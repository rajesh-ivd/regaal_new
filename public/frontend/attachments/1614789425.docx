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6465" w:rsidRPr="00D71184" w:rsidRDefault="00D52E46" w:rsidP="00FE1792">
      <w:pPr>
        <w:pStyle w:val="Heading1"/>
        <w:rPr>
          <w:b/>
          <w:bCs/>
          <w:color w:val="000000" w:themeColor="text1"/>
        </w:rPr>
      </w:pPr>
      <w:r w:rsidRPr="00D71184">
        <w:rPr>
          <w:b/>
          <w:bCs/>
          <w:color w:val="000000" w:themeColor="text1"/>
        </w:rPr>
        <w:t>RESUME</w:t>
      </w:r>
    </w:p>
    <w:p w:rsidR="00E0780E" w:rsidRDefault="00DF4946" w:rsidP="00E0780E">
      <w:pPr>
        <w:rPr>
          <w:color w:val="000000" w:themeColor="text1"/>
        </w:rPr>
      </w:pPr>
      <w:proofErr w:type="spellStart"/>
      <w:r>
        <w:rPr>
          <w:color w:val="000000" w:themeColor="text1"/>
        </w:rPr>
        <w:t>Sharanappa</w:t>
      </w:r>
      <w:proofErr w:type="spellEnd"/>
      <w:r>
        <w:rPr>
          <w:color w:val="000000" w:themeColor="text1"/>
        </w:rPr>
        <w:t xml:space="preserve"> jagirdhar </w:t>
      </w:r>
      <w:r w:rsidR="00825904">
        <w:rPr>
          <w:color w:val="000000" w:themeColor="text1"/>
        </w:rPr>
        <w:t xml:space="preserve">                                                Mobile: +91 7619280380</w:t>
      </w:r>
    </w:p>
    <w:p w:rsidR="006A6FBD" w:rsidRDefault="006A6FBD" w:rsidP="00E0780E">
      <w:pPr>
        <w:rPr>
          <w:color w:val="000000" w:themeColor="text1"/>
        </w:rPr>
      </w:pPr>
      <w:r>
        <w:rPr>
          <w:color w:val="000000" w:themeColor="text1"/>
        </w:rPr>
        <w:t xml:space="preserve">C/,O </w:t>
      </w:r>
      <w:proofErr w:type="spellStart"/>
      <w:r>
        <w:rPr>
          <w:color w:val="000000" w:themeColor="text1"/>
        </w:rPr>
        <w:t>Shanmuka</w:t>
      </w:r>
      <w:proofErr w:type="spellEnd"/>
      <w:r>
        <w:rPr>
          <w:color w:val="000000" w:themeColor="text1"/>
        </w:rPr>
        <w:t xml:space="preserve"> BKG</w:t>
      </w:r>
      <w:r w:rsidR="00BF274C">
        <w:rPr>
          <w:color w:val="000000" w:themeColor="text1"/>
        </w:rPr>
        <w:t xml:space="preserve">                                                                 +91 9538461930</w:t>
      </w:r>
    </w:p>
    <w:p w:rsidR="006A6FBD" w:rsidRDefault="00A8547F" w:rsidP="00E0780E">
      <w:pPr>
        <w:rPr>
          <w:color w:val="000000" w:themeColor="text1"/>
        </w:rPr>
      </w:pPr>
      <w:proofErr w:type="spellStart"/>
      <w:r>
        <w:rPr>
          <w:color w:val="000000" w:themeColor="text1"/>
        </w:rPr>
        <w:t>Ashoka</w:t>
      </w:r>
      <w:proofErr w:type="spellEnd"/>
      <w:r>
        <w:rPr>
          <w:color w:val="000000" w:themeColor="text1"/>
        </w:rPr>
        <w:t xml:space="preserve"> colony </w:t>
      </w:r>
      <w:r w:rsidR="0084248C">
        <w:rPr>
          <w:color w:val="000000" w:themeColor="text1"/>
        </w:rPr>
        <w:t xml:space="preserve">                      E-mail:  sharanappa.shekharappa@gmail.com</w:t>
      </w:r>
    </w:p>
    <w:p w:rsidR="00A8547F" w:rsidRDefault="00A8547F" w:rsidP="00E0780E">
      <w:pPr>
        <w:rPr>
          <w:color w:val="000000" w:themeColor="text1"/>
        </w:rPr>
      </w:pPr>
      <w:proofErr w:type="spellStart"/>
      <w:r>
        <w:rPr>
          <w:color w:val="000000" w:themeColor="text1"/>
        </w:rPr>
        <w:t>Sandur</w:t>
      </w:r>
      <w:proofErr w:type="spellEnd"/>
      <w:r>
        <w:rPr>
          <w:color w:val="000000" w:themeColor="text1"/>
        </w:rPr>
        <w:t xml:space="preserve"> (Ta)</w:t>
      </w:r>
    </w:p>
    <w:p w:rsidR="00A8547F" w:rsidRDefault="000239C6" w:rsidP="00E0780E">
      <w:pPr>
        <w:rPr>
          <w:color w:val="000000" w:themeColor="text1"/>
        </w:rPr>
      </w:pPr>
      <w:r>
        <w:rPr>
          <w:color w:val="000000" w:themeColor="text1"/>
        </w:rPr>
        <w:t xml:space="preserve">Bellary </w:t>
      </w:r>
      <w:r w:rsidR="00CA50DC">
        <w:rPr>
          <w:color w:val="000000" w:themeColor="text1"/>
        </w:rPr>
        <w:t>(</w:t>
      </w:r>
      <w:proofErr w:type="spellStart"/>
      <w:r w:rsidR="00CA50DC">
        <w:rPr>
          <w:color w:val="000000" w:themeColor="text1"/>
        </w:rPr>
        <w:t>Dist</w:t>
      </w:r>
      <w:proofErr w:type="spellEnd"/>
      <w:r w:rsidR="00CA50DC">
        <w:rPr>
          <w:color w:val="000000" w:themeColor="text1"/>
        </w:rPr>
        <w:t>)</w:t>
      </w:r>
    </w:p>
    <w:p w:rsidR="00CA50DC" w:rsidRDefault="00CA50DC" w:rsidP="00E0780E">
      <w:pPr>
        <w:rPr>
          <w:color w:val="000000" w:themeColor="text1"/>
        </w:rPr>
      </w:pPr>
      <w:r>
        <w:rPr>
          <w:color w:val="000000" w:themeColor="text1"/>
        </w:rPr>
        <w:t>India-583119</w:t>
      </w:r>
    </w:p>
    <w:p w:rsidR="00242B2E" w:rsidRDefault="00BD73AE" w:rsidP="00E0780E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1982629</wp:posOffset>
                </wp:positionH>
                <wp:positionV relativeFrom="paragraph">
                  <wp:posOffset>358639</wp:posOffset>
                </wp:positionV>
                <wp:extent cx="360" cy="360"/>
                <wp:effectExtent l="57150" t="5715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708A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55.4pt;margin-top:27.5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">
                <v:imagedata r:id="rId8" o:title=""/>
              </v:shape>
            </w:pict>
          </mc:Fallback>
        </mc:AlternateContent>
      </w:r>
      <w:r>
        <w:rPr>
          <w:rFonts w:ascii="Arial Black" w:hAnsi="Arial Black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2258389</wp:posOffset>
                </wp:positionH>
                <wp:positionV relativeFrom="paragraph">
                  <wp:posOffset>369799</wp:posOffset>
                </wp:positionV>
                <wp:extent cx="360" cy="360"/>
                <wp:effectExtent l="57150" t="5715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F55DA" id="Ink 4" o:spid="_x0000_s1026" type="#_x0000_t75" style="position:absolute;margin-left:177.15pt;margin-top:28.4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">
                <v:imagedata r:id="rId8" o:title=""/>
              </v:shape>
            </w:pict>
          </mc:Fallback>
        </mc:AlternateContent>
      </w:r>
      <w:r>
        <w:rPr>
          <w:rFonts w:ascii="Arial Black" w:hAnsi="Arial Black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1943749</wp:posOffset>
                </wp:positionH>
                <wp:positionV relativeFrom="paragraph">
                  <wp:posOffset>308599</wp:posOffset>
                </wp:positionV>
                <wp:extent cx="360" cy="360"/>
                <wp:effectExtent l="57150" t="5715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F278B" id="Ink 3" o:spid="_x0000_s1026" type="#_x0000_t75" style="position:absolute;margin-left:152.35pt;margin-top:23.6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">
                <v:imagedata r:id="rId8" o:title=""/>
              </v:shape>
            </w:pict>
          </mc:Fallback>
        </mc:AlternateContent>
      </w:r>
      <w:r>
        <w:rPr>
          <w:rFonts w:ascii="Arial Black" w:hAnsi="Arial Black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1707949</wp:posOffset>
                </wp:positionH>
                <wp:positionV relativeFrom="paragraph">
                  <wp:posOffset>362239</wp:posOffset>
                </wp:positionV>
                <wp:extent cx="360" cy="360"/>
                <wp:effectExtent l="57150" t="5715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F75D4" id="Ink 2" o:spid="_x0000_s1026" type="#_x0000_t75" style="position:absolute;margin-left:133.8pt;margin-top:27.8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">
                <v:imagedata r:id="rId8" o:title=""/>
              </v:shape>
            </w:pict>
          </mc:Fallback>
        </mc:AlternateContent>
      </w:r>
    </w:p>
    <w:p w:rsidR="004341B1" w:rsidRPr="00274BEA" w:rsidRDefault="00D71184" w:rsidP="00242B2E">
      <w:pPr>
        <w:rPr>
          <w:b/>
          <w:bCs/>
          <w:sz w:val="40"/>
          <w:szCs w:val="40"/>
        </w:rPr>
      </w:pPr>
      <w:r w:rsidRPr="00274BEA">
        <w:rPr>
          <w:b/>
          <w:bCs/>
          <w:sz w:val="40"/>
          <w:szCs w:val="40"/>
        </w:rPr>
        <w:t>PROFILE</w:t>
      </w:r>
    </w:p>
    <w:p w:rsidR="00455CF1" w:rsidRDefault="00455CF1" w:rsidP="00242B2E">
      <w:r>
        <w:t xml:space="preserve">Working </w:t>
      </w:r>
      <w:r w:rsidR="00017F75">
        <w:t xml:space="preserve">Experience 13 years 4 months Electrical and </w:t>
      </w:r>
      <w:r w:rsidR="001A26A2">
        <w:t xml:space="preserve">Instrumentation Automation  Projects and maintenance,  </w:t>
      </w:r>
      <w:r w:rsidR="002270A4" w:rsidRPr="002270A4">
        <w:t>KUWAIT</w:t>
      </w:r>
      <w:r w:rsidR="002270A4">
        <w:t xml:space="preserve"> SOCIETY OF ENGINEERS Approved. </w:t>
      </w:r>
    </w:p>
    <w:p w:rsidR="00461325" w:rsidRDefault="00461325" w:rsidP="00242B2E"/>
    <w:p w:rsidR="00461325" w:rsidRPr="00274BEA" w:rsidRDefault="00F61287" w:rsidP="00242B2E">
      <w:pPr>
        <w:rPr>
          <w:b/>
          <w:bCs/>
          <w:sz w:val="40"/>
          <w:szCs w:val="40"/>
        </w:rPr>
      </w:pPr>
      <w:r w:rsidRPr="00274BEA">
        <w:rPr>
          <w:b/>
          <w:bCs/>
          <w:sz w:val="40"/>
          <w:szCs w:val="40"/>
        </w:rPr>
        <w:t xml:space="preserve">PROFESSIONAL </w:t>
      </w:r>
      <w:r w:rsidR="00461325" w:rsidRPr="00274BEA">
        <w:rPr>
          <w:b/>
          <w:bCs/>
          <w:sz w:val="40"/>
          <w:szCs w:val="40"/>
        </w:rPr>
        <w:t xml:space="preserve">SNAPSHOT </w:t>
      </w:r>
    </w:p>
    <w:p w:rsidR="0015375C" w:rsidRDefault="00476C1C" w:rsidP="00386792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>-NMDC</w:t>
      </w:r>
      <w:r w:rsidR="002713E9">
        <w:rPr>
          <w:rFonts w:eastAsiaTheme="minorEastAsia"/>
          <w:color w:val="auto"/>
          <w:sz w:val="22"/>
          <w:szCs w:val="22"/>
          <w:lang w:eastAsia="en-GB"/>
        </w:rPr>
        <w:t xml:space="preserve">LTD </w:t>
      </w:r>
      <w:r w:rsidR="00DF5F94">
        <w:rPr>
          <w:rFonts w:eastAsiaTheme="minorEastAsia"/>
          <w:color w:val="auto"/>
          <w:sz w:val="22"/>
          <w:szCs w:val="22"/>
          <w:lang w:eastAsia="en-GB"/>
        </w:rPr>
        <w:t>(SRI SAI PRIYA ENTERPRISE)</w:t>
      </w:r>
      <w:r w:rsidR="00FC5D3D">
        <w:rPr>
          <w:rFonts w:eastAsiaTheme="minorEastAsia"/>
          <w:color w:val="auto"/>
          <w:sz w:val="22"/>
          <w:szCs w:val="22"/>
          <w:lang w:eastAsia="en-GB"/>
        </w:rPr>
        <w:t xml:space="preserve"> DONIMALAI SANDUR </w:t>
      </w:r>
      <w:r w:rsidR="00D95004">
        <w:rPr>
          <w:rFonts w:eastAsiaTheme="minorEastAsia"/>
          <w:color w:val="auto"/>
          <w:sz w:val="22"/>
          <w:szCs w:val="22"/>
          <w:lang w:eastAsia="en-GB"/>
        </w:rPr>
        <w:t>BELLARY  KARNATAKA  INDIA</w:t>
      </w:r>
      <w:r w:rsidR="00046D2B">
        <w:rPr>
          <w:rFonts w:eastAsiaTheme="minorEastAsia"/>
          <w:color w:val="auto"/>
          <w:sz w:val="22"/>
          <w:szCs w:val="22"/>
          <w:lang w:eastAsia="en-GB"/>
        </w:rPr>
        <w:t>.</w:t>
      </w:r>
    </w:p>
    <w:p w:rsidR="006E6CF6" w:rsidRDefault="00D95004" w:rsidP="00386792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>Working Experience: 25 TH MAY 2020 to Present.</w:t>
      </w:r>
    </w:p>
    <w:p w:rsidR="0037238E" w:rsidRDefault="00D95004" w:rsidP="00386792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 xml:space="preserve">Designation: </w:t>
      </w:r>
      <w:proofErr w:type="spellStart"/>
      <w:r>
        <w:rPr>
          <w:rFonts w:eastAsiaTheme="minorEastAsia"/>
          <w:color w:val="auto"/>
          <w:sz w:val="22"/>
          <w:szCs w:val="22"/>
          <w:lang w:eastAsia="en-GB"/>
        </w:rPr>
        <w:t>Incharge</w:t>
      </w:r>
      <w:proofErr w:type="spellEnd"/>
      <w:r w:rsidR="00D818D1">
        <w:rPr>
          <w:rFonts w:eastAsiaTheme="minorEastAsia"/>
          <w:color w:val="auto"/>
          <w:sz w:val="22"/>
          <w:szCs w:val="22"/>
          <w:lang w:eastAsia="en-GB"/>
        </w:rPr>
        <w:t>. I</w:t>
      </w:r>
      <w:r w:rsidR="00400DC5">
        <w:rPr>
          <w:rFonts w:eastAsiaTheme="minorEastAsia"/>
          <w:color w:val="auto"/>
          <w:sz w:val="22"/>
          <w:szCs w:val="22"/>
          <w:lang w:eastAsia="en-GB"/>
        </w:rPr>
        <w:t xml:space="preserve">nstrumentation &amp; control. </w:t>
      </w:r>
    </w:p>
    <w:p w:rsidR="0037238E" w:rsidRDefault="00D95CBC" w:rsidP="00386792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 xml:space="preserve">Plant: </w:t>
      </w:r>
      <w:proofErr w:type="spellStart"/>
      <w:r w:rsidR="00082B7E">
        <w:rPr>
          <w:rFonts w:eastAsiaTheme="minorEastAsia"/>
          <w:color w:val="auto"/>
          <w:sz w:val="22"/>
          <w:szCs w:val="22"/>
          <w:lang w:eastAsia="en-GB"/>
        </w:rPr>
        <w:t>Benification</w:t>
      </w:r>
      <w:proofErr w:type="spellEnd"/>
      <w:r w:rsidR="00082B7E">
        <w:rPr>
          <w:rFonts w:eastAsiaTheme="minorEastAsia"/>
          <w:color w:val="auto"/>
          <w:sz w:val="22"/>
          <w:szCs w:val="22"/>
          <w:lang w:eastAsia="en-GB"/>
        </w:rPr>
        <w:t xml:space="preserve"> Plant</w:t>
      </w:r>
      <w:r w:rsidR="007E2696">
        <w:rPr>
          <w:rFonts w:eastAsiaTheme="minorEastAsia"/>
          <w:color w:val="auto"/>
          <w:sz w:val="22"/>
          <w:szCs w:val="22"/>
          <w:lang w:eastAsia="en-GB"/>
        </w:rPr>
        <w:t>.</w:t>
      </w:r>
    </w:p>
    <w:p w:rsidR="008A2F4A" w:rsidRDefault="007E2696" w:rsidP="00386792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 xml:space="preserve">Experience: </w:t>
      </w:r>
      <w:r w:rsidR="00FF40AE">
        <w:rPr>
          <w:rFonts w:eastAsiaTheme="minorEastAsia"/>
          <w:color w:val="auto"/>
          <w:sz w:val="22"/>
          <w:szCs w:val="22"/>
          <w:lang w:eastAsia="en-GB"/>
        </w:rPr>
        <w:t>8 months.</w:t>
      </w:r>
    </w:p>
    <w:p w:rsidR="008A2F4A" w:rsidRDefault="008A2F4A" w:rsidP="00386792">
      <w:pPr>
        <w:rPr>
          <w:rFonts w:eastAsiaTheme="minorEastAsia"/>
          <w:color w:val="auto"/>
          <w:sz w:val="22"/>
          <w:szCs w:val="22"/>
          <w:lang w:eastAsia="en-GB"/>
        </w:rPr>
      </w:pPr>
    </w:p>
    <w:p w:rsidR="00A93963" w:rsidRDefault="009A3A00" w:rsidP="009A3A00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>-</w:t>
      </w:r>
      <w:r w:rsidR="00A93963" w:rsidRPr="009A3A00">
        <w:rPr>
          <w:rFonts w:eastAsiaTheme="minorEastAsia"/>
          <w:color w:val="auto"/>
          <w:sz w:val="22"/>
          <w:szCs w:val="22"/>
          <w:lang w:eastAsia="en-GB"/>
        </w:rPr>
        <w:t xml:space="preserve">SLR </w:t>
      </w:r>
      <w:r w:rsidR="00DB75C7" w:rsidRPr="009A3A00">
        <w:rPr>
          <w:rFonts w:eastAsiaTheme="minorEastAsia"/>
          <w:color w:val="auto"/>
          <w:sz w:val="22"/>
          <w:szCs w:val="22"/>
          <w:lang w:eastAsia="en-GB"/>
        </w:rPr>
        <w:t xml:space="preserve">MATELLICS LTD  , HOSPET BELLARY KARNATAKA </w:t>
      </w:r>
      <w:r w:rsidRPr="009A3A00">
        <w:rPr>
          <w:rFonts w:eastAsiaTheme="minorEastAsia"/>
          <w:color w:val="auto"/>
          <w:sz w:val="22"/>
          <w:szCs w:val="22"/>
          <w:lang w:eastAsia="en-GB"/>
        </w:rPr>
        <w:t>INDIA</w:t>
      </w:r>
      <w:r>
        <w:rPr>
          <w:rFonts w:eastAsiaTheme="minorEastAsia"/>
          <w:color w:val="auto"/>
          <w:sz w:val="22"/>
          <w:szCs w:val="22"/>
          <w:lang w:eastAsia="en-GB"/>
        </w:rPr>
        <w:t>.</w:t>
      </w:r>
    </w:p>
    <w:p w:rsidR="001B700C" w:rsidRDefault="001B700C" w:rsidP="009A3A00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>Working Experience</w:t>
      </w:r>
      <w:r w:rsidR="00517852">
        <w:rPr>
          <w:rFonts w:eastAsiaTheme="minorEastAsia"/>
          <w:color w:val="auto"/>
          <w:sz w:val="22"/>
          <w:szCs w:val="22"/>
          <w:lang w:eastAsia="en-GB"/>
        </w:rPr>
        <w:t xml:space="preserve">: 06 TH NOV </w:t>
      </w:r>
      <w:r w:rsidR="00242093">
        <w:rPr>
          <w:rFonts w:eastAsiaTheme="minorEastAsia"/>
          <w:color w:val="auto"/>
          <w:sz w:val="22"/>
          <w:szCs w:val="22"/>
          <w:lang w:eastAsia="en-GB"/>
        </w:rPr>
        <w:t>2019 to 20 MAR 2020</w:t>
      </w:r>
    </w:p>
    <w:p w:rsidR="00D67E69" w:rsidRDefault="00D67E69" w:rsidP="009A3A00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>Designation: Executive</w:t>
      </w:r>
      <w:r w:rsidR="00D818D1">
        <w:rPr>
          <w:rFonts w:eastAsiaTheme="minorEastAsia"/>
          <w:color w:val="auto"/>
          <w:sz w:val="22"/>
          <w:szCs w:val="22"/>
          <w:lang w:eastAsia="en-GB"/>
        </w:rPr>
        <w:t>.</w:t>
      </w:r>
      <w:r>
        <w:rPr>
          <w:rFonts w:eastAsiaTheme="minorEastAsia"/>
          <w:color w:val="auto"/>
          <w:sz w:val="22"/>
          <w:szCs w:val="22"/>
          <w:lang w:eastAsia="en-GB"/>
        </w:rPr>
        <w:t xml:space="preserve"> Electrical &amp;</w:t>
      </w:r>
      <w:r w:rsidR="008564B3">
        <w:rPr>
          <w:rFonts w:eastAsiaTheme="minorEastAsia"/>
          <w:color w:val="auto"/>
          <w:sz w:val="22"/>
          <w:szCs w:val="22"/>
          <w:lang w:eastAsia="en-GB"/>
        </w:rPr>
        <w:t xml:space="preserve"> Automation.</w:t>
      </w:r>
    </w:p>
    <w:p w:rsidR="008564B3" w:rsidRDefault="008564B3" w:rsidP="009A3A00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>Plant:</w:t>
      </w:r>
      <w:r w:rsidR="00100413">
        <w:rPr>
          <w:rFonts w:eastAsiaTheme="minorEastAsia"/>
          <w:color w:val="auto"/>
          <w:sz w:val="22"/>
          <w:szCs w:val="22"/>
          <w:lang w:eastAsia="en-GB"/>
        </w:rPr>
        <w:t xml:space="preserve"> Rolling </w:t>
      </w:r>
      <w:r w:rsidR="00BA3C89">
        <w:rPr>
          <w:rFonts w:eastAsiaTheme="minorEastAsia"/>
          <w:color w:val="auto"/>
          <w:sz w:val="22"/>
          <w:szCs w:val="22"/>
          <w:lang w:eastAsia="en-GB"/>
        </w:rPr>
        <w:t>Mill.</w:t>
      </w:r>
    </w:p>
    <w:p w:rsidR="00BA3C89" w:rsidRDefault="00BA3C89" w:rsidP="009A3A00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>Experience: 4 months.</w:t>
      </w:r>
    </w:p>
    <w:p w:rsidR="00BA3C89" w:rsidRDefault="00BA3C89" w:rsidP="009A3A00">
      <w:pPr>
        <w:rPr>
          <w:rFonts w:eastAsiaTheme="minorEastAsia"/>
          <w:color w:val="auto"/>
          <w:sz w:val="22"/>
          <w:szCs w:val="22"/>
          <w:lang w:eastAsia="en-GB"/>
        </w:rPr>
      </w:pPr>
    </w:p>
    <w:p w:rsidR="00BA3C89" w:rsidRDefault="000653F3" w:rsidP="009A3A00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>-KWT STEEL LTD  KUWAIT.</w:t>
      </w:r>
    </w:p>
    <w:p w:rsidR="00046D2B" w:rsidRDefault="00046D2B" w:rsidP="009A3A00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 xml:space="preserve">Working </w:t>
      </w:r>
      <w:r w:rsidR="00F02F05">
        <w:rPr>
          <w:rFonts w:eastAsiaTheme="minorEastAsia"/>
          <w:color w:val="auto"/>
          <w:sz w:val="22"/>
          <w:szCs w:val="22"/>
          <w:lang w:eastAsia="en-GB"/>
        </w:rPr>
        <w:t xml:space="preserve">Experience:  </w:t>
      </w:r>
      <w:r w:rsidR="00C43300">
        <w:rPr>
          <w:rFonts w:eastAsiaTheme="minorEastAsia"/>
          <w:color w:val="auto"/>
          <w:sz w:val="22"/>
          <w:szCs w:val="22"/>
          <w:lang w:eastAsia="en-GB"/>
        </w:rPr>
        <w:t xml:space="preserve">14 TH SEP </w:t>
      </w:r>
      <w:r w:rsidR="00455A48">
        <w:rPr>
          <w:rFonts w:eastAsiaTheme="minorEastAsia"/>
          <w:color w:val="auto"/>
          <w:sz w:val="22"/>
          <w:szCs w:val="22"/>
          <w:lang w:eastAsia="en-GB"/>
        </w:rPr>
        <w:t xml:space="preserve"> 2013</w:t>
      </w:r>
      <w:r w:rsidR="00866B23">
        <w:rPr>
          <w:rFonts w:eastAsiaTheme="minorEastAsia"/>
          <w:color w:val="auto"/>
          <w:sz w:val="22"/>
          <w:szCs w:val="22"/>
          <w:lang w:eastAsia="en-GB"/>
        </w:rPr>
        <w:t xml:space="preserve"> to </w:t>
      </w:r>
      <w:r w:rsidR="005801D3">
        <w:rPr>
          <w:rFonts w:eastAsiaTheme="minorEastAsia"/>
          <w:color w:val="auto"/>
          <w:sz w:val="22"/>
          <w:szCs w:val="22"/>
          <w:lang w:eastAsia="en-GB"/>
        </w:rPr>
        <w:t xml:space="preserve"> 13 TH </w:t>
      </w:r>
      <w:r w:rsidR="00455A48">
        <w:rPr>
          <w:rFonts w:eastAsiaTheme="minorEastAsia"/>
          <w:color w:val="auto"/>
          <w:sz w:val="22"/>
          <w:szCs w:val="22"/>
          <w:lang w:eastAsia="en-GB"/>
        </w:rPr>
        <w:t>SEP 2019.</w:t>
      </w:r>
    </w:p>
    <w:p w:rsidR="000F2585" w:rsidRDefault="000F2585" w:rsidP="009A3A00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lastRenderedPageBreak/>
        <w:t>Designation: Electronics Specialist</w:t>
      </w:r>
      <w:r w:rsidR="004409E6">
        <w:rPr>
          <w:rFonts w:eastAsiaTheme="minorEastAsia"/>
          <w:color w:val="auto"/>
          <w:sz w:val="22"/>
          <w:szCs w:val="22"/>
          <w:lang w:eastAsia="en-GB"/>
        </w:rPr>
        <w:t>.</w:t>
      </w:r>
      <w:r>
        <w:rPr>
          <w:rFonts w:eastAsiaTheme="minorEastAsia"/>
          <w:color w:val="auto"/>
          <w:sz w:val="22"/>
          <w:szCs w:val="22"/>
          <w:lang w:eastAsia="en-GB"/>
        </w:rPr>
        <w:t xml:space="preserve"> </w:t>
      </w:r>
      <w:r w:rsidR="00224A5D">
        <w:rPr>
          <w:rFonts w:eastAsiaTheme="minorEastAsia"/>
          <w:color w:val="auto"/>
          <w:sz w:val="22"/>
          <w:szCs w:val="22"/>
          <w:lang w:eastAsia="en-GB"/>
        </w:rPr>
        <w:t>Electrical &amp; Automation.</w:t>
      </w:r>
    </w:p>
    <w:p w:rsidR="00224A5D" w:rsidRDefault="00921BE0" w:rsidP="009A3A00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>Plant: Rolling Mill-2.</w:t>
      </w:r>
    </w:p>
    <w:p w:rsidR="00921BE0" w:rsidRDefault="00335D4B" w:rsidP="009A3A00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>Experience: 6 years.</w:t>
      </w:r>
    </w:p>
    <w:p w:rsidR="00C43300" w:rsidRDefault="00C43300" w:rsidP="009A3A00">
      <w:pPr>
        <w:rPr>
          <w:rFonts w:eastAsiaTheme="minorEastAsia"/>
          <w:color w:val="auto"/>
          <w:sz w:val="22"/>
          <w:szCs w:val="22"/>
          <w:lang w:eastAsia="en-GB"/>
        </w:rPr>
      </w:pPr>
    </w:p>
    <w:p w:rsidR="00335D4B" w:rsidRDefault="00B80B5D" w:rsidP="009A3A00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 xml:space="preserve">-BMM </w:t>
      </w:r>
      <w:r w:rsidR="00A45379">
        <w:rPr>
          <w:rFonts w:eastAsiaTheme="minorEastAsia"/>
          <w:color w:val="auto"/>
          <w:sz w:val="22"/>
          <w:szCs w:val="22"/>
          <w:lang w:eastAsia="en-GB"/>
        </w:rPr>
        <w:t>ISPAT LTD,  HOSPET BELLARY KARNATAKA INDIA.</w:t>
      </w:r>
    </w:p>
    <w:p w:rsidR="00A45379" w:rsidRDefault="00DA3C73" w:rsidP="009A3A00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 xml:space="preserve">Working Experience: 20 APRIL </w:t>
      </w:r>
      <w:r w:rsidR="008F1362">
        <w:rPr>
          <w:rFonts w:eastAsiaTheme="minorEastAsia"/>
          <w:color w:val="auto"/>
          <w:sz w:val="22"/>
          <w:szCs w:val="22"/>
          <w:lang w:eastAsia="en-GB"/>
        </w:rPr>
        <w:t xml:space="preserve">2013 to </w:t>
      </w:r>
      <w:r w:rsidR="00113B1B">
        <w:rPr>
          <w:rFonts w:eastAsiaTheme="minorEastAsia"/>
          <w:color w:val="auto"/>
          <w:sz w:val="22"/>
          <w:szCs w:val="22"/>
          <w:lang w:eastAsia="en-GB"/>
        </w:rPr>
        <w:t>10 SEP 2013.</w:t>
      </w:r>
    </w:p>
    <w:p w:rsidR="00113B1B" w:rsidRDefault="00480F22" w:rsidP="009A3A00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 xml:space="preserve">Designation: </w:t>
      </w:r>
      <w:r w:rsidR="004409E6">
        <w:rPr>
          <w:rFonts w:eastAsiaTheme="minorEastAsia"/>
          <w:color w:val="auto"/>
          <w:sz w:val="22"/>
          <w:szCs w:val="22"/>
          <w:lang w:eastAsia="en-GB"/>
        </w:rPr>
        <w:t>Sr. Engineer.</w:t>
      </w:r>
      <w:r w:rsidR="00C35F49">
        <w:rPr>
          <w:rFonts w:eastAsiaTheme="minorEastAsia"/>
          <w:color w:val="auto"/>
          <w:sz w:val="22"/>
          <w:szCs w:val="22"/>
          <w:lang w:eastAsia="en-GB"/>
        </w:rPr>
        <w:t xml:space="preserve"> Electrical &amp; Automation.</w:t>
      </w:r>
    </w:p>
    <w:p w:rsidR="00656A1B" w:rsidRDefault="00656A1B" w:rsidP="009A3A00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 xml:space="preserve">Plant: </w:t>
      </w:r>
      <w:r w:rsidR="003333F4">
        <w:rPr>
          <w:rFonts w:eastAsiaTheme="minorEastAsia"/>
          <w:color w:val="auto"/>
          <w:sz w:val="22"/>
          <w:szCs w:val="22"/>
          <w:lang w:eastAsia="en-GB"/>
        </w:rPr>
        <w:t>Projects ( Merchant Rolling Mill</w:t>
      </w:r>
      <w:r w:rsidR="00BC2450">
        <w:rPr>
          <w:rFonts w:eastAsiaTheme="minorEastAsia"/>
          <w:color w:val="auto"/>
          <w:sz w:val="22"/>
          <w:szCs w:val="22"/>
          <w:lang w:eastAsia="en-GB"/>
        </w:rPr>
        <w:t>).</w:t>
      </w:r>
    </w:p>
    <w:p w:rsidR="00F91687" w:rsidRDefault="00BC2450" w:rsidP="009A3A00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 xml:space="preserve">Experience: </w:t>
      </w:r>
      <w:r w:rsidR="00D43D74">
        <w:rPr>
          <w:rFonts w:eastAsiaTheme="minorEastAsia"/>
          <w:color w:val="auto"/>
          <w:sz w:val="22"/>
          <w:szCs w:val="22"/>
          <w:lang w:eastAsia="en-GB"/>
        </w:rPr>
        <w:t xml:space="preserve">4 </w:t>
      </w:r>
      <w:r w:rsidR="00F91687">
        <w:rPr>
          <w:rFonts w:eastAsiaTheme="minorEastAsia"/>
          <w:color w:val="auto"/>
          <w:sz w:val="22"/>
          <w:szCs w:val="22"/>
          <w:lang w:eastAsia="en-GB"/>
        </w:rPr>
        <w:t>months.</w:t>
      </w:r>
    </w:p>
    <w:p w:rsidR="00F91687" w:rsidRDefault="00F91687" w:rsidP="009A3A00">
      <w:pPr>
        <w:rPr>
          <w:rFonts w:eastAsiaTheme="minorEastAsia"/>
          <w:color w:val="auto"/>
          <w:sz w:val="22"/>
          <w:szCs w:val="22"/>
          <w:lang w:eastAsia="en-GB"/>
        </w:rPr>
      </w:pPr>
    </w:p>
    <w:p w:rsidR="00F91687" w:rsidRDefault="00F91687" w:rsidP="009A3A00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 xml:space="preserve">-JSW </w:t>
      </w:r>
      <w:r w:rsidR="00B23E14">
        <w:rPr>
          <w:rFonts w:eastAsiaTheme="minorEastAsia"/>
          <w:color w:val="auto"/>
          <w:sz w:val="22"/>
          <w:szCs w:val="22"/>
          <w:lang w:eastAsia="en-GB"/>
        </w:rPr>
        <w:t xml:space="preserve">STEEL LTD  BELLARY KARNATAKA INDIA. </w:t>
      </w:r>
    </w:p>
    <w:p w:rsidR="00B23E14" w:rsidRDefault="00B23E14" w:rsidP="009A3A00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 xml:space="preserve">Working Experience: </w:t>
      </w:r>
      <w:r w:rsidR="009708AB">
        <w:rPr>
          <w:rFonts w:eastAsiaTheme="minorEastAsia"/>
          <w:color w:val="auto"/>
          <w:sz w:val="22"/>
          <w:szCs w:val="22"/>
          <w:lang w:eastAsia="en-GB"/>
        </w:rPr>
        <w:t xml:space="preserve">21 ST APRIL 2007 to </w:t>
      </w:r>
      <w:r w:rsidR="00082753">
        <w:rPr>
          <w:rFonts w:eastAsiaTheme="minorEastAsia"/>
          <w:color w:val="auto"/>
          <w:sz w:val="22"/>
          <w:szCs w:val="22"/>
          <w:lang w:eastAsia="en-GB"/>
        </w:rPr>
        <w:t xml:space="preserve">19 TH APRIL </w:t>
      </w:r>
      <w:r w:rsidR="00AE59BC">
        <w:rPr>
          <w:rFonts w:eastAsiaTheme="minorEastAsia"/>
          <w:color w:val="auto"/>
          <w:sz w:val="22"/>
          <w:szCs w:val="22"/>
          <w:lang w:eastAsia="en-GB"/>
        </w:rPr>
        <w:t>2013</w:t>
      </w:r>
    </w:p>
    <w:p w:rsidR="00AE59BC" w:rsidRDefault="00AE59BC" w:rsidP="009A3A00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 xml:space="preserve">Designation: </w:t>
      </w:r>
      <w:proofErr w:type="spellStart"/>
      <w:r w:rsidR="007B5B98">
        <w:rPr>
          <w:rFonts w:eastAsiaTheme="minorEastAsia"/>
          <w:color w:val="auto"/>
          <w:sz w:val="22"/>
          <w:szCs w:val="22"/>
          <w:lang w:eastAsia="en-GB"/>
        </w:rPr>
        <w:t>As.Engineer</w:t>
      </w:r>
      <w:proofErr w:type="spellEnd"/>
      <w:r w:rsidR="007B5B98">
        <w:rPr>
          <w:rFonts w:eastAsiaTheme="minorEastAsia"/>
          <w:color w:val="auto"/>
          <w:sz w:val="22"/>
          <w:szCs w:val="22"/>
          <w:lang w:eastAsia="en-GB"/>
        </w:rPr>
        <w:t>.</w:t>
      </w:r>
    </w:p>
    <w:p w:rsidR="007B5B98" w:rsidRDefault="00326182" w:rsidP="009A3A00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 xml:space="preserve">Plant: Hot </w:t>
      </w:r>
      <w:r w:rsidR="00582414">
        <w:rPr>
          <w:rFonts w:eastAsiaTheme="minorEastAsia"/>
          <w:color w:val="auto"/>
          <w:sz w:val="22"/>
          <w:szCs w:val="22"/>
          <w:lang w:eastAsia="en-GB"/>
        </w:rPr>
        <w:t xml:space="preserve">Strip </w:t>
      </w:r>
      <w:r w:rsidR="00C2768B">
        <w:rPr>
          <w:rFonts w:eastAsiaTheme="minorEastAsia"/>
          <w:color w:val="auto"/>
          <w:sz w:val="22"/>
          <w:szCs w:val="22"/>
          <w:lang w:eastAsia="en-GB"/>
        </w:rPr>
        <w:t>Mill-2</w:t>
      </w:r>
      <w:r w:rsidR="003C0788">
        <w:rPr>
          <w:rFonts w:eastAsiaTheme="minorEastAsia"/>
          <w:color w:val="auto"/>
          <w:sz w:val="22"/>
          <w:szCs w:val="22"/>
          <w:lang w:eastAsia="en-GB"/>
        </w:rPr>
        <w:t xml:space="preserve"> Hot Rolling Mill. </w:t>
      </w:r>
    </w:p>
    <w:p w:rsidR="003B67D9" w:rsidRDefault="003B67D9" w:rsidP="009A3A00">
      <w:pPr>
        <w:rPr>
          <w:rFonts w:eastAsiaTheme="minorEastAsia"/>
          <w:color w:val="auto"/>
          <w:sz w:val="22"/>
          <w:szCs w:val="22"/>
          <w:lang w:eastAsia="en-GB"/>
        </w:rPr>
      </w:pPr>
      <w:r>
        <w:rPr>
          <w:rFonts w:eastAsiaTheme="minorEastAsia"/>
          <w:color w:val="auto"/>
          <w:sz w:val="22"/>
          <w:szCs w:val="22"/>
          <w:lang w:eastAsia="en-GB"/>
        </w:rPr>
        <w:t>Experience: 6 years.</w:t>
      </w:r>
    </w:p>
    <w:p w:rsidR="00817A29" w:rsidRDefault="00817A29" w:rsidP="009A3A00">
      <w:pPr>
        <w:rPr>
          <w:rFonts w:eastAsiaTheme="minorEastAsia"/>
          <w:color w:val="auto"/>
          <w:sz w:val="22"/>
          <w:szCs w:val="22"/>
          <w:lang w:eastAsia="en-GB"/>
        </w:rPr>
      </w:pPr>
    </w:p>
    <w:p w:rsidR="00817A29" w:rsidRDefault="00081E66" w:rsidP="009A3A00">
      <w:pPr>
        <w:rPr>
          <w:rFonts w:eastAsiaTheme="minorEastAsia"/>
          <w:color w:val="auto"/>
          <w:sz w:val="22"/>
          <w:szCs w:val="22"/>
          <w:lang w:eastAsia="en-GB"/>
        </w:rPr>
      </w:pPr>
      <w:r w:rsidRPr="0069687E">
        <w:rPr>
          <w:rFonts w:eastAsiaTheme="minorEastAsia"/>
          <w:b/>
          <w:bCs/>
          <w:color w:val="auto"/>
          <w:sz w:val="40"/>
          <w:szCs w:val="40"/>
          <w:lang w:eastAsia="en-GB"/>
        </w:rPr>
        <w:t xml:space="preserve">EDUCATIONAL </w:t>
      </w:r>
      <w:r w:rsidR="00394FB7" w:rsidRPr="0069687E">
        <w:rPr>
          <w:rFonts w:eastAsiaTheme="minorEastAsia"/>
          <w:b/>
          <w:bCs/>
          <w:color w:val="auto"/>
          <w:sz w:val="40"/>
          <w:szCs w:val="40"/>
          <w:lang w:eastAsia="en-GB"/>
        </w:rPr>
        <w:t>QUALIFICATION</w:t>
      </w:r>
      <w:r w:rsidR="00394FB7">
        <w:rPr>
          <w:rFonts w:eastAsiaTheme="minorEastAsia"/>
          <w:color w:val="auto"/>
          <w:sz w:val="22"/>
          <w:szCs w:val="22"/>
          <w:lang w:eastAsia="en-GB"/>
        </w:rPr>
        <w:t>.</w:t>
      </w:r>
    </w:p>
    <w:p w:rsidR="00F05307" w:rsidRDefault="00F05307" w:rsidP="009A3A00">
      <w:pPr>
        <w:rPr>
          <w:rFonts w:eastAsiaTheme="minorEastAsia"/>
          <w:color w:val="auto"/>
          <w:sz w:val="22"/>
          <w:szCs w:val="22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983"/>
        <w:gridCol w:w="1131"/>
        <w:gridCol w:w="766"/>
        <w:gridCol w:w="1226"/>
      </w:tblGrid>
      <w:tr w:rsidR="003D15F7" w:rsidTr="00DC4ABA">
        <w:tc>
          <w:tcPr>
            <w:tcW w:w="767" w:type="dxa"/>
          </w:tcPr>
          <w:p w:rsidR="003D15F7" w:rsidRPr="0042700A" w:rsidRDefault="00394FB7" w:rsidP="0042700A">
            <w:pPr>
              <w:rPr>
                <w:color w:val="000000" w:themeColor="text1"/>
                <w:lang w:eastAsia="en-GB"/>
              </w:rPr>
            </w:pPr>
            <w:r>
              <w:rPr>
                <w:lang w:eastAsia="en-GB"/>
              </w:rPr>
              <w:t xml:space="preserve">Exam/ </w:t>
            </w:r>
            <w:r w:rsidRPr="0042700A">
              <w:t>Course</w:t>
            </w:r>
            <w:r>
              <w:rPr>
                <w:lang w:eastAsia="en-GB"/>
              </w:rPr>
              <w:t xml:space="preserve"> </w:t>
            </w:r>
          </w:p>
        </w:tc>
        <w:tc>
          <w:tcPr>
            <w:tcW w:w="767" w:type="dxa"/>
          </w:tcPr>
          <w:p w:rsidR="003D15F7" w:rsidRDefault="003D15F7" w:rsidP="009A3A00">
            <w:pPr>
              <w:rPr>
                <w:rFonts w:eastAsiaTheme="minorEastAsia"/>
                <w:color w:val="auto"/>
                <w:sz w:val="22"/>
                <w:szCs w:val="22"/>
                <w:lang w:eastAsia="en-GB"/>
              </w:rPr>
            </w:pPr>
          </w:p>
          <w:p w:rsidR="0042700A" w:rsidRDefault="00F743D0" w:rsidP="009A3A00">
            <w:pPr>
              <w:rPr>
                <w:rFonts w:eastAsiaTheme="minorEastAsia"/>
                <w:color w:val="auto"/>
                <w:sz w:val="22"/>
                <w:szCs w:val="22"/>
                <w:lang w:eastAsia="en-GB"/>
              </w:rPr>
            </w:pPr>
            <w:r>
              <w:rPr>
                <w:rFonts w:eastAsiaTheme="minorEastAsia"/>
                <w:color w:val="auto"/>
                <w:sz w:val="22"/>
                <w:szCs w:val="22"/>
                <w:lang w:eastAsia="en-GB"/>
              </w:rPr>
              <w:t xml:space="preserve">College </w:t>
            </w:r>
          </w:p>
        </w:tc>
        <w:tc>
          <w:tcPr>
            <w:tcW w:w="766" w:type="dxa"/>
          </w:tcPr>
          <w:p w:rsidR="003D15F7" w:rsidRDefault="00AE7147" w:rsidP="009A3A00">
            <w:pPr>
              <w:rPr>
                <w:rFonts w:eastAsiaTheme="minorEastAsia"/>
                <w:color w:val="auto"/>
                <w:sz w:val="22"/>
                <w:szCs w:val="22"/>
                <w:lang w:eastAsia="en-GB"/>
              </w:rPr>
            </w:pPr>
            <w:r>
              <w:rPr>
                <w:rFonts w:eastAsiaTheme="minorEastAsia"/>
                <w:color w:val="auto"/>
                <w:sz w:val="22"/>
                <w:szCs w:val="22"/>
                <w:lang w:eastAsia="en-GB"/>
              </w:rPr>
              <w:t xml:space="preserve">University </w:t>
            </w:r>
          </w:p>
        </w:tc>
        <w:tc>
          <w:tcPr>
            <w:tcW w:w="766" w:type="dxa"/>
          </w:tcPr>
          <w:p w:rsidR="003D15F7" w:rsidRDefault="00F9269A" w:rsidP="009A3A00">
            <w:pPr>
              <w:rPr>
                <w:rFonts w:eastAsiaTheme="minorEastAsia"/>
                <w:color w:val="auto"/>
                <w:sz w:val="22"/>
                <w:szCs w:val="22"/>
                <w:lang w:eastAsia="en-GB"/>
              </w:rPr>
            </w:pPr>
            <w:r>
              <w:rPr>
                <w:rFonts w:eastAsiaTheme="minorEastAsia"/>
                <w:color w:val="auto"/>
                <w:sz w:val="22"/>
                <w:szCs w:val="22"/>
                <w:lang w:eastAsia="en-GB"/>
              </w:rPr>
              <w:t>Year of pass</w:t>
            </w:r>
          </w:p>
        </w:tc>
        <w:tc>
          <w:tcPr>
            <w:tcW w:w="766" w:type="dxa"/>
          </w:tcPr>
          <w:p w:rsidR="003D15F7" w:rsidRDefault="00F9269A" w:rsidP="009A3A00">
            <w:pPr>
              <w:rPr>
                <w:rFonts w:eastAsiaTheme="minorEastAsia"/>
                <w:color w:val="auto"/>
                <w:sz w:val="22"/>
                <w:szCs w:val="22"/>
                <w:lang w:eastAsia="en-GB"/>
              </w:rPr>
            </w:pPr>
            <w:r>
              <w:rPr>
                <w:rFonts w:eastAsiaTheme="minorEastAsia"/>
                <w:color w:val="auto"/>
                <w:sz w:val="22"/>
                <w:szCs w:val="22"/>
                <w:lang w:eastAsia="en-GB"/>
              </w:rPr>
              <w:t xml:space="preserve">Percentage </w:t>
            </w:r>
          </w:p>
        </w:tc>
      </w:tr>
      <w:tr w:rsidR="003D15F7" w:rsidTr="00DC4ABA">
        <w:tc>
          <w:tcPr>
            <w:tcW w:w="767" w:type="dxa"/>
          </w:tcPr>
          <w:p w:rsidR="003D15F7" w:rsidRDefault="00F9269A" w:rsidP="009A3A00">
            <w:pPr>
              <w:rPr>
                <w:rFonts w:eastAsiaTheme="minorEastAsia"/>
                <w:color w:val="auto"/>
                <w:sz w:val="22"/>
                <w:szCs w:val="22"/>
                <w:lang w:eastAsia="en-GB"/>
              </w:rPr>
            </w:pPr>
            <w:r>
              <w:rPr>
                <w:rFonts w:eastAsiaTheme="minorEastAsia"/>
                <w:color w:val="auto"/>
                <w:sz w:val="22"/>
                <w:szCs w:val="22"/>
                <w:lang w:eastAsia="en-GB"/>
              </w:rPr>
              <w:t xml:space="preserve">B.E  / Electrical &amp; Electronics Engineering </w:t>
            </w:r>
          </w:p>
        </w:tc>
        <w:tc>
          <w:tcPr>
            <w:tcW w:w="767" w:type="dxa"/>
          </w:tcPr>
          <w:p w:rsidR="003D15F7" w:rsidRDefault="002C48E3" w:rsidP="009A3A00">
            <w:pPr>
              <w:rPr>
                <w:rFonts w:eastAsiaTheme="minorEastAsia"/>
                <w:color w:val="auto"/>
                <w:sz w:val="22"/>
                <w:szCs w:val="22"/>
                <w:lang w:eastAsia="en-GB"/>
              </w:rPr>
            </w:pPr>
            <w:r>
              <w:rPr>
                <w:rFonts w:eastAsiaTheme="minorEastAsia"/>
                <w:color w:val="auto"/>
                <w:sz w:val="22"/>
                <w:szCs w:val="22"/>
                <w:lang w:eastAsia="en-GB"/>
              </w:rPr>
              <w:t xml:space="preserve">RYMEC BELLARY </w:t>
            </w:r>
          </w:p>
        </w:tc>
        <w:tc>
          <w:tcPr>
            <w:tcW w:w="766" w:type="dxa"/>
          </w:tcPr>
          <w:p w:rsidR="003D15F7" w:rsidRDefault="002C48E3" w:rsidP="009A3A00">
            <w:pPr>
              <w:rPr>
                <w:rFonts w:eastAsiaTheme="minorEastAsia"/>
                <w:color w:val="auto"/>
                <w:sz w:val="22"/>
                <w:szCs w:val="22"/>
                <w:lang w:eastAsia="en-GB"/>
              </w:rPr>
            </w:pPr>
            <w:r>
              <w:rPr>
                <w:rFonts w:eastAsiaTheme="minorEastAsia"/>
                <w:color w:val="auto"/>
                <w:sz w:val="22"/>
                <w:szCs w:val="22"/>
                <w:lang w:eastAsia="en-GB"/>
              </w:rPr>
              <w:t xml:space="preserve">VTU BELGAUM </w:t>
            </w:r>
          </w:p>
        </w:tc>
        <w:tc>
          <w:tcPr>
            <w:tcW w:w="766" w:type="dxa"/>
          </w:tcPr>
          <w:p w:rsidR="003D15F7" w:rsidRDefault="002C48E3" w:rsidP="009A3A00">
            <w:pPr>
              <w:rPr>
                <w:rFonts w:eastAsiaTheme="minorEastAsia"/>
                <w:color w:val="auto"/>
                <w:sz w:val="22"/>
                <w:szCs w:val="22"/>
                <w:lang w:eastAsia="en-GB"/>
              </w:rPr>
            </w:pPr>
            <w:r>
              <w:rPr>
                <w:rFonts w:eastAsiaTheme="minorEastAsia"/>
                <w:color w:val="auto"/>
                <w:sz w:val="22"/>
                <w:szCs w:val="22"/>
                <w:lang w:eastAsia="en-GB"/>
              </w:rPr>
              <w:t>2009</w:t>
            </w:r>
          </w:p>
        </w:tc>
        <w:tc>
          <w:tcPr>
            <w:tcW w:w="766" w:type="dxa"/>
          </w:tcPr>
          <w:p w:rsidR="003D15F7" w:rsidRDefault="00AD5BDC" w:rsidP="009A3A00">
            <w:pPr>
              <w:rPr>
                <w:rFonts w:eastAsiaTheme="minorEastAsia"/>
                <w:color w:val="auto"/>
                <w:sz w:val="22"/>
                <w:szCs w:val="22"/>
                <w:lang w:eastAsia="en-GB"/>
              </w:rPr>
            </w:pPr>
            <w:r>
              <w:rPr>
                <w:rFonts w:eastAsiaTheme="minorEastAsia"/>
                <w:color w:val="auto"/>
                <w:sz w:val="22"/>
                <w:szCs w:val="22"/>
                <w:lang w:eastAsia="en-GB"/>
              </w:rPr>
              <w:t>66.00 %</w:t>
            </w:r>
          </w:p>
        </w:tc>
      </w:tr>
    </w:tbl>
    <w:p w:rsidR="00F05307" w:rsidRDefault="00F05307" w:rsidP="009A3A00">
      <w:pPr>
        <w:rPr>
          <w:rFonts w:eastAsiaTheme="minorEastAsia"/>
          <w:color w:val="auto"/>
          <w:sz w:val="22"/>
          <w:szCs w:val="22"/>
          <w:lang w:eastAsia="en-GB"/>
        </w:rPr>
      </w:pPr>
    </w:p>
    <w:p w:rsidR="009A3A00" w:rsidRPr="009A3A00" w:rsidRDefault="009A3A00" w:rsidP="009A3A00">
      <w:pPr>
        <w:rPr>
          <w:rFonts w:eastAsiaTheme="minorEastAsia"/>
          <w:color w:val="auto"/>
          <w:sz w:val="22"/>
          <w:szCs w:val="22"/>
          <w:lang w:eastAsia="en-GB"/>
        </w:rPr>
      </w:pPr>
    </w:p>
    <w:p w:rsidR="00277FAE" w:rsidRPr="0069687E" w:rsidRDefault="00A63647" w:rsidP="001B700C">
      <w:pPr>
        <w:rPr>
          <w:b/>
          <w:bCs/>
          <w:sz w:val="40"/>
          <w:szCs w:val="40"/>
        </w:rPr>
      </w:pPr>
      <w:r w:rsidRPr="0069687E">
        <w:rPr>
          <w:b/>
          <w:bCs/>
          <w:sz w:val="40"/>
          <w:szCs w:val="40"/>
        </w:rPr>
        <w:t xml:space="preserve">EXPERIENCE </w:t>
      </w:r>
      <w:r w:rsidR="005B514F" w:rsidRPr="0069687E">
        <w:rPr>
          <w:b/>
          <w:bCs/>
          <w:sz w:val="40"/>
          <w:szCs w:val="40"/>
        </w:rPr>
        <w:t xml:space="preserve">SUMMARY </w:t>
      </w:r>
    </w:p>
    <w:p w:rsidR="008B21C9" w:rsidRDefault="008B21C9" w:rsidP="00BA3C89"/>
    <w:p w:rsidR="00213185" w:rsidRDefault="00213185" w:rsidP="00B7363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Working as a Department Head.</w:t>
      </w:r>
    </w:p>
    <w:p w:rsidR="000F01FD" w:rsidRDefault="00DC72E5" w:rsidP="00B7363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CD124D">
        <w:rPr>
          <w:sz w:val="20"/>
          <w:szCs w:val="20"/>
        </w:rPr>
        <w:t xml:space="preserve">Working in PLC control </w:t>
      </w:r>
      <w:r w:rsidR="00AC5C4B" w:rsidRPr="00CD124D">
        <w:rPr>
          <w:sz w:val="20"/>
          <w:szCs w:val="20"/>
        </w:rPr>
        <w:t xml:space="preserve">Siemens S7-400, </w:t>
      </w:r>
      <w:r w:rsidR="00060E29">
        <w:rPr>
          <w:sz w:val="20"/>
          <w:szCs w:val="20"/>
        </w:rPr>
        <w:t xml:space="preserve">TMEIC </w:t>
      </w:r>
      <w:r w:rsidR="000845EA" w:rsidRPr="00CD124D">
        <w:rPr>
          <w:sz w:val="20"/>
          <w:szCs w:val="20"/>
        </w:rPr>
        <w:t xml:space="preserve">V-series controllers V-TOOL </w:t>
      </w:r>
      <w:r w:rsidR="00895324" w:rsidRPr="00CD124D">
        <w:rPr>
          <w:sz w:val="20"/>
          <w:szCs w:val="20"/>
        </w:rPr>
        <w:t xml:space="preserve">,Honeywell </w:t>
      </w:r>
      <w:proofErr w:type="spellStart"/>
      <w:r w:rsidR="00595A91" w:rsidRPr="00CD124D">
        <w:rPr>
          <w:sz w:val="20"/>
          <w:szCs w:val="20"/>
        </w:rPr>
        <w:t>Softmaster</w:t>
      </w:r>
      <w:proofErr w:type="spellEnd"/>
      <w:r w:rsidR="00895324" w:rsidRPr="00CD124D">
        <w:rPr>
          <w:sz w:val="20"/>
          <w:szCs w:val="20"/>
        </w:rPr>
        <w:t xml:space="preserve"> etc.</w:t>
      </w:r>
    </w:p>
    <w:p w:rsidR="000B5A72" w:rsidRDefault="00464B30" w:rsidP="00B7363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Design </w:t>
      </w:r>
      <w:r w:rsidR="00CE34D9">
        <w:rPr>
          <w:sz w:val="20"/>
          <w:szCs w:val="20"/>
        </w:rPr>
        <w:t xml:space="preserve">HMI SCADA I-FIX </w:t>
      </w:r>
      <w:proofErr w:type="spellStart"/>
      <w:r w:rsidR="000D5188">
        <w:rPr>
          <w:sz w:val="20"/>
          <w:szCs w:val="20"/>
        </w:rPr>
        <w:t>Fanue</w:t>
      </w:r>
      <w:proofErr w:type="spellEnd"/>
      <w:r w:rsidR="000D5188">
        <w:rPr>
          <w:sz w:val="20"/>
          <w:szCs w:val="20"/>
        </w:rPr>
        <w:t xml:space="preserve"> SCADA , WIN-CC.</w:t>
      </w:r>
    </w:p>
    <w:p w:rsidR="00DB7D9A" w:rsidRDefault="00DB7D9A" w:rsidP="00FC650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Working in AC drives &amp; DC drives</w:t>
      </w:r>
      <w:r w:rsidR="00FC650A">
        <w:rPr>
          <w:sz w:val="20"/>
          <w:szCs w:val="20"/>
        </w:rPr>
        <w:t>.</w:t>
      </w:r>
    </w:p>
    <w:p w:rsidR="00FC650A" w:rsidRDefault="00911CFB" w:rsidP="00FC650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Troubleshoot </w:t>
      </w:r>
      <w:r w:rsidR="001B6D41">
        <w:rPr>
          <w:sz w:val="20"/>
          <w:szCs w:val="20"/>
        </w:rPr>
        <w:t xml:space="preserve">&amp; </w:t>
      </w:r>
      <w:r w:rsidR="0000080A">
        <w:rPr>
          <w:sz w:val="20"/>
          <w:szCs w:val="20"/>
        </w:rPr>
        <w:t xml:space="preserve">analyse </w:t>
      </w:r>
      <w:r>
        <w:rPr>
          <w:sz w:val="20"/>
          <w:szCs w:val="20"/>
        </w:rPr>
        <w:t xml:space="preserve">problem </w:t>
      </w:r>
      <w:r w:rsidR="00D41EA5">
        <w:rPr>
          <w:sz w:val="20"/>
          <w:szCs w:val="20"/>
        </w:rPr>
        <w:t xml:space="preserve">, write the program in PLC </w:t>
      </w:r>
      <w:r w:rsidR="00F45EEE">
        <w:rPr>
          <w:sz w:val="20"/>
          <w:szCs w:val="20"/>
        </w:rPr>
        <w:t>to reduce delay</w:t>
      </w:r>
      <w:r w:rsidR="006713CA">
        <w:rPr>
          <w:sz w:val="20"/>
          <w:szCs w:val="20"/>
        </w:rPr>
        <w:t>.</w:t>
      </w:r>
    </w:p>
    <w:p w:rsidR="004356CE" w:rsidRDefault="00DE1D1F" w:rsidP="00FC650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Installations &amp; Calibration of all transmitters </w:t>
      </w:r>
      <w:r w:rsidR="00E61575">
        <w:rPr>
          <w:sz w:val="20"/>
          <w:szCs w:val="20"/>
        </w:rPr>
        <w:t xml:space="preserve">using Hot </w:t>
      </w:r>
      <w:r w:rsidR="004356CE">
        <w:rPr>
          <w:sz w:val="20"/>
          <w:szCs w:val="20"/>
        </w:rPr>
        <w:t>communicator</w:t>
      </w:r>
    </w:p>
    <w:p w:rsidR="006713CA" w:rsidRDefault="004356CE" w:rsidP="00FC650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All transmitters Level </w:t>
      </w:r>
      <w:r w:rsidR="00AE2393">
        <w:rPr>
          <w:sz w:val="20"/>
          <w:szCs w:val="20"/>
        </w:rPr>
        <w:t xml:space="preserve">, pressure, Flow </w:t>
      </w:r>
      <w:r w:rsidR="00621DFC">
        <w:rPr>
          <w:sz w:val="20"/>
          <w:szCs w:val="20"/>
        </w:rPr>
        <w:t xml:space="preserve">Density </w:t>
      </w:r>
      <w:r w:rsidR="00214D5E">
        <w:rPr>
          <w:sz w:val="20"/>
          <w:szCs w:val="20"/>
        </w:rPr>
        <w:t xml:space="preserve">&amp; load cells </w:t>
      </w:r>
      <w:r w:rsidR="00621DFC">
        <w:rPr>
          <w:sz w:val="20"/>
          <w:szCs w:val="20"/>
        </w:rPr>
        <w:t>calibration</w:t>
      </w:r>
      <w:r w:rsidR="00214D5E">
        <w:rPr>
          <w:sz w:val="20"/>
          <w:szCs w:val="20"/>
        </w:rPr>
        <w:t>.</w:t>
      </w:r>
    </w:p>
    <w:p w:rsidR="00B77470" w:rsidRDefault="00214D5E" w:rsidP="00B7747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All control valves </w:t>
      </w:r>
      <w:r w:rsidR="00CD241A">
        <w:rPr>
          <w:sz w:val="20"/>
          <w:szCs w:val="20"/>
        </w:rPr>
        <w:t>positioner calibration.</w:t>
      </w:r>
    </w:p>
    <w:p w:rsidR="00CD241A" w:rsidRDefault="00B77470" w:rsidP="00B7747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Belt w</w:t>
      </w:r>
      <w:r w:rsidR="00252306" w:rsidRPr="00B77470">
        <w:rPr>
          <w:sz w:val="20"/>
          <w:szCs w:val="20"/>
        </w:rPr>
        <w:t>eigh system</w:t>
      </w:r>
      <w:r w:rsidR="00A62C3F">
        <w:rPr>
          <w:sz w:val="20"/>
          <w:szCs w:val="20"/>
        </w:rPr>
        <w:t xml:space="preserve"> &amp; normal weigh system </w:t>
      </w:r>
      <w:r w:rsidR="00252306" w:rsidRPr="00B77470">
        <w:rPr>
          <w:sz w:val="20"/>
          <w:szCs w:val="20"/>
        </w:rPr>
        <w:t>calibration</w:t>
      </w:r>
      <w:r>
        <w:rPr>
          <w:sz w:val="20"/>
          <w:szCs w:val="20"/>
        </w:rPr>
        <w:t>.</w:t>
      </w:r>
    </w:p>
    <w:p w:rsidR="00A62C3F" w:rsidRDefault="00BF435D" w:rsidP="00B7747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Understanding P&amp;I </w:t>
      </w:r>
      <w:r w:rsidR="006A5876">
        <w:rPr>
          <w:sz w:val="20"/>
          <w:szCs w:val="20"/>
        </w:rPr>
        <w:t>diagrams , Process</w:t>
      </w:r>
      <w:r w:rsidR="00366F33">
        <w:rPr>
          <w:sz w:val="20"/>
          <w:szCs w:val="20"/>
        </w:rPr>
        <w:t xml:space="preserve"> Flow</w:t>
      </w:r>
      <w:r w:rsidR="00EC0442">
        <w:rPr>
          <w:sz w:val="20"/>
          <w:szCs w:val="20"/>
        </w:rPr>
        <w:t xml:space="preserve"> </w:t>
      </w:r>
      <w:r w:rsidR="00366F33">
        <w:rPr>
          <w:sz w:val="20"/>
          <w:szCs w:val="20"/>
        </w:rPr>
        <w:t>charts</w:t>
      </w:r>
      <w:r w:rsidR="00004EDD">
        <w:rPr>
          <w:sz w:val="20"/>
          <w:szCs w:val="20"/>
        </w:rPr>
        <w:t xml:space="preserve"> &amp; Function logics.</w:t>
      </w:r>
    </w:p>
    <w:p w:rsidR="00B77470" w:rsidRDefault="000D654D" w:rsidP="00B7747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Understanding Electrical diagrams.</w:t>
      </w:r>
    </w:p>
    <w:p w:rsidR="000D654D" w:rsidRDefault="004D0266" w:rsidP="00B7747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Drawings update as per modifications.</w:t>
      </w:r>
    </w:p>
    <w:p w:rsidR="003768B2" w:rsidRDefault="009E4F90" w:rsidP="00B7747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All documents </w:t>
      </w:r>
      <w:r w:rsidR="00290F12">
        <w:rPr>
          <w:sz w:val="20"/>
          <w:szCs w:val="20"/>
        </w:rPr>
        <w:t>updated &amp; maintenance.</w:t>
      </w:r>
    </w:p>
    <w:p w:rsidR="00290F12" w:rsidRDefault="007633A9" w:rsidP="00B7747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Working in SAP.</w:t>
      </w:r>
    </w:p>
    <w:p w:rsidR="007633A9" w:rsidRDefault="00694F72" w:rsidP="00B7747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Spare </w:t>
      </w:r>
      <w:r w:rsidR="00531426">
        <w:rPr>
          <w:sz w:val="20"/>
          <w:szCs w:val="20"/>
        </w:rPr>
        <w:t xml:space="preserve">materials management. </w:t>
      </w:r>
    </w:p>
    <w:p w:rsidR="00531426" w:rsidRDefault="00531426" w:rsidP="00B7747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History records  </w:t>
      </w:r>
      <w:r w:rsidR="00CF6B78">
        <w:rPr>
          <w:sz w:val="20"/>
          <w:szCs w:val="20"/>
        </w:rPr>
        <w:t xml:space="preserve">maintenance. </w:t>
      </w:r>
    </w:p>
    <w:p w:rsidR="00CF6B78" w:rsidRDefault="00CF6B78" w:rsidP="00B7747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Man power management.</w:t>
      </w:r>
    </w:p>
    <w:p w:rsidR="00CF6B78" w:rsidRDefault="00981409" w:rsidP="00B7747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Working in MCC , PCC </w:t>
      </w:r>
      <w:r w:rsidR="003E263E">
        <w:rPr>
          <w:sz w:val="20"/>
          <w:szCs w:val="20"/>
        </w:rPr>
        <w:t>&amp; PDB'S.</w:t>
      </w:r>
    </w:p>
    <w:p w:rsidR="003E263E" w:rsidRDefault="003E263E" w:rsidP="00B7747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Working in </w:t>
      </w:r>
      <w:r w:rsidR="009C3E61">
        <w:rPr>
          <w:sz w:val="20"/>
          <w:szCs w:val="20"/>
        </w:rPr>
        <w:t xml:space="preserve">AC motors , DC  motors &amp; HT / LT motors. </w:t>
      </w:r>
    </w:p>
    <w:p w:rsidR="009C3E61" w:rsidRDefault="0080573A" w:rsidP="00B7747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Make new Purchase requirements PR of</w:t>
      </w:r>
      <w:r w:rsidR="000D1FF9">
        <w:rPr>
          <w:sz w:val="20"/>
          <w:szCs w:val="20"/>
        </w:rPr>
        <w:t xml:space="preserve"> spare parts.</w:t>
      </w:r>
    </w:p>
    <w:p w:rsidR="000D1FF9" w:rsidRDefault="0082184A" w:rsidP="00B7747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Implementation of modifications</w:t>
      </w:r>
      <w:r w:rsidR="00CC213C">
        <w:rPr>
          <w:sz w:val="20"/>
          <w:szCs w:val="20"/>
        </w:rPr>
        <w:t xml:space="preserve">, improvements &amp; cost savings. </w:t>
      </w:r>
    </w:p>
    <w:p w:rsidR="00747EB2" w:rsidRDefault="00213185" w:rsidP="00B7747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Implementation of IMS system.</w:t>
      </w:r>
    </w:p>
    <w:p w:rsidR="006C5C1D" w:rsidRDefault="006C5C1D" w:rsidP="00B7747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Working in </w:t>
      </w:r>
      <w:r w:rsidR="00274D52">
        <w:rPr>
          <w:sz w:val="20"/>
          <w:szCs w:val="20"/>
        </w:rPr>
        <w:t>Hydraulics, Lubrication</w:t>
      </w:r>
      <w:r w:rsidR="00832330">
        <w:rPr>
          <w:sz w:val="20"/>
          <w:szCs w:val="20"/>
        </w:rPr>
        <w:t xml:space="preserve"> &amp; </w:t>
      </w:r>
      <w:r w:rsidR="00274D52">
        <w:rPr>
          <w:sz w:val="20"/>
          <w:szCs w:val="20"/>
        </w:rPr>
        <w:t>pneumatics</w:t>
      </w:r>
      <w:r w:rsidR="00832330">
        <w:rPr>
          <w:sz w:val="20"/>
          <w:szCs w:val="20"/>
        </w:rPr>
        <w:t xml:space="preserve"> system.</w:t>
      </w:r>
    </w:p>
    <w:p w:rsidR="00274D52" w:rsidRDefault="004F27D0" w:rsidP="00274D52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Installations of new software’s </w:t>
      </w:r>
      <w:r w:rsidR="004B6C52">
        <w:rPr>
          <w:sz w:val="20"/>
          <w:szCs w:val="20"/>
        </w:rPr>
        <w:t>new instruments technologies.</w:t>
      </w:r>
    </w:p>
    <w:p w:rsidR="004B6C52" w:rsidRDefault="004B6C52" w:rsidP="00274D52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Working in pump house &amp; water treatment plants</w:t>
      </w:r>
      <w:r w:rsidR="008F5A57">
        <w:rPr>
          <w:sz w:val="20"/>
          <w:szCs w:val="20"/>
        </w:rPr>
        <w:t>.</w:t>
      </w:r>
    </w:p>
    <w:p w:rsidR="008F5A57" w:rsidRDefault="00DB2611" w:rsidP="00274D52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Working in transformers, </w:t>
      </w:r>
      <w:r w:rsidR="004421E3">
        <w:rPr>
          <w:sz w:val="20"/>
          <w:szCs w:val="20"/>
        </w:rPr>
        <w:t xml:space="preserve">UPS &amp; Battery system. </w:t>
      </w:r>
    </w:p>
    <w:p w:rsidR="004421E3" w:rsidRDefault="004421E3" w:rsidP="00274D52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Working in HT &amp; LT breaker panels.</w:t>
      </w:r>
    </w:p>
    <w:p w:rsidR="00E15317" w:rsidRDefault="00E15317" w:rsidP="00E1531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Working in CNC machines &amp; compressors.</w:t>
      </w:r>
    </w:p>
    <w:p w:rsidR="00E15317" w:rsidRDefault="001E254E" w:rsidP="00E1531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Carry out all Preventive &amp; Breakdown</w:t>
      </w:r>
      <w:r w:rsidR="00817DBA">
        <w:rPr>
          <w:sz w:val="20"/>
          <w:szCs w:val="20"/>
        </w:rPr>
        <w:t xml:space="preserve"> maintenance procedures.</w:t>
      </w:r>
    </w:p>
    <w:p w:rsidR="00817DBA" w:rsidRDefault="00817DBA" w:rsidP="00E1531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Working in safety.</w:t>
      </w:r>
    </w:p>
    <w:p w:rsidR="00F138BE" w:rsidRDefault="00F138BE" w:rsidP="00F138BE">
      <w:pPr>
        <w:pStyle w:val="ListParagraph"/>
        <w:rPr>
          <w:sz w:val="20"/>
          <w:szCs w:val="20"/>
        </w:rPr>
      </w:pPr>
    </w:p>
    <w:p w:rsidR="00F138BE" w:rsidRDefault="00F138BE" w:rsidP="00F138BE">
      <w:pPr>
        <w:pStyle w:val="ListParagraph"/>
        <w:rPr>
          <w:sz w:val="20"/>
          <w:szCs w:val="20"/>
        </w:rPr>
      </w:pPr>
    </w:p>
    <w:p w:rsidR="00ED1A26" w:rsidRPr="00621BDE" w:rsidRDefault="00CA6E6A" w:rsidP="00386792">
      <w:pPr>
        <w:rPr>
          <w:b/>
          <w:bCs/>
          <w:sz w:val="40"/>
          <w:szCs w:val="40"/>
        </w:rPr>
      </w:pPr>
      <w:r w:rsidRPr="00621BDE">
        <w:rPr>
          <w:b/>
          <w:bCs/>
          <w:sz w:val="40"/>
          <w:szCs w:val="40"/>
        </w:rPr>
        <w:t xml:space="preserve">PROJECTS </w:t>
      </w:r>
    </w:p>
    <w:p w:rsidR="00ED1A26" w:rsidRDefault="000B243E" w:rsidP="00495986">
      <w:pPr>
        <w:pStyle w:val="ListParagraph"/>
        <w:numPr>
          <w:ilvl w:val="0"/>
          <w:numId w:val="7"/>
        </w:numPr>
      </w:pPr>
      <w:r>
        <w:t xml:space="preserve">Erection and </w:t>
      </w:r>
      <w:r w:rsidR="000A23BC">
        <w:t xml:space="preserve">Commissioning Transformers,  HT breaker </w:t>
      </w:r>
      <w:r w:rsidR="001E56AB">
        <w:t>panels, MCC panels, PCC panels</w:t>
      </w:r>
      <w:r w:rsidR="008D3317">
        <w:t xml:space="preserve">, </w:t>
      </w:r>
      <w:r w:rsidR="00FA32EF">
        <w:t xml:space="preserve">PLC panels, </w:t>
      </w:r>
      <w:r w:rsidR="00837977">
        <w:t>UPS &amp; Battery bank panels</w:t>
      </w:r>
      <w:r w:rsidR="008F6718">
        <w:t xml:space="preserve"> , AC&amp; DC Drives panels</w:t>
      </w:r>
      <w:r w:rsidR="00ED187F">
        <w:t xml:space="preserve">, Capacitors Bank panels, PDB </w:t>
      </w:r>
      <w:r w:rsidR="001C7305">
        <w:t xml:space="preserve">panels. </w:t>
      </w:r>
    </w:p>
    <w:p w:rsidR="008D3317" w:rsidRDefault="008D3317" w:rsidP="00495986">
      <w:pPr>
        <w:pStyle w:val="ListParagraph"/>
        <w:numPr>
          <w:ilvl w:val="0"/>
          <w:numId w:val="7"/>
        </w:numPr>
      </w:pPr>
      <w:r>
        <w:t xml:space="preserve">Erection and Commissioning </w:t>
      </w:r>
      <w:r w:rsidR="0025349F">
        <w:t>HT Motors &amp; LT Motors.</w:t>
      </w:r>
    </w:p>
    <w:p w:rsidR="001C7305" w:rsidRDefault="003D311F" w:rsidP="00495986">
      <w:pPr>
        <w:pStyle w:val="ListParagraph"/>
        <w:numPr>
          <w:ilvl w:val="0"/>
          <w:numId w:val="7"/>
        </w:numPr>
      </w:pPr>
      <w:r>
        <w:t xml:space="preserve">Erection and Commissioning  </w:t>
      </w:r>
      <w:r w:rsidR="005E6DB8">
        <w:t xml:space="preserve">cable trays, cable laying </w:t>
      </w:r>
      <w:r w:rsidR="00063784">
        <w:t>&amp; Termination works.</w:t>
      </w:r>
    </w:p>
    <w:p w:rsidR="00063784" w:rsidRDefault="000F559D" w:rsidP="00495986">
      <w:pPr>
        <w:pStyle w:val="ListParagraph"/>
        <w:numPr>
          <w:ilvl w:val="0"/>
          <w:numId w:val="7"/>
        </w:numPr>
      </w:pPr>
      <w:r>
        <w:t xml:space="preserve">Preparation of </w:t>
      </w:r>
      <w:r w:rsidR="00EE1F4C">
        <w:t xml:space="preserve">documents, </w:t>
      </w:r>
      <w:r w:rsidR="00BC1782">
        <w:t xml:space="preserve">Planning, Scheduling </w:t>
      </w:r>
      <w:r w:rsidR="00B25BD5">
        <w:t xml:space="preserve">&amp; Coordinating with </w:t>
      </w:r>
      <w:r w:rsidR="009A7862">
        <w:t xml:space="preserve"> suppliers, Designers </w:t>
      </w:r>
      <w:r w:rsidR="001E5765">
        <w:t>Department.</w:t>
      </w:r>
    </w:p>
    <w:p w:rsidR="001E5765" w:rsidRDefault="004F40C1" w:rsidP="00495986">
      <w:pPr>
        <w:pStyle w:val="ListParagraph"/>
        <w:numPr>
          <w:ilvl w:val="0"/>
          <w:numId w:val="7"/>
        </w:numPr>
      </w:pPr>
      <w:r>
        <w:t xml:space="preserve">Coordinating with Contractors </w:t>
      </w:r>
      <w:r w:rsidR="005F6C60">
        <w:t xml:space="preserve">for Erection and Commissioning </w:t>
      </w:r>
      <w:r w:rsidR="00887667">
        <w:t xml:space="preserve">Activities </w:t>
      </w:r>
      <w:r w:rsidR="000D4FAF">
        <w:t xml:space="preserve">to complete the project on time. </w:t>
      </w:r>
    </w:p>
    <w:p w:rsidR="000D4FAF" w:rsidRDefault="002830E2" w:rsidP="00495986">
      <w:pPr>
        <w:pStyle w:val="ListParagraph"/>
        <w:numPr>
          <w:ilvl w:val="0"/>
          <w:numId w:val="7"/>
        </w:numPr>
      </w:pPr>
      <w:r>
        <w:t>Review of control philosophy</w:t>
      </w:r>
      <w:r w:rsidR="00B13BAD">
        <w:t>/ schemes</w:t>
      </w:r>
      <w:r w:rsidR="00B530C2">
        <w:t xml:space="preserve">, Automation diagrams, Panel wiring diagrams, </w:t>
      </w:r>
      <w:r w:rsidR="00800075">
        <w:t xml:space="preserve">GA drawings, P&amp;I diagrams, single </w:t>
      </w:r>
      <w:r w:rsidR="00787BAE">
        <w:t xml:space="preserve">line </w:t>
      </w:r>
      <w:r w:rsidR="00480F99">
        <w:t xml:space="preserve">diagrams, Master schematic </w:t>
      </w:r>
      <w:r w:rsidR="005441B5">
        <w:t>diagrams</w:t>
      </w:r>
      <w:r w:rsidR="0093236A">
        <w:t xml:space="preserve">, cable schedule, </w:t>
      </w:r>
      <w:r w:rsidR="001D6AE7">
        <w:t xml:space="preserve">JB’S schedule, Cable </w:t>
      </w:r>
      <w:r w:rsidR="0055010D">
        <w:t xml:space="preserve">size &amp; routing, </w:t>
      </w:r>
      <w:r w:rsidR="00C54F48">
        <w:t xml:space="preserve">Cable Trays layouts, </w:t>
      </w:r>
      <w:r w:rsidR="00DD13C6">
        <w:t xml:space="preserve">Field JB’S &amp; its Location </w:t>
      </w:r>
      <w:r w:rsidR="00946616">
        <w:t>,Electrical &amp;</w:t>
      </w:r>
      <w:r w:rsidR="00E23087">
        <w:t xml:space="preserve"> Automation Control rooms Layouts </w:t>
      </w:r>
      <w:r w:rsidR="0069245C">
        <w:t>as per sites.</w:t>
      </w:r>
    </w:p>
    <w:p w:rsidR="0069245C" w:rsidRDefault="006E4022" w:rsidP="00495986">
      <w:pPr>
        <w:pStyle w:val="ListParagraph"/>
        <w:numPr>
          <w:ilvl w:val="0"/>
          <w:numId w:val="7"/>
        </w:numPr>
      </w:pPr>
      <w:r>
        <w:t xml:space="preserve">Coordinating with Electrical &amp; Automation Commissioning activities. </w:t>
      </w:r>
    </w:p>
    <w:p w:rsidR="00A00B25" w:rsidRDefault="00A00B25" w:rsidP="00A00B25">
      <w:pPr>
        <w:pStyle w:val="ListParagraph"/>
        <w:numPr>
          <w:ilvl w:val="0"/>
          <w:numId w:val="7"/>
        </w:numPr>
      </w:pPr>
      <w:r>
        <w:t xml:space="preserve">Working with safety </w:t>
      </w:r>
      <w:r w:rsidR="00DC62FC">
        <w:t>&amp; standard of safety rules.</w:t>
      </w:r>
    </w:p>
    <w:p w:rsidR="00383AB4" w:rsidRDefault="00383AB4" w:rsidP="00386792"/>
    <w:p w:rsidR="004D733C" w:rsidRDefault="004D733C" w:rsidP="00386792"/>
    <w:p w:rsidR="00A645F7" w:rsidRPr="00621BDE" w:rsidRDefault="00A835F6" w:rsidP="00386792">
      <w:pPr>
        <w:rPr>
          <w:b/>
          <w:bCs/>
          <w:sz w:val="40"/>
          <w:szCs w:val="40"/>
        </w:rPr>
      </w:pPr>
      <w:r w:rsidRPr="00621BDE">
        <w:rPr>
          <w:b/>
          <w:bCs/>
          <w:sz w:val="40"/>
          <w:szCs w:val="40"/>
        </w:rPr>
        <w:t xml:space="preserve">ACHIEVEMENTS </w:t>
      </w:r>
    </w:p>
    <w:p w:rsidR="00A835F6" w:rsidRDefault="00467EE7" w:rsidP="001B6E88">
      <w:pPr>
        <w:pStyle w:val="ListParagraph"/>
        <w:numPr>
          <w:ilvl w:val="0"/>
          <w:numId w:val="7"/>
        </w:numPr>
      </w:pPr>
      <w:r>
        <w:t xml:space="preserve">Erection and Commissioning of Hot </w:t>
      </w:r>
      <w:r w:rsidR="00691439">
        <w:t>S</w:t>
      </w:r>
      <w:r>
        <w:t>trip Mill-2</w:t>
      </w:r>
      <w:r w:rsidR="00691439">
        <w:t xml:space="preserve"> Hot Rolling Mill in JSW STEEL LTD</w:t>
      </w:r>
      <w:r w:rsidR="001A7CC9">
        <w:t xml:space="preserve"> INDIA.</w:t>
      </w:r>
    </w:p>
    <w:p w:rsidR="00BD591F" w:rsidRDefault="006E7AA8" w:rsidP="00BD591F">
      <w:pPr>
        <w:pStyle w:val="ListParagraph"/>
        <w:numPr>
          <w:ilvl w:val="0"/>
          <w:numId w:val="7"/>
        </w:numPr>
      </w:pPr>
      <w:r>
        <w:t xml:space="preserve">Erection and Commissioning </w:t>
      </w:r>
      <w:r w:rsidR="00BD591F">
        <w:t>of Hot ro</w:t>
      </w:r>
      <w:r w:rsidR="000E23BA">
        <w:t xml:space="preserve">lling Mill-2 in </w:t>
      </w:r>
      <w:r w:rsidR="00BD591F">
        <w:t xml:space="preserve">KWT </w:t>
      </w:r>
      <w:r w:rsidR="001A7CC9">
        <w:t>STEEL LTD KUWAIT.</w:t>
      </w:r>
    </w:p>
    <w:p w:rsidR="00672F62" w:rsidRDefault="00672F62" w:rsidP="00672F62"/>
    <w:p w:rsidR="00127D9F" w:rsidRDefault="00127D9F" w:rsidP="00672F62"/>
    <w:p w:rsidR="00127D9F" w:rsidRPr="00763851" w:rsidRDefault="00127D9F" w:rsidP="00672F62">
      <w:pPr>
        <w:rPr>
          <w:b/>
          <w:bCs/>
          <w:sz w:val="40"/>
          <w:szCs w:val="40"/>
        </w:rPr>
      </w:pPr>
      <w:r w:rsidRPr="00763851">
        <w:rPr>
          <w:b/>
          <w:bCs/>
          <w:sz w:val="40"/>
          <w:szCs w:val="40"/>
        </w:rPr>
        <w:t xml:space="preserve">PERSONAL </w:t>
      </w:r>
      <w:r w:rsidR="000546EA" w:rsidRPr="00763851">
        <w:rPr>
          <w:b/>
          <w:bCs/>
          <w:sz w:val="40"/>
          <w:szCs w:val="40"/>
        </w:rPr>
        <w:t xml:space="preserve">DETAILS </w:t>
      </w:r>
    </w:p>
    <w:p w:rsidR="000546EA" w:rsidRDefault="000546EA" w:rsidP="00672F62"/>
    <w:p w:rsidR="000546EA" w:rsidRDefault="008F4BAF" w:rsidP="00672F62">
      <w:r>
        <w:t xml:space="preserve">Working Experience  : </w:t>
      </w:r>
      <w:r w:rsidR="00CA04FF">
        <w:t>13 years  4 months.</w:t>
      </w:r>
    </w:p>
    <w:p w:rsidR="003D342D" w:rsidRDefault="003D342D" w:rsidP="00672F62">
      <w:r>
        <w:t xml:space="preserve">Field </w:t>
      </w:r>
      <w:r w:rsidR="00E52F91">
        <w:t xml:space="preserve">Experience  : Electrical &amp; Automation Instrumentation  Projects and Maintenance. </w:t>
      </w:r>
    </w:p>
    <w:p w:rsidR="00E52F91" w:rsidRDefault="003A0F95" w:rsidP="00672F62">
      <w:r>
        <w:t>Date of Birth   : 01/</w:t>
      </w:r>
      <w:r w:rsidR="002362DB">
        <w:t>06/1985.</w:t>
      </w:r>
    </w:p>
    <w:p w:rsidR="002362DB" w:rsidRDefault="00D4646D" w:rsidP="00672F62">
      <w:r>
        <w:t xml:space="preserve">Language </w:t>
      </w:r>
      <w:r w:rsidR="00A27382">
        <w:t xml:space="preserve"> Known  : Kannada  , English  , Hindi  , </w:t>
      </w:r>
      <w:r w:rsidR="00CC70B5">
        <w:t xml:space="preserve">Telugu. </w:t>
      </w:r>
    </w:p>
    <w:p w:rsidR="00CC70B5" w:rsidRDefault="009C39CA" w:rsidP="00672F62">
      <w:r>
        <w:t>Passport  No. : Z2296953.</w:t>
      </w:r>
    </w:p>
    <w:p w:rsidR="009C39CA" w:rsidRDefault="00A479DD" w:rsidP="00672F62">
      <w:r>
        <w:t xml:space="preserve">Membership  : </w:t>
      </w:r>
      <w:r w:rsidR="000E7AFE">
        <w:t xml:space="preserve">KUWAIT </w:t>
      </w:r>
      <w:r w:rsidR="00CC35AA">
        <w:t xml:space="preserve">SOCIETY OF ENGINEERS  KUWAIT </w:t>
      </w:r>
    </w:p>
    <w:p w:rsidR="00CC35AA" w:rsidRDefault="00CC35AA" w:rsidP="00672F62"/>
    <w:p w:rsidR="00CC35AA" w:rsidRDefault="00CC35AA" w:rsidP="00672F62"/>
    <w:p w:rsidR="00CC35AA" w:rsidRPr="00763851" w:rsidRDefault="00AB5667" w:rsidP="00672F62">
      <w:pPr>
        <w:rPr>
          <w:b/>
          <w:bCs/>
          <w:sz w:val="40"/>
          <w:szCs w:val="40"/>
        </w:rPr>
      </w:pPr>
      <w:r w:rsidRPr="00763851">
        <w:rPr>
          <w:b/>
          <w:bCs/>
          <w:sz w:val="40"/>
          <w:szCs w:val="40"/>
        </w:rPr>
        <w:t xml:space="preserve">DECLARATION </w:t>
      </w:r>
    </w:p>
    <w:p w:rsidR="00AB5667" w:rsidRDefault="00AB5667" w:rsidP="00672F62"/>
    <w:p w:rsidR="00BE02D3" w:rsidRDefault="00AB5667" w:rsidP="00672F62">
      <w:r>
        <w:t xml:space="preserve">I </w:t>
      </w:r>
      <w:r w:rsidR="00A900B5">
        <w:t xml:space="preserve">hereby </w:t>
      </w:r>
      <w:r w:rsidR="00CF7E57">
        <w:t xml:space="preserve">solemnly </w:t>
      </w:r>
      <w:r w:rsidR="0045360D">
        <w:t xml:space="preserve">declare that </w:t>
      </w:r>
      <w:r w:rsidR="00786848">
        <w:t xml:space="preserve">all the information </w:t>
      </w:r>
      <w:r w:rsidR="008807C5">
        <w:t xml:space="preserve">furnished </w:t>
      </w:r>
      <w:r w:rsidR="00187C40">
        <w:t>above is true to the</w:t>
      </w:r>
      <w:r w:rsidR="00870330">
        <w:t xml:space="preserve"> best of </w:t>
      </w:r>
      <w:r w:rsidR="002E2392">
        <w:t xml:space="preserve">my knowledge. </w:t>
      </w:r>
    </w:p>
    <w:p w:rsidR="002E2392" w:rsidRDefault="002E2392" w:rsidP="00672F62"/>
    <w:p w:rsidR="002E2392" w:rsidRDefault="002E2392" w:rsidP="00672F62">
      <w:r>
        <w:t>Regards.</w:t>
      </w:r>
    </w:p>
    <w:p w:rsidR="002E2392" w:rsidRDefault="004966A6" w:rsidP="00672F62">
      <w:r>
        <w:t xml:space="preserve">                                                                            </w:t>
      </w:r>
      <w:r w:rsidR="008546B6">
        <w:t xml:space="preserve">                       Date: </w:t>
      </w:r>
    </w:p>
    <w:p w:rsidR="002E2392" w:rsidRPr="00242B2E" w:rsidRDefault="002E2392" w:rsidP="00672F62">
      <w:proofErr w:type="spellStart"/>
      <w:r>
        <w:t>Sharanappa</w:t>
      </w:r>
      <w:proofErr w:type="spellEnd"/>
      <w:r>
        <w:t xml:space="preserve"> </w:t>
      </w:r>
      <w:proofErr w:type="spellStart"/>
      <w:r>
        <w:t>jagirdhar</w:t>
      </w:r>
      <w:proofErr w:type="spellEnd"/>
      <w:r>
        <w:t xml:space="preserve">                                                      </w:t>
      </w:r>
      <w:r w:rsidR="004966A6">
        <w:t xml:space="preserve">       Place : </w:t>
      </w:r>
    </w:p>
    <w:sectPr w:rsidR="002E2392" w:rsidRPr="00242B2E">
      <w:footerReference w:type="default" r:id="rId12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249F2" w:rsidRDefault="001249F2">
      <w:r>
        <w:separator/>
      </w:r>
    </w:p>
    <w:p w:rsidR="001249F2" w:rsidRDefault="001249F2"/>
  </w:endnote>
  <w:endnote w:type="continuationSeparator" w:id="0">
    <w:p w:rsidR="001249F2" w:rsidRDefault="001249F2">
      <w:r>
        <w:continuationSeparator/>
      </w:r>
    </w:p>
    <w:p w:rsidR="001249F2" w:rsidRDefault="001249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6465" w:rsidRDefault="00794B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249F2" w:rsidRDefault="001249F2">
      <w:r>
        <w:separator/>
      </w:r>
    </w:p>
    <w:p w:rsidR="001249F2" w:rsidRDefault="001249F2"/>
  </w:footnote>
  <w:footnote w:type="continuationSeparator" w:id="0">
    <w:p w:rsidR="001249F2" w:rsidRDefault="001249F2">
      <w:r>
        <w:continuationSeparator/>
      </w:r>
    </w:p>
    <w:p w:rsidR="001249F2" w:rsidRDefault="001249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C2D3D"/>
    <w:multiLevelType w:val="hybridMultilevel"/>
    <w:tmpl w:val="6BA03254"/>
    <w:lvl w:ilvl="0" w:tplc="FFFFFFFF">
      <w:start w:val="6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77EBA"/>
    <w:multiLevelType w:val="hybridMultilevel"/>
    <w:tmpl w:val="D79617F0"/>
    <w:lvl w:ilvl="0" w:tplc="FFFFFFFF">
      <w:start w:val="6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D59DB"/>
    <w:multiLevelType w:val="hybridMultilevel"/>
    <w:tmpl w:val="D0EC701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92"/>
    <w:rsid w:val="0000080A"/>
    <w:rsid w:val="00004EDD"/>
    <w:rsid w:val="00007A22"/>
    <w:rsid w:val="00017F75"/>
    <w:rsid w:val="000239C6"/>
    <w:rsid w:val="000259B7"/>
    <w:rsid w:val="00046D2B"/>
    <w:rsid w:val="000546EA"/>
    <w:rsid w:val="00060E29"/>
    <w:rsid w:val="00063784"/>
    <w:rsid w:val="000653F3"/>
    <w:rsid w:val="00081310"/>
    <w:rsid w:val="00081E66"/>
    <w:rsid w:val="00082753"/>
    <w:rsid w:val="00082B7E"/>
    <w:rsid w:val="000845EA"/>
    <w:rsid w:val="000A23BC"/>
    <w:rsid w:val="000B243E"/>
    <w:rsid w:val="000B5A72"/>
    <w:rsid w:val="000D1FF9"/>
    <w:rsid w:val="000D4FAF"/>
    <w:rsid w:val="000D5188"/>
    <w:rsid w:val="000D654D"/>
    <w:rsid w:val="000E23BA"/>
    <w:rsid w:val="000E7AFE"/>
    <w:rsid w:val="000F01FD"/>
    <w:rsid w:val="000F1BB6"/>
    <w:rsid w:val="000F2585"/>
    <w:rsid w:val="000F559D"/>
    <w:rsid w:val="00100413"/>
    <w:rsid w:val="00113B1B"/>
    <w:rsid w:val="00114E5F"/>
    <w:rsid w:val="001249F2"/>
    <w:rsid w:val="00127D9F"/>
    <w:rsid w:val="0015375C"/>
    <w:rsid w:val="00187C40"/>
    <w:rsid w:val="001A26A2"/>
    <w:rsid w:val="001A7CC9"/>
    <w:rsid w:val="001B6D41"/>
    <w:rsid w:val="001B6E88"/>
    <w:rsid w:val="001B700C"/>
    <w:rsid w:val="001C7305"/>
    <w:rsid w:val="001D6AE7"/>
    <w:rsid w:val="001E254E"/>
    <w:rsid w:val="001E56AB"/>
    <w:rsid w:val="001E5765"/>
    <w:rsid w:val="0020435A"/>
    <w:rsid w:val="00213185"/>
    <w:rsid w:val="00214D5E"/>
    <w:rsid w:val="00224A5D"/>
    <w:rsid w:val="002270A4"/>
    <w:rsid w:val="002362DB"/>
    <w:rsid w:val="00242093"/>
    <w:rsid w:val="00242B2E"/>
    <w:rsid w:val="00252306"/>
    <w:rsid w:val="0025349F"/>
    <w:rsid w:val="002713E9"/>
    <w:rsid w:val="00274BEA"/>
    <w:rsid w:val="00274D52"/>
    <w:rsid w:val="00277FAE"/>
    <w:rsid w:val="002830E2"/>
    <w:rsid w:val="0029085C"/>
    <w:rsid w:val="00290F12"/>
    <w:rsid w:val="00292F15"/>
    <w:rsid w:val="002C48E3"/>
    <w:rsid w:val="002D65C9"/>
    <w:rsid w:val="002E2392"/>
    <w:rsid w:val="00326182"/>
    <w:rsid w:val="003333F4"/>
    <w:rsid w:val="00335D4B"/>
    <w:rsid w:val="00344D9A"/>
    <w:rsid w:val="00366F33"/>
    <w:rsid w:val="0037062F"/>
    <w:rsid w:val="00370783"/>
    <w:rsid w:val="0037238E"/>
    <w:rsid w:val="0037557B"/>
    <w:rsid w:val="003768B2"/>
    <w:rsid w:val="00383AB4"/>
    <w:rsid w:val="00386792"/>
    <w:rsid w:val="00394FB7"/>
    <w:rsid w:val="003A0F95"/>
    <w:rsid w:val="003B67D9"/>
    <w:rsid w:val="003C0788"/>
    <w:rsid w:val="003D15F7"/>
    <w:rsid w:val="003D311F"/>
    <w:rsid w:val="003D342D"/>
    <w:rsid w:val="003E263E"/>
    <w:rsid w:val="003F1B32"/>
    <w:rsid w:val="00400DC5"/>
    <w:rsid w:val="004245A2"/>
    <w:rsid w:val="004264C4"/>
    <w:rsid w:val="0042700A"/>
    <w:rsid w:val="004341B1"/>
    <w:rsid w:val="004356CE"/>
    <w:rsid w:val="004377BB"/>
    <w:rsid w:val="00437F4E"/>
    <w:rsid w:val="004409E6"/>
    <w:rsid w:val="004421E3"/>
    <w:rsid w:val="0045360D"/>
    <w:rsid w:val="00455A48"/>
    <w:rsid w:val="00455CF1"/>
    <w:rsid w:val="00461325"/>
    <w:rsid w:val="00464B30"/>
    <w:rsid w:val="00467EE7"/>
    <w:rsid w:val="00476C1C"/>
    <w:rsid w:val="00480F22"/>
    <w:rsid w:val="00480F99"/>
    <w:rsid w:val="00495986"/>
    <w:rsid w:val="004966A6"/>
    <w:rsid w:val="004B6C52"/>
    <w:rsid w:val="004C26B7"/>
    <w:rsid w:val="004D0266"/>
    <w:rsid w:val="004D733C"/>
    <w:rsid w:val="004F27D0"/>
    <w:rsid w:val="004F40C1"/>
    <w:rsid w:val="00517852"/>
    <w:rsid w:val="00531426"/>
    <w:rsid w:val="005441B5"/>
    <w:rsid w:val="0055010D"/>
    <w:rsid w:val="005801D3"/>
    <w:rsid w:val="005814EA"/>
    <w:rsid w:val="00582414"/>
    <w:rsid w:val="00595A91"/>
    <w:rsid w:val="005B514F"/>
    <w:rsid w:val="005E6DB8"/>
    <w:rsid w:val="005F1B52"/>
    <w:rsid w:val="005F6C60"/>
    <w:rsid w:val="0061276F"/>
    <w:rsid w:val="00621BDE"/>
    <w:rsid w:val="00621DFC"/>
    <w:rsid w:val="00656A1B"/>
    <w:rsid w:val="006713CA"/>
    <w:rsid w:val="00672F62"/>
    <w:rsid w:val="006802E8"/>
    <w:rsid w:val="00691439"/>
    <w:rsid w:val="0069245C"/>
    <w:rsid w:val="00694F72"/>
    <w:rsid w:val="0069687E"/>
    <w:rsid w:val="006A1382"/>
    <w:rsid w:val="006A5876"/>
    <w:rsid w:val="006A6FBD"/>
    <w:rsid w:val="006C5C1D"/>
    <w:rsid w:val="006E4022"/>
    <w:rsid w:val="006E6CF6"/>
    <w:rsid w:val="006E7AA8"/>
    <w:rsid w:val="00721589"/>
    <w:rsid w:val="00724E3B"/>
    <w:rsid w:val="00747EB2"/>
    <w:rsid w:val="007633A9"/>
    <w:rsid w:val="00763851"/>
    <w:rsid w:val="00786848"/>
    <w:rsid w:val="00787BAE"/>
    <w:rsid w:val="00794B4E"/>
    <w:rsid w:val="007B5B98"/>
    <w:rsid w:val="007E2696"/>
    <w:rsid w:val="00800075"/>
    <w:rsid w:val="0080573A"/>
    <w:rsid w:val="00805895"/>
    <w:rsid w:val="00817A29"/>
    <w:rsid w:val="00817DBA"/>
    <w:rsid w:val="0082184A"/>
    <w:rsid w:val="00825904"/>
    <w:rsid w:val="0082775F"/>
    <w:rsid w:val="00832330"/>
    <w:rsid w:val="00837977"/>
    <w:rsid w:val="0084248C"/>
    <w:rsid w:val="008546B6"/>
    <w:rsid w:val="008564B3"/>
    <w:rsid w:val="00866B23"/>
    <w:rsid w:val="00870330"/>
    <w:rsid w:val="00876A19"/>
    <w:rsid w:val="008807C5"/>
    <w:rsid w:val="00887667"/>
    <w:rsid w:val="00895324"/>
    <w:rsid w:val="008A2F4A"/>
    <w:rsid w:val="008B21C9"/>
    <w:rsid w:val="008D3317"/>
    <w:rsid w:val="008F1362"/>
    <w:rsid w:val="008F4BAF"/>
    <w:rsid w:val="008F5A57"/>
    <w:rsid w:val="008F6718"/>
    <w:rsid w:val="00911CFB"/>
    <w:rsid w:val="00921BE0"/>
    <w:rsid w:val="00930336"/>
    <w:rsid w:val="0093178A"/>
    <w:rsid w:val="0093236A"/>
    <w:rsid w:val="0093417D"/>
    <w:rsid w:val="00946616"/>
    <w:rsid w:val="009708AB"/>
    <w:rsid w:val="00981409"/>
    <w:rsid w:val="00984D1A"/>
    <w:rsid w:val="00986465"/>
    <w:rsid w:val="00994C7C"/>
    <w:rsid w:val="009A3A00"/>
    <w:rsid w:val="009A7862"/>
    <w:rsid w:val="009C39CA"/>
    <w:rsid w:val="009C3E61"/>
    <w:rsid w:val="009C73A0"/>
    <w:rsid w:val="009D0EF6"/>
    <w:rsid w:val="009E4F90"/>
    <w:rsid w:val="00A00B25"/>
    <w:rsid w:val="00A27382"/>
    <w:rsid w:val="00A45379"/>
    <w:rsid w:val="00A479DD"/>
    <w:rsid w:val="00A56385"/>
    <w:rsid w:val="00A62C3F"/>
    <w:rsid w:val="00A63647"/>
    <w:rsid w:val="00A645F7"/>
    <w:rsid w:val="00A835F6"/>
    <w:rsid w:val="00A8547F"/>
    <w:rsid w:val="00A900B5"/>
    <w:rsid w:val="00A93963"/>
    <w:rsid w:val="00AB5667"/>
    <w:rsid w:val="00AC5C4B"/>
    <w:rsid w:val="00AD5BDC"/>
    <w:rsid w:val="00AE2393"/>
    <w:rsid w:val="00AE59BC"/>
    <w:rsid w:val="00AE7147"/>
    <w:rsid w:val="00B13BAD"/>
    <w:rsid w:val="00B23E14"/>
    <w:rsid w:val="00B24B4A"/>
    <w:rsid w:val="00B25BD5"/>
    <w:rsid w:val="00B32844"/>
    <w:rsid w:val="00B3445E"/>
    <w:rsid w:val="00B530C2"/>
    <w:rsid w:val="00B73633"/>
    <w:rsid w:val="00B77470"/>
    <w:rsid w:val="00B80B5D"/>
    <w:rsid w:val="00B95001"/>
    <w:rsid w:val="00BA3C89"/>
    <w:rsid w:val="00BB3E63"/>
    <w:rsid w:val="00BC1782"/>
    <w:rsid w:val="00BC2450"/>
    <w:rsid w:val="00BD591F"/>
    <w:rsid w:val="00BD5AE2"/>
    <w:rsid w:val="00BD73AE"/>
    <w:rsid w:val="00BE02D3"/>
    <w:rsid w:val="00BF274C"/>
    <w:rsid w:val="00BF435D"/>
    <w:rsid w:val="00C157C1"/>
    <w:rsid w:val="00C2768B"/>
    <w:rsid w:val="00C32830"/>
    <w:rsid w:val="00C35F49"/>
    <w:rsid w:val="00C43300"/>
    <w:rsid w:val="00C54F48"/>
    <w:rsid w:val="00C70DAA"/>
    <w:rsid w:val="00C744E7"/>
    <w:rsid w:val="00C76EE2"/>
    <w:rsid w:val="00C923CC"/>
    <w:rsid w:val="00C968B4"/>
    <w:rsid w:val="00CA04FF"/>
    <w:rsid w:val="00CA50DC"/>
    <w:rsid w:val="00CA6E6A"/>
    <w:rsid w:val="00CB2AD4"/>
    <w:rsid w:val="00CB78C5"/>
    <w:rsid w:val="00CC213C"/>
    <w:rsid w:val="00CC35AA"/>
    <w:rsid w:val="00CC70B5"/>
    <w:rsid w:val="00CD124D"/>
    <w:rsid w:val="00CD241A"/>
    <w:rsid w:val="00CE34D9"/>
    <w:rsid w:val="00CE76DE"/>
    <w:rsid w:val="00CF6B78"/>
    <w:rsid w:val="00CF7E57"/>
    <w:rsid w:val="00D15A35"/>
    <w:rsid w:val="00D41EA5"/>
    <w:rsid w:val="00D43D74"/>
    <w:rsid w:val="00D4646D"/>
    <w:rsid w:val="00D52E46"/>
    <w:rsid w:val="00D67E69"/>
    <w:rsid w:val="00D71184"/>
    <w:rsid w:val="00D818D1"/>
    <w:rsid w:val="00D95004"/>
    <w:rsid w:val="00D95CBC"/>
    <w:rsid w:val="00DA3C73"/>
    <w:rsid w:val="00DB19D6"/>
    <w:rsid w:val="00DB2611"/>
    <w:rsid w:val="00DB75C7"/>
    <w:rsid w:val="00DB7D9A"/>
    <w:rsid w:val="00DC4ABA"/>
    <w:rsid w:val="00DC62FC"/>
    <w:rsid w:val="00DC72E5"/>
    <w:rsid w:val="00DD13C6"/>
    <w:rsid w:val="00DE1D1F"/>
    <w:rsid w:val="00DF4946"/>
    <w:rsid w:val="00DF5F94"/>
    <w:rsid w:val="00E0780E"/>
    <w:rsid w:val="00E15317"/>
    <w:rsid w:val="00E23087"/>
    <w:rsid w:val="00E52F91"/>
    <w:rsid w:val="00E61575"/>
    <w:rsid w:val="00E851EC"/>
    <w:rsid w:val="00EC0442"/>
    <w:rsid w:val="00ED187F"/>
    <w:rsid w:val="00ED1A26"/>
    <w:rsid w:val="00EE1F4C"/>
    <w:rsid w:val="00F02F05"/>
    <w:rsid w:val="00F05307"/>
    <w:rsid w:val="00F138BE"/>
    <w:rsid w:val="00F20AC3"/>
    <w:rsid w:val="00F45EEE"/>
    <w:rsid w:val="00F61287"/>
    <w:rsid w:val="00F743D0"/>
    <w:rsid w:val="00F91687"/>
    <w:rsid w:val="00F9269A"/>
    <w:rsid w:val="00FA32EF"/>
    <w:rsid w:val="00FC5D3D"/>
    <w:rsid w:val="00FC650A"/>
    <w:rsid w:val="00FE1792"/>
    <w:rsid w:val="00FF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E6845"/>
  <w15:chartTrackingRefBased/>
  <w15:docId w15:val="{46143041-0EF9-1C40-B044-B9813677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4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277FAE"/>
    <w:pPr>
      <w:ind w:left="720"/>
      <w:contextualSpacing/>
    </w:pPr>
  </w:style>
  <w:style w:type="table" w:styleId="TableGrid">
    <w:name w:val="Table Grid"/>
    <w:basedOn w:val="TableNormal"/>
    <w:uiPriority w:val="39"/>
    <w:rsid w:val="00370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customXml" Target="ink/ink1.xml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customXml" Target="ink/ink4.xml" /><Relationship Id="rId5" Type="http://schemas.openxmlformats.org/officeDocument/2006/relationships/footnotes" Target="footnotes.xml" /><Relationship Id="rId10" Type="http://schemas.openxmlformats.org/officeDocument/2006/relationships/customXml" Target="ink/ink3.xml" /><Relationship Id="rId4" Type="http://schemas.openxmlformats.org/officeDocument/2006/relationships/webSettings" Target="webSettings.xml" /><Relationship Id="rId9" Type="http://schemas.openxmlformats.org/officeDocument/2006/relationships/customXml" Target="ink/ink2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CC37444-D65E-3747-B257-192AF0983B43%7dtf50002051.dotx" TargetMode="Externa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7T13:21:30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7T13:21:29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7T13:21:28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7T13:21:27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%7b5CC37444-D65E-3747-B257-192AF0983B43%7dtf50002051.dotx</Template>
  <TotalTime>107</TotalTime>
  <Pages>4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sharanappa jagirdhar</dc:creator>
  <cp:keywords/>
  <dc:description/>
  <cp:lastModifiedBy>sharanappa jagirdhar</cp:lastModifiedBy>
  <cp:revision>166</cp:revision>
  <dcterms:created xsi:type="dcterms:W3CDTF">2021-01-17T14:44:00Z</dcterms:created>
  <dcterms:modified xsi:type="dcterms:W3CDTF">2021-01-19T16:31:00Z</dcterms:modified>
</cp:coreProperties>
</file>