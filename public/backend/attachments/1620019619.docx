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14089" w14:textId="77777777" w:rsidR="000A2216" w:rsidRPr="000A2216" w:rsidRDefault="00ED46D4" w:rsidP="005238FD">
      <w:pPr>
        <w:pBdr>
          <w:bottom w:val="single" w:sz="12" w:space="1" w:color="auto"/>
        </w:pBdr>
        <w:ind w:left="288" w:hanging="288"/>
        <w:jc w:val="center"/>
        <w:rPr>
          <w:rFonts w:ascii="Cambria" w:hAnsi="Cambria" w:cs="Arial"/>
          <w:b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6E46F8F9" wp14:editId="33CA5122">
            <wp:simplePos x="0" y="0"/>
            <wp:positionH relativeFrom="column">
              <wp:posOffset>83185</wp:posOffset>
            </wp:positionH>
            <wp:positionV relativeFrom="paragraph">
              <wp:posOffset>-34925</wp:posOffset>
            </wp:positionV>
            <wp:extent cx="914400" cy="914400"/>
            <wp:effectExtent l="19050" t="0" r="0" b="0"/>
            <wp:wrapTight wrapText="bothSides">
              <wp:wrapPolygon edited="0">
                <wp:start x="-450" y="0"/>
                <wp:lineTo x="-450" y="21150"/>
                <wp:lineTo x="21600" y="21150"/>
                <wp:lineTo x="21600" y="0"/>
                <wp:lineTo x="-450" y="0"/>
              </wp:wrapPolygon>
            </wp:wrapTight>
            <wp:docPr id="2" name="Picture 5" descr="C:\Users\admin\Desktop\Captur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Capture.PNG"/>
                    <pic:cNvPicPr>
                      <a:picLocks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2216" w:rsidRPr="000A2216">
        <w:rPr>
          <w:rFonts w:ascii="Cambria" w:hAnsi="Cambria" w:cs="Arial"/>
          <w:b/>
          <w:sz w:val="20"/>
          <w:szCs w:val="20"/>
        </w:rPr>
        <w:t>SATYENDRA KUMAR DWIVEDI</w:t>
      </w:r>
    </w:p>
    <w:p w14:paraId="42759193" w14:textId="5FE54BBA" w:rsidR="000A2216" w:rsidRPr="000A2216" w:rsidRDefault="000A2216" w:rsidP="005238FD">
      <w:pPr>
        <w:pBdr>
          <w:bottom w:val="single" w:sz="12" w:space="1" w:color="auto"/>
        </w:pBdr>
        <w:ind w:left="288" w:hanging="288"/>
        <w:jc w:val="center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Mobile:</w:t>
      </w:r>
      <w:r w:rsidRPr="000A2216">
        <w:rPr>
          <w:rFonts w:ascii="Cambria" w:hAnsi="Cambria" w:cs="Arial"/>
          <w:sz w:val="20"/>
          <w:szCs w:val="20"/>
        </w:rPr>
        <w:t xml:space="preserve"> +91-</w:t>
      </w:r>
      <w:r w:rsidR="00E152E4">
        <w:rPr>
          <w:rFonts w:ascii="Cambria" w:hAnsi="Cambria" w:cs="Arial"/>
          <w:sz w:val="20"/>
          <w:szCs w:val="20"/>
        </w:rPr>
        <w:t xml:space="preserve"> </w:t>
      </w:r>
      <w:proofErr w:type="gramStart"/>
      <w:r w:rsidR="00C26808">
        <w:rPr>
          <w:rFonts w:ascii="Cambria" w:hAnsi="Cambria" w:cs="Arial"/>
          <w:sz w:val="20"/>
          <w:szCs w:val="20"/>
        </w:rPr>
        <w:t>96</w:t>
      </w:r>
      <w:r w:rsidR="00A711A4">
        <w:rPr>
          <w:rFonts w:ascii="Cambria" w:hAnsi="Cambria" w:cs="Arial"/>
          <w:sz w:val="20"/>
          <w:szCs w:val="20"/>
        </w:rPr>
        <w:t>30631296</w:t>
      </w:r>
      <w:r w:rsidR="00882EDD">
        <w:rPr>
          <w:rFonts w:ascii="Cambria" w:hAnsi="Cambria" w:cs="Arial"/>
          <w:sz w:val="20"/>
          <w:szCs w:val="20"/>
        </w:rPr>
        <w:t>,</w:t>
      </w:r>
      <w:r w:rsidR="00A711A4">
        <w:rPr>
          <w:rFonts w:ascii="Cambria" w:hAnsi="Cambria" w:cs="Arial"/>
          <w:sz w:val="20"/>
          <w:szCs w:val="20"/>
        </w:rPr>
        <w:t>,</w:t>
      </w:r>
      <w:proofErr w:type="gramEnd"/>
      <w:r w:rsidRPr="000A2216">
        <w:rPr>
          <w:rFonts w:ascii="Cambria" w:hAnsi="Cambria" w:cs="Arial"/>
          <w:b/>
          <w:sz w:val="20"/>
          <w:szCs w:val="20"/>
        </w:rPr>
        <w:t>E-Mail:</w:t>
      </w:r>
      <w:r w:rsidRPr="000A2216">
        <w:rPr>
          <w:rFonts w:ascii="Cambria" w:hAnsi="Cambria" w:cs="Arial"/>
          <w:sz w:val="20"/>
          <w:szCs w:val="20"/>
        </w:rPr>
        <w:t xml:space="preserve"> dwivediskd2003@yahoo.com</w:t>
      </w:r>
    </w:p>
    <w:p w14:paraId="335E8B05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</w:p>
    <w:p w14:paraId="4D0817C1" w14:textId="77777777" w:rsidR="000A2216" w:rsidRPr="000A2216" w:rsidRDefault="00E06517" w:rsidP="000A2216">
      <w:pPr>
        <w:ind w:left="288" w:hanging="288"/>
        <w:jc w:val="center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Result oriented</w:t>
      </w:r>
      <w:r w:rsidR="000A2216" w:rsidRPr="000A2216">
        <w:rPr>
          <w:rFonts w:ascii="Cambria" w:hAnsi="Cambria" w:cs="Arial"/>
          <w:sz w:val="20"/>
          <w:szCs w:val="20"/>
        </w:rPr>
        <w:t xml:space="preserve"> professional seeking senior managerial assignments in </w:t>
      </w:r>
      <w:r w:rsidR="00565A4F" w:rsidRPr="00565A4F">
        <w:rPr>
          <w:rFonts w:ascii="Cambria" w:hAnsi="Cambria" w:cs="Arial"/>
          <w:b/>
          <w:sz w:val="20"/>
          <w:szCs w:val="20"/>
        </w:rPr>
        <w:t>Multiple</w:t>
      </w:r>
      <w:r w:rsidR="00565A4F">
        <w:rPr>
          <w:rFonts w:ascii="Cambria" w:hAnsi="Cambria" w:cs="Arial"/>
          <w:sz w:val="20"/>
          <w:szCs w:val="20"/>
        </w:rPr>
        <w:t xml:space="preserve"> </w:t>
      </w:r>
      <w:r w:rsidR="002E6597" w:rsidRPr="002E6597">
        <w:rPr>
          <w:rFonts w:ascii="Cambria" w:hAnsi="Cambria" w:cs="Arial"/>
          <w:b/>
          <w:sz w:val="20"/>
          <w:szCs w:val="20"/>
        </w:rPr>
        <w:t>Plant operations</w:t>
      </w:r>
      <w:r w:rsidR="002E6597">
        <w:rPr>
          <w:rFonts w:ascii="Cambria" w:hAnsi="Cambria" w:cs="Arial"/>
          <w:sz w:val="20"/>
          <w:szCs w:val="20"/>
        </w:rPr>
        <w:t xml:space="preserve"> </w:t>
      </w:r>
      <w:r w:rsidR="002E6597">
        <w:rPr>
          <w:rFonts w:ascii="Cambria" w:hAnsi="Cambria" w:cs="Arial"/>
          <w:b/>
          <w:sz w:val="20"/>
          <w:szCs w:val="20"/>
        </w:rPr>
        <w:t>/</w:t>
      </w:r>
      <w:r w:rsidR="000A2216" w:rsidRPr="000A2216">
        <w:rPr>
          <w:rFonts w:ascii="Cambria" w:hAnsi="Cambria" w:cs="Arial"/>
          <w:b/>
          <w:sz w:val="20"/>
          <w:szCs w:val="20"/>
        </w:rPr>
        <w:t>Project Management/</w:t>
      </w:r>
      <w:r w:rsidR="002E6597">
        <w:rPr>
          <w:rFonts w:ascii="Cambria" w:hAnsi="Cambria" w:cs="Arial"/>
          <w:b/>
          <w:sz w:val="20"/>
          <w:szCs w:val="20"/>
        </w:rPr>
        <w:t>Manufacturing</w:t>
      </w:r>
      <w:r w:rsidR="00253BB4">
        <w:rPr>
          <w:rFonts w:ascii="Cambria" w:hAnsi="Cambria" w:cs="Arial"/>
          <w:b/>
          <w:sz w:val="20"/>
          <w:szCs w:val="20"/>
        </w:rPr>
        <w:t xml:space="preserve"> </w:t>
      </w:r>
      <w:r w:rsidR="007857A5">
        <w:rPr>
          <w:rFonts w:ascii="Cambria" w:hAnsi="Cambria" w:cs="Arial"/>
          <w:b/>
          <w:sz w:val="20"/>
          <w:szCs w:val="20"/>
        </w:rPr>
        <w:t xml:space="preserve"> </w:t>
      </w:r>
      <w:r w:rsidR="002E6597">
        <w:rPr>
          <w:rFonts w:ascii="Cambria" w:hAnsi="Cambria" w:cs="Arial"/>
          <w:b/>
          <w:sz w:val="20"/>
          <w:szCs w:val="20"/>
        </w:rPr>
        <w:t xml:space="preserve"> </w:t>
      </w:r>
      <w:r w:rsidR="000758B5">
        <w:rPr>
          <w:rFonts w:ascii="Cambria" w:hAnsi="Cambria" w:cs="Arial"/>
          <w:b/>
          <w:sz w:val="20"/>
          <w:szCs w:val="20"/>
        </w:rPr>
        <w:t>/Operations</w:t>
      </w:r>
      <w:r w:rsidR="00253BB4">
        <w:rPr>
          <w:rFonts w:ascii="Cambria" w:hAnsi="Cambria" w:cs="Arial"/>
          <w:b/>
          <w:sz w:val="20"/>
          <w:szCs w:val="20"/>
        </w:rPr>
        <w:t xml:space="preserve"> excellence</w:t>
      </w:r>
      <w:r w:rsidR="000A2216" w:rsidRPr="000A2216">
        <w:rPr>
          <w:rFonts w:ascii="Cambria" w:hAnsi="Cambria" w:cs="Arial"/>
          <w:b/>
          <w:sz w:val="20"/>
          <w:szCs w:val="20"/>
        </w:rPr>
        <w:t xml:space="preserve"> </w:t>
      </w:r>
      <w:r w:rsidR="000A2216" w:rsidRPr="000A2216">
        <w:rPr>
          <w:rFonts w:ascii="Cambria" w:hAnsi="Cambria" w:cs="Arial"/>
          <w:sz w:val="20"/>
          <w:szCs w:val="20"/>
        </w:rPr>
        <w:t xml:space="preserve">with an organisation of repute </w:t>
      </w:r>
    </w:p>
    <w:p w14:paraId="4A843841" w14:textId="0BCB5701" w:rsidR="000A2216" w:rsidRPr="000A2216" w:rsidRDefault="000A2216" w:rsidP="000A2216">
      <w:pPr>
        <w:ind w:left="288" w:hanging="288"/>
        <w:jc w:val="center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Industry Preference</w:t>
      </w:r>
      <w:r w:rsidRPr="000A2216">
        <w:rPr>
          <w:rFonts w:ascii="Cambria" w:hAnsi="Cambria" w:cs="Arial"/>
          <w:sz w:val="20"/>
          <w:szCs w:val="20"/>
        </w:rPr>
        <w:t>: FMCG/</w:t>
      </w:r>
      <w:r w:rsidR="00EF56C3">
        <w:rPr>
          <w:rFonts w:ascii="Cambria" w:hAnsi="Cambria" w:cs="Arial"/>
          <w:sz w:val="20"/>
          <w:szCs w:val="20"/>
        </w:rPr>
        <w:t>Foods</w:t>
      </w:r>
    </w:p>
    <w:p w14:paraId="4D6EFA17" w14:textId="77777777" w:rsidR="000A2216" w:rsidRPr="00571F44" w:rsidRDefault="000A2216" w:rsidP="000A2216">
      <w:pPr>
        <w:ind w:left="288" w:hanging="288"/>
        <w:jc w:val="center"/>
        <w:rPr>
          <w:rFonts w:ascii="Cambria" w:hAnsi="Cambria" w:cs="Arial"/>
          <w:b/>
          <w:sz w:val="14"/>
          <w:szCs w:val="20"/>
        </w:rPr>
      </w:pPr>
    </w:p>
    <w:p w14:paraId="357D3473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______________________________________________________________PROFILE SUMMARY___________________________________________________________</w:t>
      </w:r>
    </w:p>
    <w:p w14:paraId="1F51EF6E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</w:p>
    <w:p w14:paraId="255B05A9" w14:textId="77777777" w:rsidR="00F923EE" w:rsidRDefault="00F923EE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  <w:sectPr w:rsidR="00F923EE" w:rsidSect="000A2216"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14:paraId="2FF4EECD" w14:textId="3AC8AACB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A competent professional with </w:t>
      </w:r>
      <w:r w:rsidR="00CA289B">
        <w:rPr>
          <w:rFonts w:ascii="Cambria" w:hAnsi="Cambria" w:cs="Arial"/>
          <w:sz w:val="20"/>
          <w:szCs w:val="20"/>
        </w:rPr>
        <w:t>over</w:t>
      </w:r>
      <w:r w:rsidRPr="000A2216">
        <w:rPr>
          <w:rFonts w:ascii="Cambria" w:hAnsi="Cambria" w:cs="Arial"/>
          <w:b/>
          <w:sz w:val="20"/>
          <w:szCs w:val="20"/>
        </w:rPr>
        <w:t xml:space="preserve"> 2</w:t>
      </w:r>
      <w:r w:rsidR="00065C85">
        <w:rPr>
          <w:rFonts w:ascii="Cambria" w:hAnsi="Cambria" w:cs="Arial"/>
          <w:b/>
          <w:sz w:val="20"/>
          <w:szCs w:val="20"/>
        </w:rPr>
        <w:t>5</w:t>
      </w:r>
      <w:r w:rsidRPr="000A2216">
        <w:rPr>
          <w:rFonts w:ascii="Cambria" w:hAnsi="Cambria" w:cs="Arial"/>
          <w:b/>
          <w:sz w:val="20"/>
          <w:szCs w:val="20"/>
        </w:rPr>
        <w:t xml:space="preserve"> years</w:t>
      </w:r>
      <w:r w:rsidRPr="000A2216">
        <w:rPr>
          <w:rFonts w:ascii="Cambria" w:hAnsi="Cambria" w:cs="Arial"/>
          <w:sz w:val="20"/>
          <w:szCs w:val="20"/>
        </w:rPr>
        <w:t xml:space="preserve"> of experience in:</w:t>
      </w:r>
    </w:p>
    <w:p w14:paraId="6279F01C" w14:textId="77777777" w:rsidR="006E1E41" w:rsidRPr="006E1E41" w:rsidRDefault="006E1E41" w:rsidP="006E1E41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Business planning</w:t>
      </w:r>
    </w:p>
    <w:p w14:paraId="7AFD4081" w14:textId="77777777" w:rsidR="00F923EE" w:rsidRDefault="000A2216" w:rsidP="00E264E8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 w:rsidRPr="00E264E8">
        <w:rPr>
          <w:rFonts w:ascii="Cambria" w:hAnsi="Cambria" w:cs="Arial"/>
          <w:sz w:val="20"/>
          <w:szCs w:val="20"/>
        </w:rPr>
        <w:t xml:space="preserve"> </w:t>
      </w:r>
      <w:r w:rsidR="006476E8" w:rsidRPr="00E264E8">
        <w:rPr>
          <w:rFonts w:ascii="Cambria" w:hAnsi="Cambria" w:cs="Arial"/>
          <w:sz w:val="20"/>
          <w:szCs w:val="20"/>
        </w:rPr>
        <w:t xml:space="preserve">Multiple </w:t>
      </w:r>
      <w:r w:rsidR="004A092F" w:rsidRPr="00E264E8">
        <w:rPr>
          <w:rFonts w:ascii="Cambria" w:hAnsi="Cambria" w:cs="Arial"/>
          <w:sz w:val="20"/>
          <w:szCs w:val="20"/>
        </w:rPr>
        <w:t>Plant operation</w:t>
      </w:r>
      <w:r w:rsidR="006476E8" w:rsidRPr="00E264E8">
        <w:rPr>
          <w:rFonts w:ascii="Cambria" w:hAnsi="Cambria" w:cs="Arial"/>
          <w:sz w:val="20"/>
          <w:szCs w:val="20"/>
        </w:rPr>
        <w:t>s</w:t>
      </w:r>
      <w:r w:rsidR="006476E8" w:rsidRPr="00E264E8">
        <w:rPr>
          <w:rFonts w:ascii="Cambria" w:hAnsi="Cambria" w:cs="Arial"/>
          <w:sz w:val="20"/>
          <w:szCs w:val="20"/>
        </w:rPr>
        <w:tab/>
        <w:t xml:space="preserve">   </w:t>
      </w:r>
      <w:r w:rsidR="004A092F" w:rsidRPr="00E264E8">
        <w:rPr>
          <w:rFonts w:ascii="Cambria" w:hAnsi="Cambria" w:cs="Arial"/>
          <w:sz w:val="20"/>
          <w:szCs w:val="20"/>
        </w:rPr>
        <w:t xml:space="preserve">                 </w:t>
      </w:r>
      <w:r w:rsidR="000758B5" w:rsidRPr="00E264E8">
        <w:rPr>
          <w:rFonts w:ascii="Cambria" w:hAnsi="Cambria" w:cs="Arial"/>
          <w:sz w:val="20"/>
          <w:szCs w:val="20"/>
        </w:rPr>
        <w:t xml:space="preserve">         </w:t>
      </w:r>
    </w:p>
    <w:p w14:paraId="60A08900" w14:textId="77777777" w:rsidR="00846B44" w:rsidRDefault="00F923EE" w:rsidP="00E264E8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 </w:t>
      </w:r>
      <w:r w:rsidR="000758B5" w:rsidRPr="00E264E8">
        <w:rPr>
          <w:rFonts w:ascii="Cambria" w:hAnsi="Cambria" w:cs="Arial"/>
          <w:sz w:val="20"/>
          <w:szCs w:val="20"/>
        </w:rPr>
        <w:t xml:space="preserve"> </w:t>
      </w:r>
      <w:r w:rsidR="004A092F" w:rsidRPr="00E264E8">
        <w:rPr>
          <w:rFonts w:ascii="Cambria" w:hAnsi="Cambria" w:cs="Arial"/>
          <w:sz w:val="20"/>
          <w:szCs w:val="20"/>
        </w:rPr>
        <w:t xml:space="preserve">Manufacturing </w:t>
      </w:r>
      <w:r w:rsidR="000D3DBB" w:rsidRPr="00E264E8">
        <w:rPr>
          <w:rFonts w:ascii="Cambria" w:hAnsi="Cambria" w:cs="Arial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 xml:space="preserve"> Operations</w:t>
      </w:r>
    </w:p>
    <w:p w14:paraId="09B4B3D3" w14:textId="77777777" w:rsidR="00846B44" w:rsidRDefault="00846B44" w:rsidP="00846B4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Production planning and scheduling</w:t>
      </w:r>
    </w:p>
    <w:p w14:paraId="74634B90" w14:textId="77777777" w:rsidR="00846B44" w:rsidRDefault="00F923EE" w:rsidP="00846B4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 </w:t>
      </w:r>
      <w:r w:rsidR="00846B44">
        <w:rPr>
          <w:rFonts w:ascii="Cambria" w:hAnsi="Cambria" w:cs="Arial"/>
          <w:sz w:val="20"/>
          <w:szCs w:val="20"/>
        </w:rPr>
        <w:t>Supply chain operations</w:t>
      </w:r>
    </w:p>
    <w:p w14:paraId="2056D012" w14:textId="77777777" w:rsidR="000A2216" w:rsidRDefault="00846B44" w:rsidP="00E264E8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 w:rsidRPr="00E264E8">
        <w:rPr>
          <w:rFonts w:ascii="Cambria" w:hAnsi="Cambria" w:cs="Arial"/>
          <w:sz w:val="20"/>
          <w:szCs w:val="20"/>
        </w:rPr>
        <w:t>Expansion and Greenfield Projects</w:t>
      </w:r>
    </w:p>
    <w:p w14:paraId="3D7906A6" w14:textId="77777777" w:rsidR="00846B44" w:rsidRDefault="006813D4" w:rsidP="00F923EE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 </w:t>
      </w:r>
      <w:r w:rsidR="00846B44" w:rsidRPr="00E264E8">
        <w:rPr>
          <w:rFonts w:ascii="Cambria" w:hAnsi="Cambria" w:cs="Arial"/>
          <w:sz w:val="20"/>
          <w:szCs w:val="20"/>
        </w:rPr>
        <w:t>Basic &amp; Detailed Engineering</w:t>
      </w:r>
      <w:r w:rsidR="00F923EE" w:rsidRPr="00F923EE">
        <w:rPr>
          <w:rFonts w:ascii="Cambria" w:hAnsi="Cambria" w:cs="Arial"/>
          <w:sz w:val="20"/>
          <w:szCs w:val="20"/>
        </w:rPr>
        <w:t xml:space="preserve"> </w:t>
      </w:r>
    </w:p>
    <w:p w14:paraId="6700EC6A" w14:textId="77777777" w:rsidR="00F923EE" w:rsidRPr="00F923EE" w:rsidRDefault="00F923EE" w:rsidP="00F923EE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 w:rsidRPr="00F923EE">
        <w:rPr>
          <w:rFonts w:ascii="Cambria" w:hAnsi="Cambria" w:cs="Arial"/>
          <w:sz w:val="20"/>
          <w:szCs w:val="20"/>
        </w:rPr>
        <w:t xml:space="preserve"> </w:t>
      </w:r>
      <w:r w:rsidR="00846B44">
        <w:rPr>
          <w:rFonts w:ascii="Cambria" w:hAnsi="Cambria" w:cs="Arial"/>
          <w:sz w:val="20"/>
          <w:szCs w:val="20"/>
        </w:rPr>
        <w:t>Factory Up-gradation and automation</w:t>
      </w:r>
      <w:r w:rsidRPr="00F923EE">
        <w:rPr>
          <w:rFonts w:ascii="Cambria" w:hAnsi="Cambria" w:cs="Arial"/>
          <w:sz w:val="20"/>
          <w:szCs w:val="20"/>
        </w:rPr>
        <w:t xml:space="preserve">          </w:t>
      </w:r>
    </w:p>
    <w:p w14:paraId="297A7DBE" w14:textId="77777777" w:rsidR="00A73541" w:rsidRDefault="00A73541" w:rsidP="00E264E8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Support infrastructure up-gradation</w:t>
      </w:r>
    </w:p>
    <w:p w14:paraId="5B36B6B1" w14:textId="77777777" w:rsidR="006E1E41" w:rsidRDefault="00A73541" w:rsidP="006813D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Capex and </w:t>
      </w:r>
      <w:proofErr w:type="spellStart"/>
      <w:r>
        <w:rPr>
          <w:rFonts w:ascii="Cambria" w:hAnsi="Cambria" w:cs="Arial"/>
          <w:sz w:val="20"/>
          <w:szCs w:val="20"/>
        </w:rPr>
        <w:t>Opex</w:t>
      </w:r>
      <w:proofErr w:type="spellEnd"/>
      <w:r>
        <w:rPr>
          <w:rFonts w:ascii="Cambria" w:hAnsi="Cambria" w:cs="Arial"/>
          <w:sz w:val="20"/>
          <w:szCs w:val="20"/>
        </w:rPr>
        <w:t xml:space="preserve"> planning</w:t>
      </w:r>
      <w:r w:rsidR="004A092F" w:rsidRPr="006813D4">
        <w:rPr>
          <w:rFonts w:ascii="Cambria" w:hAnsi="Cambria" w:cs="Arial"/>
          <w:sz w:val="20"/>
          <w:szCs w:val="20"/>
        </w:rPr>
        <w:tab/>
      </w:r>
    </w:p>
    <w:p w14:paraId="5D0B87E1" w14:textId="77777777" w:rsidR="006E1E41" w:rsidRDefault="006E1E41" w:rsidP="006813D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</w:p>
    <w:p w14:paraId="1E68ABF1" w14:textId="77777777" w:rsidR="000A2216" w:rsidRPr="006E1E41" w:rsidRDefault="004A092F" w:rsidP="006E1E41">
      <w:pPr>
        <w:jc w:val="both"/>
        <w:rPr>
          <w:rFonts w:ascii="Cambria" w:hAnsi="Cambria" w:cs="Arial"/>
          <w:sz w:val="20"/>
          <w:szCs w:val="20"/>
        </w:rPr>
      </w:pPr>
      <w:r w:rsidRPr="006E1E41">
        <w:rPr>
          <w:rFonts w:ascii="Cambria" w:hAnsi="Cambria" w:cs="Arial"/>
          <w:sz w:val="20"/>
          <w:szCs w:val="20"/>
        </w:rPr>
        <w:tab/>
      </w:r>
      <w:r w:rsidRPr="006E1E41">
        <w:rPr>
          <w:rFonts w:ascii="Cambria" w:hAnsi="Cambria" w:cs="Arial"/>
          <w:sz w:val="20"/>
          <w:szCs w:val="20"/>
        </w:rPr>
        <w:tab/>
      </w:r>
      <w:r w:rsidR="00A1066E" w:rsidRPr="006E1E41">
        <w:rPr>
          <w:rFonts w:ascii="Cambria" w:hAnsi="Cambria" w:cs="Arial"/>
          <w:sz w:val="20"/>
          <w:szCs w:val="20"/>
        </w:rPr>
        <w:t xml:space="preserve"> </w:t>
      </w:r>
      <w:r w:rsidR="00536B2E" w:rsidRPr="006E1E41">
        <w:rPr>
          <w:rFonts w:ascii="Cambria" w:hAnsi="Cambria" w:cs="Arial"/>
          <w:sz w:val="20"/>
          <w:szCs w:val="20"/>
        </w:rPr>
        <w:t xml:space="preserve">                </w:t>
      </w:r>
    </w:p>
    <w:p w14:paraId="3098F0ED" w14:textId="77777777" w:rsidR="00A1066E" w:rsidRPr="000A2216" w:rsidRDefault="00A1066E" w:rsidP="000A2216">
      <w:pPr>
        <w:ind w:firstLine="288"/>
        <w:jc w:val="both"/>
        <w:rPr>
          <w:rFonts w:ascii="Cambria" w:hAnsi="Cambria" w:cs="Arial"/>
          <w:sz w:val="20"/>
          <w:szCs w:val="20"/>
        </w:rPr>
      </w:pPr>
    </w:p>
    <w:p w14:paraId="765F8CA9" w14:textId="77777777" w:rsidR="00F923EE" w:rsidRPr="006813D4" w:rsidRDefault="00F923EE" w:rsidP="006813D4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  <w:sectPr w:rsidR="00F923EE" w:rsidRPr="006813D4" w:rsidSect="00F923EE">
          <w:type w:val="continuous"/>
          <w:pgSz w:w="12240" w:h="15840"/>
          <w:pgMar w:top="864" w:right="720" w:bottom="864" w:left="720" w:header="720" w:footer="720" w:gutter="0"/>
          <w:cols w:num="2" w:space="720"/>
          <w:docGrid w:linePitch="360"/>
        </w:sectPr>
      </w:pPr>
    </w:p>
    <w:p w14:paraId="4AA4240F" w14:textId="77777777" w:rsidR="00846B44" w:rsidRDefault="00846B44" w:rsidP="00846B4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 w:rsidRPr="00E264E8">
        <w:rPr>
          <w:rFonts w:ascii="Cambria" w:hAnsi="Cambria" w:cs="Arial"/>
          <w:sz w:val="20"/>
          <w:szCs w:val="20"/>
        </w:rPr>
        <w:t xml:space="preserve">Inventory </w:t>
      </w:r>
      <w:r>
        <w:rPr>
          <w:rFonts w:ascii="Cambria" w:hAnsi="Cambria" w:cs="Arial"/>
          <w:sz w:val="20"/>
          <w:szCs w:val="20"/>
        </w:rPr>
        <w:t>management</w:t>
      </w:r>
    </w:p>
    <w:p w14:paraId="1608263F" w14:textId="77777777" w:rsidR="00846B44" w:rsidRDefault="00846B44" w:rsidP="00846B4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 w:rsidRPr="00E264E8">
        <w:rPr>
          <w:rFonts w:ascii="Cambria" w:hAnsi="Cambria" w:cs="Arial"/>
          <w:sz w:val="20"/>
          <w:szCs w:val="20"/>
        </w:rPr>
        <w:t>Quality</w:t>
      </w:r>
      <w:r>
        <w:rPr>
          <w:rFonts w:ascii="Cambria" w:hAnsi="Cambria" w:cs="Arial"/>
          <w:sz w:val="20"/>
          <w:szCs w:val="20"/>
        </w:rPr>
        <w:t xml:space="preserve"> assurance and </w:t>
      </w:r>
      <w:r w:rsidRPr="00E264E8">
        <w:rPr>
          <w:rFonts w:ascii="Cambria" w:hAnsi="Cambria" w:cs="Arial"/>
          <w:sz w:val="20"/>
          <w:szCs w:val="20"/>
        </w:rPr>
        <w:t xml:space="preserve"> management </w:t>
      </w:r>
    </w:p>
    <w:p w14:paraId="51B00DB6" w14:textId="77777777" w:rsidR="00846B44" w:rsidRPr="00846B44" w:rsidRDefault="00846B44" w:rsidP="00846B4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Internal, External audits </w:t>
      </w:r>
      <w:r w:rsidRPr="00E264E8">
        <w:rPr>
          <w:rFonts w:ascii="Cambria" w:hAnsi="Cambria" w:cs="Arial"/>
          <w:sz w:val="20"/>
          <w:szCs w:val="20"/>
        </w:rPr>
        <w:t xml:space="preserve">                                                         </w:t>
      </w:r>
    </w:p>
    <w:p w14:paraId="6A0ADC40" w14:textId="77777777" w:rsidR="00846B44" w:rsidRDefault="00846B44" w:rsidP="00846B4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Warehousing operations</w:t>
      </w:r>
    </w:p>
    <w:p w14:paraId="3DB07AFC" w14:textId="77777777" w:rsidR="00846B44" w:rsidRDefault="00846B44" w:rsidP="00846B4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 w:rsidRPr="00E264E8">
        <w:rPr>
          <w:rFonts w:ascii="Cambria" w:hAnsi="Cambria" w:cs="Arial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>Logistics management</w:t>
      </w:r>
    </w:p>
    <w:p w14:paraId="366AF96D" w14:textId="77777777" w:rsidR="00846B44" w:rsidRDefault="00846B44" w:rsidP="00846B4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 w:rsidRPr="00E264E8">
        <w:rPr>
          <w:rFonts w:ascii="Cambria" w:hAnsi="Cambria" w:cs="Arial"/>
          <w:sz w:val="20"/>
          <w:szCs w:val="20"/>
        </w:rPr>
        <w:t xml:space="preserve">   </w:t>
      </w:r>
      <w:r>
        <w:rPr>
          <w:rFonts w:ascii="Cambria" w:hAnsi="Cambria" w:cs="Arial"/>
          <w:sz w:val="20"/>
          <w:szCs w:val="20"/>
        </w:rPr>
        <w:t>Manpower planning , Selection and training</w:t>
      </w:r>
    </w:p>
    <w:p w14:paraId="40EFA94F" w14:textId="77777777" w:rsidR="00846B44" w:rsidRDefault="00B87564" w:rsidP="00846B4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Labour and union management</w:t>
      </w:r>
    </w:p>
    <w:p w14:paraId="453F05F4" w14:textId="77777777" w:rsidR="00846B44" w:rsidRDefault="00846B44" w:rsidP="00846B4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Manpower planning , Selection and training</w:t>
      </w:r>
    </w:p>
    <w:p w14:paraId="1DD43BB5" w14:textId="77777777" w:rsidR="006E1E41" w:rsidRDefault="006E1E41" w:rsidP="00846B44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Expansion and Greenfield Projects Control</w:t>
      </w:r>
    </w:p>
    <w:p w14:paraId="72034EF7" w14:textId="77777777" w:rsidR="006E1E41" w:rsidRPr="006E1E41" w:rsidRDefault="006E1E41" w:rsidP="006E1E41">
      <w:pPr>
        <w:jc w:val="both"/>
        <w:rPr>
          <w:rFonts w:ascii="Cambria" w:hAnsi="Cambria" w:cs="Arial"/>
          <w:sz w:val="20"/>
          <w:szCs w:val="20"/>
        </w:rPr>
      </w:pPr>
    </w:p>
    <w:p w14:paraId="03F94D20" w14:textId="77777777" w:rsid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Demonstrated abilities in </w:t>
      </w:r>
      <w:r w:rsidRPr="000A2216">
        <w:rPr>
          <w:rFonts w:ascii="Cambria" w:hAnsi="Cambria" w:cs="Arial"/>
          <w:b/>
          <w:sz w:val="20"/>
          <w:szCs w:val="20"/>
        </w:rPr>
        <w:t xml:space="preserve">establishing </w:t>
      </w:r>
      <w:r w:rsidR="001B0A0D">
        <w:rPr>
          <w:rFonts w:ascii="Cambria" w:hAnsi="Cambria" w:cs="Arial"/>
          <w:b/>
          <w:sz w:val="20"/>
          <w:szCs w:val="20"/>
        </w:rPr>
        <w:t xml:space="preserve">and </w:t>
      </w:r>
      <w:r w:rsidR="004A092F">
        <w:rPr>
          <w:rFonts w:ascii="Cambria" w:hAnsi="Cambria" w:cs="Arial"/>
          <w:b/>
          <w:sz w:val="20"/>
          <w:szCs w:val="20"/>
        </w:rPr>
        <w:t>Operating</w:t>
      </w:r>
      <w:r w:rsidR="001B0A0D">
        <w:rPr>
          <w:rFonts w:ascii="Cambria" w:hAnsi="Cambria" w:cs="Arial"/>
          <w:b/>
          <w:sz w:val="20"/>
          <w:szCs w:val="20"/>
        </w:rPr>
        <w:t xml:space="preserve"> </w:t>
      </w:r>
      <w:r w:rsidRPr="000A2216">
        <w:rPr>
          <w:rFonts w:ascii="Cambria" w:hAnsi="Cambria" w:cs="Arial"/>
          <w:sz w:val="20"/>
          <w:szCs w:val="20"/>
        </w:rPr>
        <w:t xml:space="preserve">FMCG, Foods Packaging, Confectionery, </w:t>
      </w:r>
      <w:r w:rsidR="004D3124" w:rsidRPr="000A2216">
        <w:rPr>
          <w:rFonts w:ascii="Cambria" w:hAnsi="Cambria" w:cs="Arial"/>
          <w:sz w:val="20"/>
          <w:szCs w:val="20"/>
        </w:rPr>
        <w:t>Chemical,</w:t>
      </w:r>
      <w:r w:rsidR="004D3124">
        <w:rPr>
          <w:rFonts w:ascii="Cambria" w:hAnsi="Cambria" w:cs="Arial"/>
          <w:sz w:val="20"/>
          <w:szCs w:val="20"/>
        </w:rPr>
        <w:t xml:space="preserve"> Fine chemical ,</w:t>
      </w:r>
      <w:r w:rsidRPr="000A2216">
        <w:rPr>
          <w:rFonts w:ascii="Cambria" w:hAnsi="Cambria" w:cs="Arial"/>
          <w:sz w:val="20"/>
          <w:szCs w:val="20"/>
        </w:rPr>
        <w:t xml:space="preserve"> Agro-chemical, Solar &amp; </w:t>
      </w:r>
      <w:r w:rsidR="00534F11">
        <w:rPr>
          <w:rFonts w:ascii="Cambria" w:hAnsi="Cambria" w:cs="Arial"/>
          <w:sz w:val="20"/>
          <w:szCs w:val="20"/>
        </w:rPr>
        <w:t xml:space="preserve">Captive </w:t>
      </w:r>
      <w:r w:rsidRPr="000A2216">
        <w:rPr>
          <w:rFonts w:ascii="Cambria" w:hAnsi="Cambria" w:cs="Arial"/>
          <w:sz w:val="20"/>
          <w:szCs w:val="20"/>
        </w:rPr>
        <w:t>Thermal Power Plants</w:t>
      </w:r>
    </w:p>
    <w:p w14:paraId="0E106D9D" w14:textId="77777777" w:rsidR="00065C85" w:rsidRDefault="00065C85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Strategic long term business planning.</w:t>
      </w:r>
      <w:r w:rsidR="001B00C4">
        <w:rPr>
          <w:rFonts w:ascii="Cambria" w:hAnsi="Cambria" w:cs="Arial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 xml:space="preserve">Capex </w:t>
      </w:r>
      <w:proofErr w:type="gramStart"/>
      <w:r>
        <w:rPr>
          <w:rFonts w:ascii="Cambria" w:hAnsi="Cambria" w:cs="Arial"/>
          <w:sz w:val="20"/>
          <w:szCs w:val="20"/>
        </w:rPr>
        <w:t>planning .Top</w:t>
      </w:r>
      <w:proofErr w:type="gramEnd"/>
      <w:r>
        <w:rPr>
          <w:rFonts w:ascii="Cambria" w:hAnsi="Cambria" w:cs="Arial"/>
          <w:sz w:val="20"/>
          <w:szCs w:val="20"/>
        </w:rPr>
        <w:t xml:space="preserve"> and bottom line  ownership.</w:t>
      </w:r>
    </w:p>
    <w:p w14:paraId="2749E139" w14:textId="77777777" w:rsidR="006519AF" w:rsidRDefault="006519AF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Coordination with sales and marketing for sales planning and execution.</w:t>
      </w:r>
    </w:p>
    <w:p w14:paraId="58522298" w14:textId="77777777" w:rsidR="006519AF" w:rsidRPr="000A2216" w:rsidRDefault="006519AF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Coordination with HO for RM/PM and finances.</w:t>
      </w:r>
    </w:p>
    <w:p w14:paraId="620607B8" w14:textId="77777777" w:rsidR="000A2216" w:rsidRPr="000A2216" w:rsidRDefault="00A84CBE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M</w:t>
      </w:r>
      <w:r w:rsidR="000A2216" w:rsidRPr="000A2216">
        <w:rPr>
          <w:rFonts w:ascii="Cambria" w:hAnsi="Cambria" w:cs="Arial"/>
          <w:sz w:val="20"/>
          <w:szCs w:val="20"/>
        </w:rPr>
        <w:t xml:space="preserve">anaging project activities and streamlining processes / procedures to facilitate smooth maintenance process, </w:t>
      </w:r>
      <w:r w:rsidR="000A2216" w:rsidRPr="000A2216">
        <w:rPr>
          <w:rFonts w:ascii="Cambria" w:hAnsi="Cambria" w:cs="Arial"/>
          <w:b/>
          <w:sz w:val="20"/>
          <w:szCs w:val="20"/>
        </w:rPr>
        <w:t>enhance productivity and reduce cost</w:t>
      </w:r>
    </w:p>
    <w:p w14:paraId="1C630A44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Gained vast experience of working in </w:t>
      </w:r>
      <w:r w:rsidRPr="000A2216">
        <w:rPr>
          <w:rFonts w:ascii="Cambria" w:hAnsi="Cambria" w:cs="Arial"/>
          <w:b/>
          <w:sz w:val="20"/>
          <w:szCs w:val="20"/>
        </w:rPr>
        <w:t>different industry &amp; sectors</w:t>
      </w:r>
      <w:r w:rsidRPr="000A2216">
        <w:rPr>
          <w:rFonts w:ascii="Cambria" w:hAnsi="Cambria" w:cs="Arial"/>
          <w:sz w:val="20"/>
          <w:szCs w:val="20"/>
        </w:rPr>
        <w:t xml:space="preserve"> such as FMCG, Foods, Packaging, Oil &amp; Gas, Chemical, R&amp;D Projects Agro-chemical &amp; Fine Chemicals  </w:t>
      </w:r>
    </w:p>
    <w:p w14:paraId="1E8DA62D" w14:textId="77777777" w:rsidR="000A2216" w:rsidRPr="000A2216" w:rsidRDefault="00676BC8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A</w:t>
      </w:r>
      <w:r w:rsidR="000A2216" w:rsidRPr="000A2216">
        <w:rPr>
          <w:rFonts w:ascii="Cambria" w:hAnsi="Cambria" w:cs="Arial"/>
          <w:b/>
          <w:sz w:val="20"/>
          <w:szCs w:val="20"/>
        </w:rPr>
        <w:t xml:space="preserve">ccomplishing </w:t>
      </w:r>
      <w:r w:rsidR="00BA509B" w:rsidRPr="000A2216">
        <w:rPr>
          <w:rFonts w:ascii="Cambria" w:hAnsi="Cambria" w:cs="Arial"/>
          <w:b/>
          <w:sz w:val="20"/>
          <w:szCs w:val="20"/>
        </w:rPr>
        <w:t>Greenfield</w:t>
      </w:r>
      <w:r w:rsidR="000A2216" w:rsidRPr="000A2216">
        <w:rPr>
          <w:rFonts w:ascii="Cambria" w:hAnsi="Cambria" w:cs="Arial"/>
          <w:b/>
          <w:sz w:val="20"/>
          <w:szCs w:val="20"/>
        </w:rPr>
        <w:t xml:space="preserve"> projects</w:t>
      </w:r>
      <w:r w:rsidR="000A2216" w:rsidRPr="000A2216">
        <w:rPr>
          <w:rFonts w:ascii="Cambria" w:hAnsi="Cambria" w:cs="Arial"/>
          <w:sz w:val="20"/>
          <w:szCs w:val="20"/>
        </w:rPr>
        <w:t xml:space="preserve"> of </w:t>
      </w:r>
      <w:r w:rsidR="006C307C" w:rsidRPr="006C307C">
        <w:rPr>
          <w:rFonts w:ascii="Cambria" w:hAnsi="Cambria" w:cs="Arial"/>
          <w:b/>
          <w:sz w:val="20"/>
          <w:szCs w:val="20"/>
        </w:rPr>
        <w:t>FMCG</w:t>
      </w:r>
      <w:r w:rsidR="006C307C">
        <w:rPr>
          <w:rFonts w:ascii="Cambria" w:hAnsi="Cambria" w:cs="Arial"/>
          <w:sz w:val="20"/>
          <w:szCs w:val="20"/>
        </w:rPr>
        <w:t xml:space="preserve">, </w:t>
      </w:r>
      <w:r w:rsidR="000A2216" w:rsidRPr="000A2216">
        <w:rPr>
          <w:rFonts w:ascii="Cambria" w:hAnsi="Cambria" w:cs="Arial"/>
          <w:sz w:val="20"/>
          <w:szCs w:val="20"/>
        </w:rPr>
        <w:t xml:space="preserve">Chemical &amp; Agrochemical Units ranging from </w:t>
      </w:r>
      <w:r w:rsidR="000A2216" w:rsidRPr="000A2216">
        <w:rPr>
          <w:rFonts w:ascii="Cambria" w:hAnsi="Cambria" w:cs="Arial"/>
          <w:b/>
          <w:sz w:val="20"/>
          <w:szCs w:val="20"/>
        </w:rPr>
        <w:t>Rs. 2 crores to 120 crores</w:t>
      </w:r>
      <w:r w:rsidR="000A2216" w:rsidRPr="000A2216">
        <w:rPr>
          <w:rFonts w:ascii="Cambria" w:hAnsi="Cambria" w:cs="Arial"/>
          <w:sz w:val="20"/>
          <w:szCs w:val="20"/>
        </w:rPr>
        <w:t xml:space="preserve"> and for </w:t>
      </w:r>
      <w:r w:rsidR="00CC2D10">
        <w:rPr>
          <w:rFonts w:ascii="Cambria" w:hAnsi="Cambria" w:cs="Arial"/>
          <w:sz w:val="20"/>
          <w:szCs w:val="20"/>
        </w:rPr>
        <w:t>FMCG</w:t>
      </w:r>
      <w:r w:rsidR="000A2216" w:rsidRPr="000A2216">
        <w:rPr>
          <w:rFonts w:ascii="Cambria" w:hAnsi="Cambria" w:cs="Arial"/>
          <w:sz w:val="20"/>
          <w:szCs w:val="20"/>
        </w:rPr>
        <w:t>, Foods, Printing &amp; Packaging Units up to</w:t>
      </w:r>
      <w:r w:rsidR="000A2216" w:rsidRPr="000A2216">
        <w:rPr>
          <w:rFonts w:ascii="Cambria" w:hAnsi="Cambria" w:cs="Arial"/>
          <w:b/>
          <w:sz w:val="20"/>
          <w:szCs w:val="20"/>
        </w:rPr>
        <w:t xml:space="preserve"> Rs. 220 crores</w:t>
      </w:r>
    </w:p>
    <w:p w14:paraId="3B2CCD29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Well versed with CPM, </w:t>
      </w:r>
      <w:proofErr w:type="gramStart"/>
      <w:r w:rsidRPr="000A2216">
        <w:rPr>
          <w:rFonts w:ascii="Cambria" w:hAnsi="Cambria" w:cs="Arial"/>
          <w:sz w:val="20"/>
          <w:szCs w:val="20"/>
        </w:rPr>
        <w:t xml:space="preserve">PERT </w:t>
      </w:r>
      <w:r w:rsidR="001B00C4">
        <w:rPr>
          <w:rFonts w:ascii="Cambria" w:hAnsi="Cambria" w:cs="Arial"/>
          <w:sz w:val="20"/>
          <w:szCs w:val="20"/>
        </w:rPr>
        <w:t>.</w:t>
      </w:r>
      <w:proofErr w:type="gramEnd"/>
    </w:p>
    <w:p w14:paraId="40C77C4E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Leveraged </w:t>
      </w:r>
      <w:r w:rsidRPr="000A2216">
        <w:rPr>
          <w:rFonts w:ascii="Cambria" w:hAnsi="Cambria" w:cs="Arial"/>
          <w:b/>
          <w:sz w:val="20"/>
          <w:szCs w:val="20"/>
        </w:rPr>
        <w:t>entrepreneurial ability &amp; skills</w:t>
      </w:r>
      <w:r w:rsidRPr="000A2216">
        <w:rPr>
          <w:rFonts w:ascii="Cambria" w:hAnsi="Cambria" w:cs="Arial"/>
          <w:sz w:val="20"/>
          <w:szCs w:val="20"/>
        </w:rPr>
        <w:t xml:space="preserve"> in translating corporate vision, to overcome complex business challenges and deliver on high-impact decisions</w:t>
      </w:r>
    </w:p>
    <w:p w14:paraId="3FF89115" w14:textId="77777777" w:rsidR="000A2216" w:rsidRPr="00571F44" w:rsidRDefault="000A2216" w:rsidP="000A2216">
      <w:pPr>
        <w:jc w:val="both"/>
        <w:rPr>
          <w:rFonts w:ascii="Cambria" w:hAnsi="Cambria" w:cs="Arial"/>
          <w:sz w:val="14"/>
          <w:szCs w:val="20"/>
        </w:rPr>
      </w:pPr>
    </w:p>
    <w:p w14:paraId="3DE296D0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__________________________________________________________CORE COMPETENCIES____________________________________________________________</w:t>
      </w:r>
    </w:p>
    <w:p w14:paraId="38C08EA4" w14:textId="77777777" w:rsidR="000A2216" w:rsidRPr="000A2216" w:rsidRDefault="000A2216" w:rsidP="000A2216">
      <w:pPr>
        <w:jc w:val="both"/>
        <w:rPr>
          <w:rFonts w:ascii="Cambria" w:hAnsi="Cambria" w:cs="Arial"/>
          <w:sz w:val="14"/>
          <w:szCs w:val="20"/>
        </w:rPr>
      </w:pPr>
    </w:p>
    <w:p w14:paraId="4E2D04B1" w14:textId="77777777" w:rsidR="003E7E7E" w:rsidRDefault="003E7E7E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Managing complete plant </w:t>
      </w:r>
      <w:r w:rsidR="00CF2BCF">
        <w:rPr>
          <w:rFonts w:ascii="Cambria" w:hAnsi="Cambria" w:cs="Arial"/>
          <w:sz w:val="20"/>
          <w:szCs w:val="20"/>
        </w:rPr>
        <w:t>operations as</w:t>
      </w:r>
      <w:r>
        <w:rPr>
          <w:rFonts w:ascii="Cambria" w:hAnsi="Cambria" w:cs="Arial"/>
          <w:sz w:val="20"/>
          <w:szCs w:val="20"/>
        </w:rPr>
        <w:t xml:space="preserve"> profit center.</w:t>
      </w:r>
      <w:r w:rsidR="00CF2BCF">
        <w:rPr>
          <w:rFonts w:ascii="Cambria" w:hAnsi="Cambria" w:cs="Arial"/>
          <w:sz w:val="20"/>
          <w:szCs w:val="20"/>
        </w:rPr>
        <w:t>Managing coordination between plant HO and sales.</w:t>
      </w:r>
    </w:p>
    <w:p w14:paraId="3019CF58" w14:textId="77777777" w:rsidR="00E2304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Finalizing requirements and specifications in consultation with collaborators / promoters as well as project scheduling including material &amp; manpower planning </w:t>
      </w:r>
    </w:p>
    <w:p w14:paraId="69344306" w14:textId="77777777" w:rsidR="000A2216" w:rsidRPr="000A2216" w:rsidRDefault="00C6257D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Planning, executing</w:t>
      </w:r>
      <w:r w:rsidR="00E23046">
        <w:rPr>
          <w:rFonts w:ascii="Cambria" w:hAnsi="Cambria" w:cs="Arial"/>
          <w:sz w:val="20"/>
          <w:szCs w:val="20"/>
        </w:rPr>
        <w:t xml:space="preserve"> and commercialising new </w:t>
      </w:r>
      <w:r>
        <w:rPr>
          <w:rFonts w:ascii="Cambria" w:hAnsi="Cambria" w:cs="Arial"/>
          <w:sz w:val="20"/>
          <w:szCs w:val="20"/>
        </w:rPr>
        <w:t>products.</w:t>
      </w:r>
      <w:r w:rsidR="00E23046">
        <w:rPr>
          <w:rFonts w:ascii="Cambria" w:hAnsi="Cambria" w:cs="Arial"/>
          <w:sz w:val="20"/>
          <w:szCs w:val="20"/>
        </w:rPr>
        <w:t xml:space="preserve"> </w:t>
      </w:r>
      <w:r w:rsidR="000A2216" w:rsidRPr="000A2216">
        <w:rPr>
          <w:rFonts w:ascii="Cambria" w:hAnsi="Cambria" w:cs="Arial"/>
          <w:sz w:val="20"/>
          <w:szCs w:val="20"/>
        </w:rPr>
        <w:tab/>
      </w:r>
      <w:r w:rsidR="000A2216" w:rsidRPr="000A2216">
        <w:rPr>
          <w:rFonts w:ascii="Cambria" w:hAnsi="Cambria" w:cs="Arial"/>
          <w:sz w:val="20"/>
          <w:szCs w:val="20"/>
        </w:rPr>
        <w:tab/>
      </w:r>
      <w:r w:rsidR="000A2216" w:rsidRPr="000A2216">
        <w:rPr>
          <w:rFonts w:ascii="Cambria" w:hAnsi="Cambria" w:cs="Arial"/>
          <w:sz w:val="20"/>
          <w:szCs w:val="20"/>
        </w:rPr>
        <w:tab/>
      </w:r>
      <w:r w:rsidR="000A2216" w:rsidRPr="000A2216">
        <w:rPr>
          <w:rFonts w:ascii="Cambria" w:hAnsi="Cambria" w:cs="Arial"/>
          <w:sz w:val="20"/>
          <w:szCs w:val="20"/>
        </w:rPr>
        <w:tab/>
      </w:r>
      <w:r w:rsidR="000A2216" w:rsidRPr="000A2216">
        <w:rPr>
          <w:rFonts w:ascii="Cambria" w:hAnsi="Cambria" w:cs="Arial"/>
          <w:sz w:val="20"/>
          <w:szCs w:val="20"/>
        </w:rPr>
        <w:tab/>
      </w:r>
      <w:r w:rsidR="000A2216" w:rsidRPr="000A2216">
        <w:rPr>
          <w:rFonts w:ascii="Cambria" w:hAnsi="Cambria" w:cs="Arial"/>
          <w:sz w:val="20"/>
          <w:szCs w:val="20"/>
        </w:rPr>
        <w:tab/>
      </w:r>
      <w:r w:rsidR="000A2216" w:rsidRPr="000A2216">
        <w:rPr>
          <w:rFonts w:ascii="Cambria" w:hAnsi="Cambria" w:cs="Arial"/>
          <w:sz w:val="20"/>
          <w:szCs w:val="20"/>
        </w:rPr>
        <w:tab/>
        <w:t xml:space="preserve">             </w:t>
      </w:r>
    </w:p>
    <w:p w14:paraId="14FC3824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Managing activities to ensure completion of project within the time &amp; cost parameters and effective resource </w:t>
      </w:r>
    </w:p>
    <w:p w14:paraId="2B027354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Overseeing material/spare parts planning related activities encompassing identification of vendors, indenting, keeping inventory of spare parts, requirement specification and offer evaluation</w:t>
      </w:r>
    </w:p>
    <w:p w14:paraId="180F247A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pacing w:val="-2"/>
          <w:sz w:val="20"/>
          <w:szCs w:val="20"/>
        </w:rPr>
      </w:pPr>
      <w:r w:rsidRPr="000A2216">
        <w:rPr>
          <w:rFonts w:ascii="Cambria" w:hAnsi="Cambria" w:cs="Arial"/>
          <w:spacing w:val="-2"/>
          <w:sz w:val="20"/>
          <w:szCs w:val="20"/>
        </w:rPr>
        <w:t>Ensuring prompt &amp; accurate recording and reporting of preventive maintenance activities, malfunctions &amp; corrective actions</w:t>
      </w:r>
    </w:p>
    <w:p w14:paraId="17F71053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Liaising with Maintenance &amp; Planning Departments to approve outages for preventive maintenance of major equipment that may result in drop in production or restriction of operations</w:t>
      </w:r>
    </w:p>
    <w:p w14:paraId="7C39F5DF" w14:textId="77777777" w:rsid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Coordinating in plant operations for the set-up standards with accountability for strategic utilization &amp; deployment of available resources to achieve organizational objectives </w:t>
      </w:r>
    </w:p>
    <w:p w14:paraId="569A7547" w14:textId="77777777" w:rsidR="00C6257D" w:rsidRDefault="00C6257D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Establishing and operating LEED certified projects.</w:t>
      </w:r>
    </w:p>
    <w:p w14:paraId="7E921C00" w14:textId="77777777" w:rsidR="00C6257D" w:rsidRPr="000A2216" w:rsidRDefault="00C6257D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Management and handling of labour unions.</w:t>
      </w:r>
    </w:p>
    <w:p w14:paraId="46492BD4" w14:textId="77777777" w:rsidR="000A2216" w:rsidRPr="00571F44" w:rsidRDefault="000A2216" w:rsidP="000A2216">
      <w:pPr>
        <w:jc w:val="both"/>
        <w:rPr>
          <w:rFonts w:ascii="Cambria" w:hAnsi="Cambria" w:cs="Arial"/>
          <w:sz w:val="12"/>
          <w:szCs w:val="20"/>
        </w:rPr>
      </w:pPr>
    </w:p>
    <w:p w14:paraId="0023395D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_______________________________________________________ORGANISATIONAL EXPERIENCE__________________________________________________</w:t>
      </w:r>
    </w:p>
    <w:p w14:paraId="625C53FD" w14:textId="120B730F" w:rsidR="000A2216" w:rsidRPr="001D55C0" w:rsidRDefault="000007DF" w:rsidP="000A2216">
      <w:pPr>
        <w:ind w:left="288" w:hanging="288"/>
        <w:jc w:val="both"/>
        <w:rPr>
          <w:rFonts w:ascii="Cambria" w:hAnsi="Cambria" w:cs="Arial"/>
          <w:b/>
          <w:color w:val="00B050"/>
          <w:sz w:val="32"/>
          <w:szCs w:val="32"/>
        </w:rPr>
      </w:pPr>
      <w:r w:rsidRPr="001D55C0">
        <w:rPr>
          <w:rFonts w:ascii="Cambria" w:hAnsi="Cambria" w:cs="Arial"/>
          <w:b/>
          <w:color w:val="00B050"/>
          <w:sz w:val="32"/>
          <w:szCs w:val="32"/>
        </w:rPr>
        <w:lastRenderedPageBreak/>
        <w:t xml:space="preserve">June 2019 till date BERGWERFF ORGANICS LTD </w:t>
      </w:r>
      <w:r w:rsidR="00D54D56" w:rsidRPr="001D55C0">
        <w:rPr>
          <w:rFonts w:ascii="Cambria" w:hAnsi="Cambria" w:cs="Arial"/>
          <w:b/>
          <w:color w:val="00B050"/>
          <w:sz w:val="32"/>
          <w:szCs w:val="32"/>
        </w:rPr>
        <w:t>(INDORE)</w:t>
      </w:r>
      <w:r w:rsidRPr="001D55C0">
        <w:rPr>
          <w:rFonts w:ascii="Cambria" w:hAnsi="Cambria" w:cs="Arial"/>
          <w:b/>
          <w:color w:val="00B050"/>
          <w:sz w:val="32"/>
          <w:szCs w:val="32"/>
        </w:rPr>
        <w:t xml:space="preserve"> as GM </w:t>
      </w:r>
      <w:proofErr w:type="gramStart"/>
      <w:r w:rsidRPr="001D55C0">
        <w:rPr>
          <w:rFonts w:ascii="Cambria" w:hAnsi="Cambria" w:cs="Arial"/>
          <w:b/>
          <w:color w:val="00B050"/>
          <w:sz w:val="32"/>
          <w:szCs w:val="32"/>
        </w:rPr>
        <w:t>OPERATIONS  taking</w:t>
      </w:r>
      <w:proofErr w:type="gramEnd"/>
      <w:r w:rsidRPr="001D55C0">
        <w:rPr>
          <w:rFonts w:ascii="Cambria" w:hAnsi="Cambria" w:cs="Arial"/>
          <w:b/>
          <w:color w:val="00B050"/>
          <w:sz w:val="32"/>
          <w:szCs w:val="32"/>
        </w:rPr>
        <w:t xml:space="preserve"> care of 2 </w:t>
      </w:r>
      <w:r w:rsidR="00CA289B">
        <w:rPr>
          <w:rFonts w:ascii="Cambria" w:hAnsi="Cambria" w:cs="Arial"/>
          <w:b/>
          <w:color w:val="00B050"/>
          <w:sz w:val="32"/>
          <w:szCs w:val="32"/>
        </w:rPr>
        <w:t xml:space="preserve">organic </w:t>
      </w:r>
      <w:r w:rsidRPr="001D55C0">
        <w:rPr>
          <w:rFonts w:ascii="Cambria" w:hAnsi="Cambria" w:cs="Arial"/>
          <w:b/>
          <w:color w:val="00B050"/>
          <w:sz w:val="32"/>
          <w:szCs w:val="32"/>
        </w:rPr>
        <w:t>spice</w:t>
      </w:r>
      <w:r w:rsidR="00CA289B">
        <w:rPr>
          <w:rFonts w:ascii="Cambria" w:hAnsi="Cambria" w:cs="Arial"/>
          <w:b/>
          <w:color w:val="00B050"/>
          <w:sz w:val="32"/>
          <w:szCs w:val="32"/>
        </w:rPr>
        <w:t>s</w:t>
      </w:r>
      <w:r w:rsidRPr="001D55C0">
        <w:rPr>
          <w:rFonts w:ascii="Cambria" w:hAnsi="Cambria" w:cs="Arial"/>
          <w:b/>
          <w:color w:val="00B050"/>
          <w:sz w:val="32"/>
          <w:szCs w:val="32"/>
        </w:rPr>
        <w:t xml:space="preserve"> unit and one soya processing</w:t>
      </w:r>
      <w:r w:rsidR="000230CC">
        <w:rPr>
          <w:rFonts w:ascii="Cambria" w:hAnsi="Cambria" w:cs="Arial"/>
          <w:b/>
          <w:color w:val="00B050"/>
          <w:sz w:val="32"/>
          <w:szCs w:val="32"/>
        </w:rPr>
        <w:t>(Animal feed and soya crude oil)</w:t>
      </w:r>
      <w:r w:rsidRPr="001D55C0">
        <w:rPr>
          <w:rFonts w:ascii="Cambria" w:hAnsi="Cambria" w:cs="Arial"/>
          <w:b/>
          <w:color w:val="00B050"/>
          <w:sz w:val="32"/>
          <w:szCs w:val="32"/>
        </w:rPr>
        <w:t xml:space="preserve"> units</w:t>
      </w:r>
    </w:p>
    <w:p w14:paraId="18923FB2" w14:textId="3522A5E2" w:rsidR="000007DF" w:rsidRPr="001D55C0" w:rsidRDefault="000007DF" w:rsidP="000A2216">
      <w:pPr>
        <w:ind w:left="288" w:hanging="288"/>
        <w:jc w:val="both"/>
        <w:rPr>
          <w:rFonts w:ascii="Cambria" w:hAnsi="Cambria" w:cs="Arial"/>
          <w:b/>
          <w:color w:val="00B050"/>
          <w:sz w:val="32"/>
          <w:szCs w:val="32"/>
        </w:rPr>
      </w:pPr>
      <w:r w:rsidRPr="001D55C0">
        <w:rPr>
          <w:rFonts w:ascii="Cambria" w:hAnsi="Cambria" w:cs="Arial"/>
          <w:b/>
          <w:color w:val="00B050"/>
          <w:sz w:val="32"/>
          <w:szCs w:val="32"/>
        </w:rPr>
        <w:t>Key responsibility</w:t>
      </w:r>
    </w:p>
    <w:p w14:paraId="0D429384" w14:textId="2494FC2D" w:rsidR="000007DF" w:rsidRPr="001D55C0" w:rsidRDefault="000007DF" w:rsidP="000A2216">
      <w:pPr>
        <w:ind w:left="288" w:hanging="288"/>
        <w:jc w:val="both"/>
        <w:rPr>
          <w:rFonts w:ascii="Cambria" w:hAnsi="Cambria" w:cs="Arial"/>
          <w:b/>
          <w:color w:val="00B050"/>
          <w:sz w:val="32"/>
          <w:szCs w:val="32"/>
        </w:rPr>
      </w:pPr>
      <w:r w:rsidRPr="001D55C0">
        <w:rPr>
          <w:rFonts w:ascii="Cambria" w:hAnsi="Cambria" w:cs="Arial"/>
          <w:b/>
          <w:color w:val="00B050"/>
          <w:sz w:val="32"/>
          <w:szCs w:val="32"/>
        </w:rPr>
        <w:t xml:space="preserve">1.In charge of profit centre for spices and soya </w:t>
      </w:r>
      <w:r w:rsidR="001D55C0" w:rsidRPr="001D55C0">
        <w:rPr>
          <w:rFonts w:ascii="Cambria" w:hAnsi="Cambria" w:cs="Arial"/>
          <w:b/>
          <w:color w:val="00B050"/>
          <w:sz w:val="32"/>
          <w:szCs w:val="32"/>
        </w:rPr>
        <w:t>processing.</w:t>
      </w:r>
    </w:p>
    <w:p w14:paraId="7B1F395E" w14:textId="582F94F2" w:rsidR="004F30FC" w:rsidRPr="001D55C0" w:rsidRDefault="004F30FC" w:rsidP="000A2216">
      <w:pPr>
        <w:ind w:left="288" w:hanging="288"/>
        <w:jc w:val="both"/>
        <w:rPr>
          <w:rFonts w:ascii="Cambria" w:hAnsi="Cambria" w:cs="Arial"/>
          <w:b/>
          <w:color w:val="00B050"/>
          <w:sz w:val="32"/>
          <w:szCs w:val="32"/>
        </w:rPr>
      </w:pPr>
      <w:r w:rsidRPr="001D55C0">
        <w:rPr>
          <w:rFonts w:ascii="Cambria" w:hAnsi="Cambria" w:cs="Arial"/>
          <w:b/>
          <w:color w:val="00B050"/>
          <w:sz w:val="32"/>
          <w:szCs w:val="32"/>
        </w:rPr>
        <w:t>2.General administration and factory operations</w:t>
      </w:r>
    </w:p>
    <w:p w14:paraId="7FED7488" w14:textId="311CE10C" w:rsidR="000007DF" w:rsidRPr="001D55C0" w:rsidRDefault="004F30FC" w:rsidP="000A2216">
      <w:pPr>
        <w:ind w:left="288" w:hanging="288"/>
        <w:jc w:val="both"/>
        <w:rPr>
          <w:rFonts w:ascii="Cambria" w:hAnsi="Cambria" w:cs="Arial"/>
          <w:b/>
          <w:color w:val="00B050"/>
          <w:sz w:val="32"/>
          <w:szCs w:val="32"/>
        </w:rPr>
      </w:pPr>
      <w:r w:rsidRPr="001D55C0">
        <w:rPr>
          <w:rFonts w:ascii="Cambria" w:hAnsi="Cambria" w:cs="Arial"/>
          <w:b/>
          <w:color w:val="00B050"/>
          <w:sz w:val="32"/>
          <w:szCs w:val="32"/>
        </w:rPr>
        <w:t>3</w:t>
      </w:r>
      <w:r w:rsidR="000007DF" w:rsidRPr="001D55C0">
        <w:rPr>
          <w:rFonts w:ascii="Cambria" w:hAnsi="Cambria" w:cs="Arial"/>
          <w:b/>
          <w:color w:val="00B050"/>
          <w:sz w:val="32"/>
          <w:szCs w:val="32"/>
        </w:rPr>
        <w:t>.Taking care of supply chain, quality, store, HR,</w:t>
      </w:r>
      <w:r w:rsidRPr="001D55C0">
        <w:rPr>
          <w:rFonts w:ascii="Cambria" w:hAnsi="Cambria" w:cs="Arial"/>
          <w:b/>
          <w:color w:val="00B050"/>
          <w:sz w:val="32"/>
          <w:szCs w:val="32"/>
        </w:rPr>
        <w:t xml:space="preserve"> M</w:t>
      </w:r>
      <w:r w:rsidR="000007DF" w:rsidRPr="001D55C0">
        <w:rPr>
          <w:rFonts w:ascii="Cambria" w:hAnsi="Cambria" w:cs="Arial"/>
          <w:b/>
          <w:color w:val="00B050"/>
          <w:sz w:val="32"/>
          <w:szCs w:val="32"/>
        </w:rPr>
        <w:t>anufacturing</w:t>
      </w:r>
      <w:r w:rsidR="000D38F3">
        <w:rPr>
          <w:rFonts w:ascii="Cambria" w:hAnsi="Cambria" w:cs="Arial"/>
          <w:b/>
          <w:color w:val="00B050"/>
          <w:sz w:val="32"/>
          <w:szCs w:val="32"/>
        </w:rPr>
        <w:t>,</w:t>
      </w:r>
      <w:r w:rsidR="00E5088A">
        <w:rPr>
          <w:rFonts w:ascii="Cambria" w:hAnsi="Cambria" w:cs="Arial"/>
          <w:b/>
          <w:color w:val="00B050"/>
          <w:sz w:val="32"/>
          <w:szCs w:val="32"/>
        </w:rPr>
        <w:t>Engineering,</w:t>
      </w:r>
      <w:r w:rsidR="000D38F3">
        <w:rPr>
          <w:rFonts w:ascii="Cambria" w:hAnsi="Cambria" w:cs="Arial"/>
          <w:b/>
          <w:color w:val="00B050"/>
          <w:sz w:val="32"/>
          <w:szCs w:val="32"/>
        </w:rPr>
        <w:t>Logistics</w:t>
      </w:r>
      <w:r w:rsidR="000007DF" w:rsidRPr="001D55C0">
        <w:rPr>
          <w:rFonts w:ascii="Cambria" w:hAnsi="Cambria" w:cs="Arial"/>
          <w:b/>
          <w:color w:val="00B050"/>
          <w:sz w:val="32"/>
          <w:szCs w:val="32"/>
        </w:rPr>
        <w:t xml:space="preserve"> and sales.</w:t>
      </w:r>
    </w:p>
    <w:p w14:paraId="778F4E1F" w14:textId="602A8F03" w:rsidR="000007DF" w:rsidRPr="001D55C0" w:rsidRDefault="004F30FC" w:rsidP="000A2216">
      <w:pPr>
        <w:ind w:left="288" w:hanging="288"/>
        <w:jc w:val="both"/>
        <w:rPr>
          <w:rFonts w:ascii="Cambria" w:hAnsi="Cambria" w:cs="Arial"/>
          <w:b/>
          <w:color w:val="00B050"/>
          <w:sz w:val="32"/>
          <w:szCs w:val="32"/>
        </w:rPr>
      </w:pPr>
      <w:r w:rsidRPr="001D55C0">
        <w:rPr>
          <w:rFonts w:ascii="Cambria" w:hAnsi="Cambria" w:cs="Arial"/>
          <w:b/>
          <w:color w:val="00B050"/>
          <w:sz w:val="32"/>
          <w:szCs w:val="32"/>
        </w:rPr>
        <w:t>4</w:t>
      </w:r>
      <w:r w:rsidR="000007DF" w:rsidRPr="001D55C0">
        <w:rPr>
          <w:rFonts w:ascii="Cambria" w:hAnsi="Cambria" w:cs="Arial"/>
          <w:b/>
          <w:color w:val="00B050"/>
          <w:sz w:val="32"/>
          <w:szCs w:val="32"/>
        </w:rPr>
        <w:t xml:space="preserve">.Product </w:t>
      </w:r>
      <w:r w:rsidR="000230CC">
        <w:rPr>
          <w:rFonts w:ascii="Cambria" w:hAnsi="Cambria" w:cs="Arial"/>
          <w:b/>
          <w:color w:val="00B050"/>
          <w:sz w:val="32"/>
          <w:szCs w:val="32"/>
        </w:rPr>
        <w:t>development /</w:t>
      </w:r>
      <w:r w:rsidR="000007DF" w:rsidRPr="001D55C0">
        <w:rPr>
          <w:rFonts w:ascii="Cambria" w:hAnsi="Cambria" w:cs="Arial"/>
          <w:b/>
          <w:color w:val="00B050"/>
          <w:sz w:val="32"/>
          <w:szCs w:val="32"/>
        </w:rPr>
        <w:t>certifications</w:t>
      </w:r>
    </w:p>
    <w:p w14:paraId="28DC9DF2" w14:textId="7E9552BD" w:rsidR="000007DF" w:rsidRPr="001D55C0" w:rsidRDefault="004F30FC" w:rsidP="000A2216">
      <w:pPr>
        <w:ind w:left="288" w:hanging="288"/>
        <w:jc w:val="both"/>
        <w:rPr>
          <w:rFonts w:ascii="Cambria" w:hAnsi="Cambria" w:cs="Arial"/>
          <w:b/>
          <w:color w:val="00B050"/>
          <w:sz w:val="32"/>
          <w:szCs w:val="32"/>
        </w:rPr>
      </w:pPr>
      <w:r w:rsidRPr="001D55C0">
        <w:rPr>
          <w:rFonts w:ascii="Cambria" w:hAnsi="Cambria" w:cs="Arial"/>
          <w:b/>
          <w:color w:val="00B050"/>
          <w:sz w:val="32"/>
          <w:szCs w:val="32"/>
        </w:rPr>
        <w:t>5</w:t>
      </w:r>
      <w:r w:rsidR="000007DF" w:rsidRPr="001D55C0">
        <w:rPr>
          <w:rFonts w:ascii="Cambria" w:hAnsi="Cambria" w:cs="Arial"/>
          <w:b/>
          <w:color w:val="00B050"/>
          <w:sz w:val="32"/>
          <w:szCs w:val="32"/>
        </w:rPr>
        <w:t>.Stretegic planning.</w:t>
      </w:r>
    </w:p>
    <w:p w14:paraId="2EB88C10" w14:textId="690A68B4" w:rsidR="000007DF" w:rsidRPr="001D55C0" w:rsidRDefault="004F30FC" w:rsidP="000A2216">
      <w:pPr>
        <w:ind w:left="288" w:hanging="288"/>
        <w:jc w:val="both"/>
        <w:rPr>
          <w:rFonts w:ascii="Cambria" w:hAnsi="Cambria" w:cs="Arial"/>
          <w:b/>
          <w:color w:val="00B050"/>
          <w:sz w:val="32"/>
          <w:szCs w:val="32"/>
        </w:rPr>
      </w:pPr>
      <w:proofErr w:type="gramStart"/>
      <w:r w:rsidRPr="001D55C0">
        <w:rPr>
          <w:rFonts w:ascii="Cambria" w:hAnsi="Cambria" w:cs="Arial"/>
          <w:b/>
          <w:color w:val="00B050"/>
          <w:sz w:val="32"/>
          <w:szCs w:val="32"/>
        </w:rPr>
        <w:t>6</w:t>
      </w:r>
      <w:r w:rsidR="000007DF" w:rsidRPr="001D55C0">
        <w:rPr>
          <w:rFonts w:ascii="Cambria" w:hAnsi="Cambria" w:cs="Arial"/>
          <w:b/>
          <w:color w:val="00B050"/>
          <w:sz w:val="32"/>
          <w:szCs w:val="32"/>
        </w:rPr>
        <w:t>.GMP,GHK</w:t>
      </w:r>
      <w:proofErr w:type="gramEnd"/>
      <w:r w:rsidR="000007DF" w:rsidRPr="001D55C0">
        <w:rPr>
          <w:rFonts w:ascii="Cambria" w:hAnsi="Cambria" w:cs="Arial"/>
          <w:b/>
          <w:color w:val="00B050"/>
          <w:sz w:val="32"/>
          <w:szCs w:val="32"/>
        </w:rPr>
        <w:t>,customer and certification audits.</w:t>
      </w:r>
    </w:p>
    <w:p w14:paraId="6A9104FB" w14:textId="6AA82951" w:rsidR="000007DF" w:rsidRPr="001D55C0" w:rsidRDefault="004F30FC" w:rsidP="000A2216">
      <w:pPr>
        <w:ind w:left="288" w:hanging="288"/>
        <w:jc w:val="both"/>
        <w:rPr>
          <w:rFonts w:ascii="Cambria" w:hAnsi="Cambria" w:cs="Arial"/>
          <w:b/>
          <w:color w:val="00B050"/>
          <w:sz w:val="32"/>
          <w:szCs w:val="32"/>
        </w:rPr>
      </w:pPr>
      <w:r w:rsidRPr="001D55C0">
        <w:rPr>
          <w:rFonts w:ascii="Cambria" w:hAnsi="Cambria" w:cs="Arial"/>
          <w:b/>
          <w:color w:val="00B050"/>
          <w:sz w:val="32"/>
          <w:szCs w:val="32"/>
        </w:rPr>
        <w:t>7</w:t>
      </w:r>
      <w:r w:rsidR="000007DF" w:rsidRPr="001D55C0">
        <w:rPr>
          <w:rFonts w:ascii="Cambria" w:hAnsi="Cambria" w:cs="Arial"/>
          <w:b/>
          <w:color w:val="00B050"/>
          <w:sz w:val="32"/>
          <w:szCs w:val="32"/>
        </w:rPr>
        <w:t>.</w:t>
      </w:r>
      <w:r w:rsidR="0058422F">
        <w:rPr>
          <w:rFonts w:ascii="Cambria" w:hAnsi="Cambria" w:cs="Arial"/>
          <w:b/>
          <w:color w:val="00B050"/>
          <w:sz w:val="32"/>
          <w:szCs w:val="32"/>
        </w:rPr>
        <w:t xml:space="preserve">capacity </w:t>
      </w:r>
      <w:proofErr w:type="spellStart"/>
      <w:r w:rsidR="000007DF" w:rsidRPr="001D55C0">
        <w:rPr>
          <w:rFonts w:ascii="Cambria" w:hAnsi="Cambria" w:cs="Arial"/>
          <w:b/>
          <w:color w:val="00B050"/>
          <w:sz w:val="32"/>
          <w:szCs w:val="32"/>
        </w:rPr>
        <w:t>Expansions.</w:t>
      </w:r>
      <w:r w:rsidR="006C0AB6" w:rsidRPr="000D601D">
        <w:rPr>
          <w:rFonts w:ascii="Cambria" w:hAnsi="Cambria" w:cs="Arial"/>
          <w:b/>
          <w:color w:val="00B0F0"/>
          <w:sz w:val="32"/>
          <w:szCs w:val="32"/>
        </w:rPr>
        <w:t>Currently</w:t>
      </w:r>
      <w:proofErr w:type="spellEnd"/>
      <w:r w:rsidR="006C0AB6" w:rsidRPr="000D601D">
        <w:rPr>
          <w:rFonts w:ascii="Cambria" w:hAnsi="Cambria" w:cs="Arial"/>
          <w:b/>
          <w:color w:val="00B0F0"/>
          <w:sz w:val="32"/>
          <w:szCs w:val="32"/>
        </w:rPr>
        <w:t xml:space="preserve"> Handling one greenfield project for spices </w:t>
      </w:r>
      <w:proofErr w:type="spellStart"/>
      <w:r w:rsidR="006C0AB6" w:rsidRPr="000D601D">
        <w:rPr>
          <w:rFonts w:ascii="Cambria" w:hAnsi="Cambria" w:cs="Arial"/>
          <w:b/>
          <w:color w:val="00B0F0"/>
          <w:sz w:val="32"/>
          <w:szCs w:val="32"/>
        </w:rPr>
        <w:t>alongwith</w:t>
      </w:r>
      <w:proofErr w:type="spellEnd"/>
      <w:r w:rsidR="006C0AB6" w:rsidRPr="000D601D">
        <w:rPr>
          <w:rFonts w:ascii="Cambria" w:hAnsi="Cambria" w:cs="Arial"/>
          <w:b/>
          <w:color w:val="00B0F0"/>
          <w:sz w:val="32"/>
          <w:szCs w:val="32"/>
        </w:rPr>
        <w:t xml:space="preserve"> current factory operations</w:t>
      </w:r>
      <w:r w:rsidR="006C0AB6">
        <w:rPr>
          <w:rFonts w:ascii="Cambria" w:hAnsi="Cambria" w:cs="Arial"/>
          <w:b/>
          <w:color w:val="00B050"/>
          <w:sz w:val="32"/>
          <w:szCs w:val="32"/>
        </w:rPr>
        <w:t>.</w:t>
      </w:r>
    </w:p>
    <w:p w14:paraId="5626820A" w14:textId="60378D9F" w:rsidR="004F30FC" w:rsidRPr="001D55C0" w:rsidRDefault="004F30FC" w:rsidP="000A2216">
      <w:pPr>
        <w:ind w:left="288" w:hanging="288"/>
        <w:jc w:val="both"/>
        <w:rPr>
          <w:rFonts w:ascii="Cambria" w:hAnsi="Cambria" w:cs="Arial"/>
          <w:b/>
          <w:color w:val="00B050"/>
          <w:sz w:val="32"/>
          <w:szCs w:val="32"/>
        </w:rPr>
      </w:pPr>
      <w:r w:rsidRPr="001D55C0">
        <w:rPr>
          <w:rFonts w:ascii="Cambria" w:hAnsi="Cambria" w:cs="Arial"/>
          <w:b/>
          <w:color w:val="00B050"/>
          <w:sz w:val="32"/>
          <w:szCs w:val="32"/>
        </w:rPr>
        <w:t>8.Inventory management</w:t>
      </w:r>
    </w:p>
    <w:p w14:paraId="0B0EFB63" w14:textId="77777777" w:rsidR="00DB1B0A" w:rsidRPr="000007DF" w:rsidRDefault="00DB1B0A" w:rsidP="000A2216">
      <w:pPr>
        <w:jc w:val="both"/>
        <w:rPr>
          <w:rFonts w:ascii="Cambria" w:hAnsi="Cambria" w:cs="Arial"/>
          <w:b/>
          <w:sz w:val="32"/>
          <w:szCs w:val="32"/>
        </w:rPr>
      </w:pPr>
    </w:p>
    <w:p w14:paraId="58CECB19" w14:textId="77777777" w:rsidR="00DB1B0A" w:rsidRDefault="00DB1B0A" w:rsidP="000A2216">
      <w:pPr>
        <w:jc w:val="both"/>
        <w:rPr>
          <w:rFonts w:ascii="Cambria" w:hAnsi="Cambria" w:cs="Arial"/>
          <w:b/>
          <w:sz w:val="20"/>
          <w:szCs w:val="20"/>
        </w:rPr>
      </w:pPr>
    </w:p>
    <w:p w14:paraId="10525886" w14:textId="1FA5E228" w:rsidR="00DB1B0A" w:rsidRDefault="00103D7E" w:rsidP="000A2216">
      <w:pPr>
        <w:jc w:val="both"/>
        <w:rPr>
          <w:rFonts w:ascii="Cambria" w:hAnsi="Cambria" w:cs="Arial"/>
          <w:b/>
          <w:sz w:val="32"/>
          <w:szCs w:val="32"/>
        </w:rPr>
      </w:pPr>
      <w:r w:rsidRPr="00103D7E">
        <w:rPr>
          <w:rFonts w:ascii="Cambria" w:hAnsi="Cambria" w:cs="Arial"/>
          <w:b/>
          <w:sz w:val="32"/>
          <w:szCs w:val="32"/>
        </w:rPr>
        <w:t>Jan 2018 t</w:t>
      </w:r>
      <w:r w:rsidR="0023319E">
        <w:rPr>
          <w:rFonts w:ascii="Cambria" w:hAnsi="Cambria" w:cs="Arial"/>
          <w:b/>
          <w:sz w:val="32"/>
          <w:szCs w:val="32"/>
        </w:rPr>
        <w:t>o April 2019</w:t>
      </w:r>
      <w:r w:rsidRPr="00103D7E">
        <w:rPr>
          <w:rFonts w:ascii="Cambria" w:hAnsi="Cambria" w:cs="Arial"/>
          <w:b/>
          <w:sz w:val="32"/>
          <w:szCs w:val="32"/>
        </w:rPr>
        <w:t xml:space="preserve">-Head of </w:t>
      </w:r>
      <w:r w:rsidR="007357A1">
        <w:rPr>
          <w:rFonts w:ascii="Cambria" w:hAnsi="Cambria" w:cs="Arial"/>
          <w:b/>
          <w:sz w:val="32"/>
          <w:szCs w:val="32"/>
        </w:rPr>
        <w:t>South India</w:t>
      </w:r>
      <w:r w:rsidR="00955BC3" w:rsidRPr="00103D7E">
        <w:rPr>
          <w:rFonts w:ascii="Cambria" w:hAnsi="Cambria" w:cs="Arial"/>
          <w:b/>
          <w:sz w:val="32"/>
          <w:szCs w:val="32"/>
        </w:rPr>
        <w:t xml:space="preserve"> operations (</w:t>
      </w:r>
      <w:r w:rsidRPr="00103D7E">
        <w:rPr>
          <w:rFonts w:ascii="Cambria" w:hAnsi="Cambria" w:cs="Arial"/>
          <w:b/>
          <w:sz w:val="32"/>
          <w:szCs w:val="32"/>
        </w:rPr>
        <w:t>Cochin)-At VKL Seasoning</w:t>
      </w:r>
      <w:r w:rsidR="005C60BB">
        <w:rPr>
          <w:rFonts w:ascii="Cambria" w:hAnsi="Cambria" w:cs="Arial"/>
          <w:b/>
          <w:sz w:val="32"/>
          <w:szCs w:val="32"/>
        </w:rPr>
        <w:t>s</w:t>
      </w:r>
      <w:r w:rsidR="00CC7E76">
        <w:rPr>
          <w:rFonts w:ascii="Cambria" w:hAnsi="Cambria" w:cs="Arial"/>
          <w:b/>
          <w:sz w:val="32"/>
          <w:szCs w:val="32"/>
        </w:rPr>
        <w:t xml:space="preserve"> and Flavours </w:t>
      </w:r>
      <w:r w:rsidR="00CC7E76" w:rsidRPr="00103D7E">
        <w:rPr>
          <w:rFonts w:ascii="Cambria" w:hAnsi="Cambria" w:cs="Arial"/>
          <w:b/>
          <w:sz w:val="32"/>
          <w:szCs w:val="32"/>
        </w:rPr>
        <w:t>Ltd</w:t>
      </w:r>
      <w:r w:rsidRPr="00103D7E">
        <w:rPr>
          <w:rFonts w:ascii="Cambria" w:hAnsi="Cambria" w:cs="Arial"/>
          <w:b/>
          <w:sz w:val="32"/>
          <w:szCs w:val="32"/>
        </w:rPr>
        <w:t>.</w:t>
      </w:r>
      <w:r w:rsidR="00955BC3">
        <w:rPr>
          <w:rFonts w:ascii="Cambria" w:hAnsi="Cambria" w:cs="Arial"/>
          <w:b/>
          <w:sz w:val="32"/>
          <w:szCs w:val="32"/>
        </w:rPr>
        <w:t xml:space="preserve"> </w:t>
      </w:r>
      <w:r w:rsidRPr="00103D7E">
        <w:rPr>
          <w:rFonts w:ascii="Cambria" w:hAnsi="Cambria" w:cs="Arial"/>
          <w:b/>
          <w:sz w:val="32"/>
          <w:szCs w:val="32"/>
        </w:rPr>
        <w:t>Taking care of 3 factory operations.</w:t>
      </w:r>
    </w:p>
    <w:p w14:paraId="421AC95F" w14:textId="77777777" w:rsidR="007C1D5A" w:rsidRDefault="007C1D5A" w:rsidP="000A2216">
      <w:pPr>
        <w:jc w:val="both"/>
        <w:rPr>
          <w:rFonts w:ascii="Cambria" w:hAnsi="Cambria" w:cs="Arial"/>
          <w:b/>
          <w:sz w:val="32"/>
          <w:szCs w:val="32"/>
        </w:rPr>
      </w:pPr>
      <w:r>
        <w:rPr>
          <w:rFonts w:ascii="Cambria" w:hAnsi="Cambria" w:cs="Arial"/>
          <w:b/>
          <w:sz w:val="32"/>
          <w:szCs w:val="32"/>
        </w:rPr>
        <w:t>Key responsibilities.</w:t>
      </w:r>
    </w:p>
    <w:p w14:paraId="18AC204C" w14:textId="77777777" w:rsidR="00103D7E" w:rsidRPr="00346894" w:rsidRDefault="00103D7E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  <w:sz w:val="32"/>
          <w:szCs w:val="32"/>
        </w:rPr>
        <w:t>1.</w:t>
      </w:r>
      <w:r w:rsidR="00955BC3">
        <w:rPr>
          <w:rFonts w:ascii="Cambria" w:hAnsi="Cambria" w:cs="Arial"/>
          <w:b/>
          <w:sz w:val="32"/>
          <w:szCs w:val="32"/>
        </w:rPr>
        <w:t xml:space="preserve"> </w:t>
      </w:r>
      <w:r w:rsidRPr="00346894">
        <w:rPr>
          <w:rFonts w:ascii="Cambria" w:hAnsi="Cambria" w:cs="Arial"/>
          <w:b/>
        </w:rPr>
        <w:t>Factory</w:t>
      </w:r>
      <w:r w:rsidR="00524F42" w:rsidRPr="00346894">
        <w:rPr>
          <w:rFonts w:ascii="Cambria" w:hAnsi="Cambria" w:cs="Arial"/>
          <w:b/>
        </w:rPr>
        <w:t xml:space="preserve"> manufacturing </w:t>
      </w:r>
      <w:r w:rsidRPr="00346894">
        <w:rPr>
          <w:rFonts w:ascii="Cambria" w:hAnsi="Cambria" w:cs="Arial"/>
          <w:b/>
        </w:rPr>
        <w:t>operations</w:t>
      </w:r>
      <w:r w:rsidR="007B0BBD" w:rsidRPr="00346894">
        <w:rPr>
          <w:rFonts w:ascii="Cambria" w:hAnsi="Cambria" w:cs="Arial"/>
          <w:b/>
        </w:rPr>
        <w:t xml:space="preserve"> of seasoning and spices manufacturing</w:t>
      </w:r>
      <w:r w:rsidRPr="00346894">
        <w:rPr>
          <w:rFonts w:ascii="Cambria" w:hAnsi="Cambria" w:cs="Arial"/>
          <w:b/>
        </w:rPr>
        <w:t>.</w:t>
      </w:r>
    </w:p>
    <w:p w14:paraId="1E5FD4D6" w14:textId="77777777" w:rsidR="00103D7E" w:rsidRPr="00346894" w:rsidRDefault="00103D7E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>2.</w:t>
      </w:r>
      <w:r w:rsidR="00955BC3" w:rsidRPr="00346894">
        <w:rPr>
          <w:rFonts w:ascii="Cambria" w:hAnsi="Cambria" w:cs="Arial"/>
          <w:b/>
        </w:rPr>
        <w:t xml:space="preserve"> </w:t>
      </w:r>
      <w:r w:rsidRPr="00346894">
        <w:rPr>
          <w:rFonts w:ascii="Cambria" w:hAnsi="Cambria" w:cs="Arial"/>
          <w:b/>
        </w:rPr>
        <w:t>Supply chain from farms to factory</w:t>
      </w:r>
      <w:r w:rsidR="00980AB0" w:rsidRPr="00346894">
        <w:rPr>
          <w:rFonts w:ascii="Cambria" w:hAnsi="Cambria" w:cs="Arial"/>
          <w:b/>
        </w:rPr>
        <w:t xml:space="preserve"> and factory to warehouses</w:t>
      </w:r>
      <w:r w:rsidRPr="00346894">
        <w:rPr>
          <w:rFonts w:ascii="Cambria" w:hAnsi="Cambria" w:cs="Arial"/>
          <w:b/>
        </w:rPr>
        <w:t>.</w:t>
      </w:r>
    </w:p>
    <w:p w14:paraId="5D74C552" w14:textId="77777777" w:rsidR="00103D7E" w:rsidRPr="00346894" w:rsidRDefault="00103D7E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>3.</w:t>
      </w:r>
      <w:r w:rsidR="00955BC3" w:rsidRPr="00346894">
        <w:rPr>
          <w:rFonts w:ascii="Cambria" w:hAnsi="Cambria" w:cs="Arial"/>
          <w:b/>
        </w:rPr>
        <w:t xml:space="preserve"> </w:t>
      </w:r>
      <w:r w:rsidRPr="00346894">
        <w:rPr>
          <w:rFonts w:ascii="Cambria" w:hAnsi="Cambria" w:cs="Arial"/>
          <w:b/>
        </w:rPr>
        <w:t>Warehouse operations</w:t>
      </w:r>
      <w:r w:rsidR="00311A56">
        <w:rPr>
          <w:rFonts w:ascii="Cambria" w:hAnsi="Cambria" w:cs="Arial"/>
          <w:b/>
        </w:rPr>
        <w:t xml:space="preserve"> which includes </w:t>
      </w:r>
      <w:r w:rsidR="003347FA">
        <w:rPr>
          <w:rFonts w:ascii="Cambria" w:hAnsi="Cambria" w:cs="Arial"/>
          <w:b/>
        </w:rPr>
        <w:t xml:space="preserve">compliances, </w:t>
      </w:r>
      <w:r w:rsidR="00311A56">
        <w:rPr>
          <w:rFonts w:ascii="Cambria" w:hAnsi="Cambria" w:cs="Arial"/>
          <w:b/>
        </w:rPr>
        <w:t>audits,</w:t>
      </w:r>
      <w:r w:rsidR="003347FA">
        <w:rPr>
          <w:rFonts w:ascii="Cambria" w:hAnsi="Cambria" w:cs="Arial"/>
          <w:b/>
        </w:rPr>
        <w:t xml:space="preserve"> </w:t>
      </w:r>
      <w:r w:rsidR="00311A56">
        <w:rPr>
          <w:rFonts w:ascii="Cambria" w:hAnsi="Cambria" w:cs="Arial"/>
          <w:b/>
        </w:rPr>
        <w:t>Food safety and storage conditions</w:t>
      </w:r>
      <w:r w:rsidRPr="00346894">
        <w:rPr>
          <w:rFonts w:ascii="Cambria" w:hAnsi="Cambria" w:cs="Arial"/>
          <w:b/>
        </w:rPr>
        <w:t>.</w:t>
      </w:r>
    </w:p>
    <w:p w14:paraId="63C2C1BD" w14:textId="77777777" w:rsidR="00537EB0" w:rsidRPr="00346894" w:rsidRDefault="00537EB0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>4.</w:t>
      </w:r>
      <w:r w:rsidR="000F5D88">
        <w:rPr>
          <w:rFonts w:ascii="Cambria" w:hAnsi="Cambria" w:cs="Arial"/>
          <w:b/>
        </w:rPr>
        <w:t xml:space="preserve"> </w:t>
      </w:r>
      <w:r w:rsidR="00BF5554" w:rsidRPr="00346894">
        <w:rPr>
          <w:rFonts w:ascii="Cambria" w:hAnsi="Cambria" w:cs="Arial"/>
          <w:b/>
        </w:rPr>
        <w:t>Vehicle</w:t>
      </w:r>
      <w:r w:rsidRPr="00346894">
        <w:rPr>
          <w:rFonts w:ascii="Cambria" w:hAnsi="Cambria" w:cs="Arial"/>
          <w:b/>
        </w:rPr>
        <w:t xml:space="preserve"> logistics and contracting.</w:t>
      </w:r>
    </w:p>
    <w:p w14:paraId="418F5F87" w14:textId="77777777" w:rsidR="00103D7E" w:rsidRPr="00346894" w:rsidRDefault="00103D7E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>4.</w:t>
      </w:r>
      <w:r w:rsidR="00955BC3" w:rsidRPr="00346894">
        <w:rPr>
          <w:rFonts w:ascii="Cambria" w:hAnsi="Cambria" w:cs="Arial"/>
          <w:b/>
        </w:rPr>
        <w:t xml:space="preserve"> </w:t>
      </w:r>
      <w:r w:rsidRPr="00346894">
        <w:rPr>
          <w:rFonts w:ascii="Cambria" w:hAnsi="Cambria" w:cs="Arial"/>
          <w:b/>
        </w:rPr>
        <w:t xml:space="preserve">Sales </w:t>
      </w:r>
      <w:r w:rsidR="00955BC3" w:rsidRPr="00346894">
        <w:rPr>
          <w:rFonts w:ascii="Cambria" w:hAnsi="Cambria" w:cs="Arial"/>
          <w:b/>
        </w:rPr>
        <w:t>coordination</w:t>
      </w:r>
      <w:r w:rsidRPr="00346894">
        <w:rPr>
          <w:rFonts w:ascii="Cambria" w:hAnsi="Cambria" w:cs="Arial"/>
          <w:b/>
        </w:rPr>
        <w:t>.</w:t>
      </w:r>
    </w:p>
    <w:p w14:paraId="34509F27" w14:textId="77777777" w:rsidR="007C1D5A" w:rsidRPr="00346894" w:rsidRDefault="007C1D5A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>5.</w:t>
      </w:r>
      <w:r w:rsidR="00955BC3" w:rsidRPr="00346894">
        <w:rPr>
          <w:rFonts w:ascii="Cambria" w:hAnsi="Cambria" w:cs="Arial"/>
          <w:b/>
        </w:rPr>
        <w:t xml:space="preserve"> Strategic</w:t>
      </w:r>
      <w:r w:rsidRPr="00346894">
        <w:rPr>
          <w:rFonts w:ascii="Cambria" w:hAnsi="Cambria" w:cs="Arial"/>
          <w:b/>
        </w:rPr>
        <w:t xml:space="preserve"> planning</w:t>
      </w:r>
    </w:p>
    <w:p w14:paraId="13F65E3B" w14:textId="77777777" w:rsidR="007C1D5A" w:rsidRPr="00346894" w:rsidRDefault="007C1D5A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>6.</w:t>
      </w:r>
      <w:r w:rsidR="00955BC3" w:rsidRPr="00346894">
        <w:rPr>
          <w:rFonts w:ascii="Cambria" w:hAnsi="Cambria" w:cs="Arial"/>
          <w:b/>
        </w:rPr>
        <w:t xml:space="preserve"> </w:t>
      </w:r>
      <w:r w:rsidRPr="00346894">
        <w:rPr>
          <w:rFonts w:ascii="Cambria" w:hAnsi="Cambria" w:cs="Arial"/>
          <w:b/>
        </w:rPr>
        <w:t>Expansion projects.</w:t>
      </w:r>
    </w:p>
    <w:p w14:paraId="6D89C6B6" w14:textId="77777777" w:rsidR="003B4165" w:rsidRPr="00346894" w:rsidRDefault="003B4165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>7.</w:t>
      </w:r>
      <w:r w:rsidR="00CE40AC" w:rsidRPr="00346894">
        <w:rPr>
          <w:rFonts w:ascii="Cambria" w:hAnsi="Cambria" w:cs="Arial"/>
          <w:b/>
        </w:rPr>
        <w:t xml:space="preserve"> </w:t>
      </w:r>
      <w:r w:rsidRPr="00346894">
        <w:rPr>
          <w:rFonts w:ascii="Cambria" w:hAnsi="Cambria" w:cs="Arial"/>
          <w:b/>
        </w:rPr>
        <w:t>Manufacturing planning and adherence</w:t>
      </w:r>
    </w:p>
    <w:p w14:paraId="599926AE" w14:textId="77777777" w:rsidR="006E2508" w:rsidRPr="00346894" w:rsidRDefault="006E2508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>8.</w:t>
      </w:r>
      <w:r w:rsidR="00CE40AC" w:rsidRPr="00346894">
        <w:rPr>
          <w:rFonts w:ascii="Cambria" w:hAnsi="Cambria" w:cs="Arial"/>
          <w:b/>
        </w:rPr>
        <w:t xml:space="preserve"> </w:t>
      </w:r>
      <w:r w:rsidRPr="00346894">
        <w:rPr>
          <w:rFonts w:ascii="Cambria" w:hAnsi="Cambria" w:cs="Arial"/>
          <w:b/>
        </w:rPr>
        <w:t>GMP</w:t>
      </w:r>
      <w:r w:rsidR="00CE40AC" w:rsidRPr="00346894">
        <w:rPr>
          <w:rFonts w:ascii="Cambria" w:hAnsi="Cambria" w:cs="Arial"/>
          <w:b/>
        </w:rPr>
        <w:t xml:space="preserve">, </w:t>
      </w:r>
      <w:proofErr w:type="gramStart"/>
      <w:r w:rsidR="00CE40AC" w:rsidRPr="00346894">
        <w:rPr>
          <w:rFonts w:ascii="Cambria" w:hAnsi="Cambria" w:cs="Arial"/>
          <w:b/>
        </w:rPr>
        <w:t>GHK</w:t>
      </w:r>
      <w:r w:rsidRPr="00346894">
        <w:rPr>
          <w:rFonts w:ascii="Cambria" w:hAnsi="Cambria" w:cs="Arial"/>
          <w:b/>
        </w:rPr>
        <w:t xml:space="preserve"> </w:t>
      </w:r>
      <w:r w:rsidR="00CE40AC" w:rsidRPr="00346894">
        <w:rPr>
          <w:rFonts w:ascii="Cambria" w:hAnsi="Cambria" w:cs="Arial"/>
          <w:b/>
        </w:rPr>
        <w:t>,Food</w:t>
      </w:r>
      <w:proofErr w:type="gramEnd"/>
      <w:r w:rsidR="00CE40AC" w:rsidRPr="00346894">
        <w:rPr>
          <w:rFonts w:ascii="Cambria" w:hAnsi="Cambria" w:cs="Arial"/>
          <w:b/>
        </w:rPr>
        <w:t xml:space="preserve"> Safety ,Product safety </w:t>
      </w:r>
      <w:r w:rsidRPr="00346894">
        <w:rPr>
          <w:rFonts w:ascii="Cambria" w:hAnsi="Cambria" w:cs="Arial"/>
          <w:b/>
        </w:rPr>
        <w:t>and customer audits.</w:t>
      </w:r>
    </w:p>
    <w:p w14:paraId="636DD712" w14:textId="77777777" w:rsidR="0015677B" w:rsidRPr="00346894" w:rsidRDefault="0061681A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>9.</w:t>
      </w:r>
      <w:r w:rsidR="00CE40AC" w:rsidRPr="00346894">
        <w:rPr>
          <w:rFonts w:ascii="Cambria" w:hAnsi="Cambria" w:cs="Arial"/>
          <w:b/>
        </w:rPr>
        <w:t xml:space="preserve"> </w:t>
      </w:r>
      <w:r w:rsidRPr="00346894">
        <w:rPr>
          <w:rFonts w:ascii="Cambria" w:hAnsi="Cambria" w:cs="Arial"/>
          <w:b/>
        </w:rPr>
        <w:t>Product development</w:t>
      </w:r>
    </w:p>
    <w:p w14:paraId="07E0C308" w14:textId="77777777" w:rsidR="00F450FF" w:rsidRPr="00346894" w:rsidRDefault="0015677B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>10</w:t>
      </w:r>
      <w:r w:rsidR="00D9271D" w:rsidRPr="00346894">
        <w:rPr>
          <w:rFonts w:ascii="Cambria" w:hAnsi="Cambria" w:cs="Arial"/>
          <w:b/>
        </w:rPr>
        <w:t>. Debottlenecking</w:t>
      </w:r>
      <w:r w:rsidRPr="00346894">
        <w:rPr>
          <w:rFonts w:ascii="Cambria" w:hAnsi="Cambria" w:cs="Arial"/>
          <w:b/>
        </w:rPr>
        <w:t xml:space="preserve"> in all units.</w:t>
      </w:r>
    </w:p>
    <w:p w14:paraId="54A6B630" w14:textId="77777777" w:rsidR="000F391E" w:rsidRPr="00346894" w:rsidRDefault="00F450FF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>11.Human Resources Management</w:t>
      </w:r>
    </w:p>
    <w:p w14:paraId="1AA836B1" w14:textId="77777777" w:rsidR="0061681A" w:rsidRPr="00346894" w:rsidRDefault="0015677B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 xml:space="preserve"> </w:t>
      </w:r>
      <w:r w:rsidR="0061681A" w:rsidRPr="00346894">
        <w:rPr>
          <w:rFonts w:ascii="Cambria" w:hAnsi="Cambria" w:cs="Arial"/>
          <w:b/>
        </w:rPr>
        <w:t xml:space="preserve"> </w:t>
      </w:r>
    </w:p>
    <w:p w14:paraId="4246E351" w14:textId="77777777" w:rsidR="00103D7E" w:rsidRDefault="000F391E" w:rsidP="000A2216">
      <w:pPr>
        <w:jc w:val="both"/>
        <w:rPr>
          <w:rFonts w:ascii="Cambria" w:hAnsi="Cambria" w:cs="Arial"/>
          <w:b/>
          <w:sz w:val="32"/>
          <w:szCs w:val="32"/>
        </w:rPr>
      </w:pPr>
      <w:r>
        <w:rPr>
          <w:rFonts w:ascii="Cambria" w:hAnsi="Cambria" w:cs="Arial"/>
          <w:b/>
          <w:sz w:val="32"/>
          <w:szCs w:val="32"/>
        </w:rPr>
        <w:t>Achievements till date</w:t>
      </w:r>
    </w:p>
    <w:p w14:paraId="348B6B0D" w14:textId="77777777" w:rsidR="000F391E" w:rsidRPr="00346894" w:rsidRDefault="000F391E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  <w:sz w:val="32"/>
          <w:szCs w:val="32"/>
        </w:rPr>
        <w:t>1.</w:t>
      </w:r>
      <w:r w:rsidRPr="00346894">
        <w:rPr>
          <w:rFonts w:ascii="Cambria" w:hAnsi="Cambria" w:cs="Arial"/>
          <w:b/>
        </w:rPr>
        <w:t xml:space="preserve">Changing operations from 3 shifts to 2 </w:t>
      </w:r>
      <w:proofErr w:type="gramStart"/>
      <w:r w:rsidRPr="00346894">
        <w:rPr>
          <w:rFonts w:ascii="Cambria" w:hAnsi="Cambria" w:cs="Arial"/>
          <w:b/>
        </w:rPr>
        <w:t>shift</w:t>
      </w:r>
      <w:proofErr w:type="gramEnd"/>
      <w:r w:rsidRPr="00346894">
        <w:rPr>
          <w:rFonts w:ascii="Cambria" w:hAnsi="Cambria" w:cs="Arial"/>
          <w:b/>
        </w:rPr>
        <w:t xml:space="preserve"> resulting in improvements in Productivity, </w:t>
      </w:r>
      <w:r w:rsidR="00FA2287">
        <w:rPr>
          <w:rFonts w:ascii="Cambria" w:hAnsi="Cambria" w:cs="Arial"/>
          <w:b/>
        </w:rPr>
        <w:t xml:space="preserve">conversion </w:t>
      </w:r>
      <w:r w:rsidRPr="00346894">
        <w:rPr>
          <w:rFonts w:ascii="Cambria" w:hAnsi="Cambria" w:cs="Arial"/>
          <w:b/>
        </w:rPr>
        <w:t>cost and quality.</w:t>
      </w:r>
    </w:p>
    <w:p w14:paraId="63969648" w14:textId="77777777" w:rsidR="00346894" w:rsidRDefault="000F391E" w:rsidP="000A2216">
      <w:pPr>
        <w:jc w:val="both"/>
        <w:rPr>
          <w:rFonts w:ascii="Cambria" w:hAnsi="Cambria" w:cs="Arial"/>
          <w:b/>
        </w:rPr>
      </w:pPr>
      <w:r w:rsidRPr="00346894">
        <w:rPr>
          <w:rFonts w:ascii="Cambria" w:hAnsi="Cambria" w:cs="Arial"/>
          <w:b/>
        </w:rPr>
        <w:t xml:space="preserve">2. Upgrading factory </w:t>
      </w:r>
      <w:proofErr w:type="gramStart"/>
      <w:r w:rsidRPr="00346894">
        <w:rPr>
          <w:rFonts w:ascii="Cambria" w:hAnsi="Cambria" w:cs="Arial"/>
          <w:b/>
        </w:rPr>
        <w:t>GMP,GHK</w:t>
      </w:r>
      <w:proofErr w:type="gramEnd"/>
      <w:r w:rsidRPr="00346894">
        <w:rPr>
          <w:rFonts w:ascii="Cambria" w:hAnsi="Cambria" w:cs="Arial"/>
          <w:b/>
        </w:rPr>
        <w:t xml:space="preserve"> ,Food safety and other </w:t>
      </w:r>
      <w:r w:rsidR="00346894" w:rsidRPr="00346894">
        <w:rPr>
          <w:rFonts w:ascii="Cambria" w:hAnsi="Cambria" w:cs="Arial"/>
          <w:b/>
        </w:rPr>
        <w:t>hygiene standards</w:t>
      </w:r>
      <w:r w:rsidR="003347FA">
        <w:rPr>
          <w:rFonts w:ascii="Cambria" w:hAnsi="Cambria" w:cs="Arial"/>
          <w:b/>
        </w:rPr>
        <w:t xml:space="preserve"> at factory and warehouses</w:t>
      </w:r>
      <w:r w:rsidR="00346894" w:rsidRPr="00346894">
        <w:rPr>
          <w:rFonts w:ascii="Cambria" w:hAnsi="Cambria" w:cs="Arial"/>
          <w:b/>
        </w:rPr>
        <w:t>.</w:t>
      </w:r>
      <w:r w:rsidR="00D02211">
        <w:rPr>
          <w:rFonts w:ascii="Cambria" w:hAnsi="Cambria" w:cs="Arial"/>
          <w:b/>
        </w:rPr>
        <w:t xml:space="preserve"> </w:t>
      </w:r>
      <w:r w:rsidR="00346894" w:rsidRPr="00346894">
        <w:rPr>
          <w:rFonts w:ascii="Cambria" w:hAnsi="Cambria" w:cs="Arial"/>
          <w:b/>
        </w:rPr>
        <w:t>Resulting in clearing NSF audit in first attempt</w:t>
      </w:r>
      <w:r w:rsidR="000606B0">
        <w:rPr>
          <w:rFonts w:ascii="Cambria" w:hAnsi="Cambria" w:cs="Arial"/>
          <w:b/>
        </w:rPr>
        <w:t xml:space="preserve"> </w:t>
      </w:r>
      <w:r w:rsidR="00346894" w:rsidRPr="00346894">
        <w:rPr>
          <w:rFonts w:ascii="Cambria" w:hAnsi="Cambria" w:cs="Arial"/>
          <w:b/>
        </w:rPr>
        <w:t>for the first time.</w:t>
      </w:r>
      <w:r w:rsidR="000606B0">
        <w:rPr>
          <w:rFonts w:ascii="Cambria" w:hAnsi="Cambria" w:cs="Arial"/>
          <w:b/>
        </w:rPr>
        <w:t xml:space="preserve"> </w:t>
      </w:r>
      <w:r w:rsidR="00346894" w:rsidRPr="00346894">
        <w:rPr>
          <w:rFonts w:ascii="Cambria" w:hAnsi="Cambria" w:cs="Arial"/>
          <w:b/>
        </w:rPr>
        <w:t>Clearing all customer audits with highest grade.</w:t>
      </w:r>
    </w:p>
    <w:p w14:paraId="231029B7" w14:textId="77777777" w:rsidR="003347FA" w:rsidRPr="00346894" w:rsidRDefault="003347FA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3.Improvement in warehouse operations and </w:t>
      </w:r>
      <w:proofErr w:type="gramStart"/>
      <w:r>
        <w:rPr>
          <w:rFonts w:ascii="Cambria" w:hAnsi="Cambria" w:cs="Arial"/>
          <w:b/>
        </w:rPr>
        <w:t>cost .</w:t>
      </w:r>
      <w:proofErr w:type="gramEnd"/>
    </w:p>
    <w:p w14:paraId="3E1D17FD" w14:textId="77777777" w:rsidR="00346894" w:rsidRPr="00346894" w:rsidRDefault="00E7378A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4</w:t>
      </w:r>
      <w:r w:rsidR="00346894" w:rsidRPr="00346894">
        <w:rPr>
          <w:rFonts w:ascii="Cambria" w:hAnsi="Cambria" w:cs="Arial"/>
          <w:b/>
        </w:rPr>
        <w:t xml:space="preserve">.Significant improvement in batch </w:t>
      </w:r>
      <w:r w:rsidR="00D02211" w:rsidRPr="00346894">
        <w:rPr>
          <w:rFonts w:ascii="Cambria" w:hAnsi="Cambria" w:cs="Arial"/>
          <w:b/>
        </w:rPr>
        <w:t>cycle time</w:t>
      </w:r>
      <w:r w:rsidR="00346894" w:rsidRPr="00346894">
        <w:rPr>
          <w:rFonts w:ascii="Cambria" w:hAnsi="Cambria" w:cs="Arial"/>
          <w:b/>
        </w:rPr>
        <w:t>.</w:t>
      </w:r>
    </w:p>
    <w:p w14:paraId="7D2E1BD3" w14:textId="77777777" w:rsidR="00346894" w:rsidRPr="00346894" w:rsidRDefault="00E7378A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5</w:t>
      </w:r>
      <w:r w:rsidR="00346894" w:rsidRPr="00346894">
        <w:rPr>
          <w:rFonts w:ascii="Cambria" w:hAnsi="Cambria" w:cs="Arial"/>
          <w:b/>
        </w:rPr>
        <w:t xml:space="preserve">.Implementation of SAP in operations. </w:t>
      </w:r>
    </w:p>
    <w:p w14:paraId="6CEE6277" w14:textId="77777777" w:rsidR="00157681" w:rsidRDefault="00E7378A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6</w:t>
      </w:r>
      <w:r w:rsidR="00346894" w:rsidRPr="00346894">
        <w:rPr>
          <w:rFonts w:ascii="Cambria" w:hAnsi="Cambria" w:cs="Arial"/>
          <w:b/>
        </w:rPr>
        <w:t xml:space="preserve">.Creating EHS system and implementation in factory. </w:t>
      </w:r>
    </w:p>
    <w:p w14:paraId="10444FF7" w14:textId="77777777" w:rsidR="000C347E" w:rsidRDefault="00E7378A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7</w:t>
      </w:r>
      <w:r w:rsidR="00157681">
        <w:rPr>
          <w:rFonts w:ascii="Cambria" w:hAnsi="Cambria" w:cs="Arial"/>
          <w:b/>
        </w:rPr>
        <w:t>.Reducing inventory by better supply chain planning.</w:t>
      </w:r>
    </w:p>
    <w:p w14:paraId="27BC7D64" w14:textId="77777777" w:rsidR="000F391E" w:rsidRDefault="00E7378A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lastRenderedPageBreak/>
        <w:t>8</w:t>
      </w:r>
      <w:r w:rsidR="000C347E">
        <w:rPr>
          <w:rFonts w:ascii="Cambria" w:hAnsi="Cambria" w:cs="Arial"/>
          <w:b/>
        </w:rPr>
        <w:t>.Implementing R&amp;R system in factory.</w:t>
      </w:r>
      <w:r w:rsidR="00346894" w:rsidRPr="00346894">
        <w:rPr>
          <w:rFonts w:ascii="Cambria" w:hAnsi="Cambria" w:cs="Arial"/>
          <w:b/>
        </w:rPr>
        <w:t xml:space="preserve"> </w:t>
      </w:r>
      <w:r w:rsidR="000F391E" w:rsidRPr="00346894">
        <w:rPr>
          <w:rFonts w:ascii="Cambria" w:hAnsi="Cambria" w:cs="Arial"/>
          <w:b/>
        </w:rPr>
        <w:t xml:space="preserve"> </w:t>
      </w:r>
    </w:p>
    <w:p w14:paraId="052323D2" w14:textId="77777777" w:rsidR="00C32707" w:rsidRDefault="00E7378A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9</w:t>
      </w:r>
      <w:r w:rsidR="00C32707">
        <w:rPr>
          <w:rFonts w:ascii="Cambria" w:hAnsi="Cambria" w:cs="Arial"/>
          <w:b/>
        </w:rPr>
        <w:t>.Reducing external warehousing cost.</w:t>
      </w:r>
    </w:p>
    <w:p w14:paraId="3021F580" w14:textId="77777777" w:rsidR="00C32707" w:rsidRPr="00346894" w:rsidRDefault="00E7378A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10</w:t>
      </w:r>
      <w:r w:rsidR="00C32707">
        <w:rPr>
          <w:rFonts w:ascii="Cambria" w:hAnsi="Cambria" w:cs="Arial"/>
          <w:b/>
        </w:rPr>
        <w:t>.Commissioning of one blending line.</w:t>
      </w:r>
    </w:p>
    <w:p w14:paraId="21D3EA8C" w14:textId="77777777" w:rsidR="00103D7E" w:rsidRPr="00346894" w:rsidRDefault="00103D7E" w:rsidP="000A2216">
      <w:pPr>
        <w:jc w:val="both"/>
        <w:rPr>
          <w:rFonts w:ascii="Cambria" w:hAnsi="Cambria" w:cs="Arial"/>
          <w:b/>
        </w:rPr>
      </w:pPr>
    </w:p>
    <w:p w14:paraId="59D9B56E" w14:textId="77777777" w:rsidR="00103D7E" w:rsidRPr="00103D7E" w:rsidRDefault="00103D7E" w:rsidP="000A2216">
      <w:pPr>
        <w:jc w:val="both"/>
        <w:rPr>
          <w:rFonts w:ascii="Cambria" w:hAnsi="Cambria" w:cs="Arial"/>
          <w:b/>
          <w:sz w:val="32"/>
          <w:szCs w:val="32"/>
        </w:rPr>
      </w:pPr>
    </w:p>
    <w:p w14:paraId="10121C20" w14:textId="77777777" w:rsidR="00103D7E" w:rsidRPr="00103D7E" w:rsidRDefault="00103D7E" w:rsidP="000A2216">
      <w:pPr>
        <w:jc w:val="both"/>
        <w:rPr>
          <w:rFonts w:ascii="Cambria" w:hAnsi="Cambria" w:cs="Arial"/>
          <w:b/>
          <w:sz w:val="32"/>
          <w:szCs w:val="32"/>
        </w:rPr>
      </w:pPr>
    </w:p>
    <w:p w14:paraId="21CD9EF7" w14:textId="77777777" w:rsidR="007577BF" w:rsidRDefault="00E65D11" w:rsidP="000A2216">
      <w:pPr>
        <w:jc w:val="both"/>
        <w:rPr>
          <w:rFonts w:ascii="Cambria" w:hAnsi="Cambria" w:cs="Arial"/>
          <w:b/>
          <w:sz w:val="28"/>
          <w:szCs w:val="28"/>
        </w:rPr>
      </w:pPr>
      <w:r w:rsidRPr="00A058DD">
        <w:rPr>
          <w:rFonts w:ascii="Cambria" w:hAnsi="Cambria" w:cs="Arial"/>
          <w:b/>
          <w:sz w:val="28"/>
          <w:szCs w:val="28"/>
        </w:rPr>
        <w:t xml:space="preserve">Jan 15 </w:t>
      </w:r>
      <w:r w:rsidR="00103D7E">
        <w:rPr>
          <w:rFonts w:ascii="Cambria" w:hAnsi="Cambria" w:cs="Arial"/>
          <w:b/>
          <w:sz w:val="28"/>
          <w:szCs w:val="28"/>
        </w:rPr>
        <w:t>to Jan 2018</w:t>
      </w:r>
      <w:r w:rsidRPr="00A058DD">
        <w:rPr>
          <w:rFonts w:ascii="Cambria" w:hAnsi="Cambria" w:cs="Arial"/>
          <w:b/>
          <w:sz w:val="28"/>
          <w:szCs w:val="28"/>
        </w:rPr>
        <w:t xml:space="preserve">- Varun </w:t>
      </w:r>
      <w:r w:rsidR="00165C21" w:rsidRPr="00A058DD">
        <w:rPr>
          <w:rFonts w:ascii="Cambria" w:hAnsi="Cambria" w:cs="Arial"/>
          <w:b/>
          <w:sz w:val="28"/>
          <w:szCs w:val="28"/>
        </w:rPr>
        <w:t>Beverages as</w:t>
      </w:r>
      <w:r w:rsidRPr="00A058DD">
        <w:rPr>
          <w:rFonts w:ascii="Cambria" w:hAnsi="Cambria" w:cs="Arial"/>
          <w:b/>
          <w:sz w:val="28"/>
          <w:szCs w:val="28"/>
        </w:rPr>
        <w:t xml:space="preserve"> AVP (</w:t>
      </w:r>
      <w:r w:rsidR="00165C21" w:rsidRPr="00A058DD">
        <w:rPr>
          <w:rFonts w:ascii="Cambria" w:hAnsi="Cambria" w:cs="Arial"/>
          <w:b/>
          <w:sz w:val="28"/>
          <w:szCs w:val="28"/>
        </w:rPr>
        <w:t>Manufacturing)</w:t>
      </w:r>
      <w:r w:rsidR="00886817">
        <w:rPr>
          <w:rFonts w:ascii="Cambria" w:hAnsi="Cambria" w:cs="Arial"/>
          <w:b/>
          <w:sz w:val="28"/>
          <w:szCs w:val="28"/>
        </w:rPr>
        <w:t xml:space="preserve"> and Plant </w:t>
      </w:r>
      <w:proofErr w:type="gramStart"/>
      <w:r w:rsidR="00886817">
        <w:rPr>
          <w:rFonts w:ascii="Cambria" w:hAnsi="Cambria" w:cs="Arial"/>
          <w:b/>
          <w:sz w:val="28"/>
          <w:szCs w:val="28"/>
        </w:rPr>
        <w:t xml:space="preserve">Head </w:t>
      </w:r>
      <w:r w:rsidR="007E5551" w:rsidRPr="00A058DD">
        <w:rPr>
          <w:rFonts w:ascii="Cambria" w:hAnsi="Cambria" w:cs="Arial"/>
          <w:b/>
          <w:sz w:val="28"/>
          <w:szCs w:val="28"/>
        </w:rPr>
        <w:t xml:space="preserve"> </w:t>
      </w:r>
      <w:r w:rsidR="00D67435" w:rsidRPr="00A058DD">
        <w:rPr>
          <w:rFonts w:ascii="Cambria" w:hAnsi="Cambria" w:cs="Arial"/>
          <w:b/>
          <w:sz w:val="28"/>
          <w:szCs w:val="28"/>
        </w:rPr>
        <w:t>-</w:t>
      </w:r>
      <w:proofErr w:type="gramEnd"/>
      <w:r w:rsidRPr="00A058DD">
        <w:rPr>
          <w:rFonts w:ascii="Cambria" w:hAnsi="Cambria" w:cs="Arial"/>
          <w:b/>
          <w:sz w:val="28"/>
          <w:szCs w:val="28"/>
        </w:rPr>
        <w:t xml:space="preserve"> </w:t>
      </w:r>
      <w:r w:rsidR="007E5551" w:rsidRPr="00A058DD">
        <w:rPr>
          <w:rFonts w:ascii="Cambria" w:hAnsi="Cambria" w:cs="Arial"/>
          <w:b/>
          <w:sz w:val="28"/>
          <w:szCs w:val="28"/>
        </w:rPr>
        <w:t>managing complete</w:t>
      </w:r>
      <w:r w:rsidR="00D67435" w:rsidRPr="00A058DD">
        <w:rPr>
          <w:rFonts w:ascii="Cambria" w:hAnsi="Cambria" w:cs="Arial"/>
          <w:b/>
          <w:sz w:val="28"/>
          <w:szCs w:val="28"/>
        </w:rPr>
        <w:t xml:space="preserve"> </w:t>
      </w:r>
      <w:r w:rsidRPr="00A058DD">
        <w:rPr>
          <w:rFonts w:ascii="Cambria" w:hAnsi="Cambria" w:cs="Arial"/>
          <w:b/>
          <w:sz w:val="28"/>
          <w:szCs w:val="28"/>
        </w:rPr>
        <w:t>plant operations</w:t>
      </w:r>
      <w:r w:rsidRPr="009C4866">
        <w:rPr>
          <w:rFonts w:ascii="Cambria" w:hAnsi="Cambria" w:cs="Arial"/>
          <w:b/>
          <w:sz w:val="28"/>
          <w:szCs w:val="28"/>
        </w:rPr>
        <w:t>.</w:t>
      </w:r>
      <w:r w:rsidR="004652ED" w:rsidRPr="009C4866">
        <w:rPr>
          <w:rFonts w:ascii="Cambria" w:hAnsi="Cambria" w:cs="Arial"/>
          <w:b/>
          <w:sz w:val="28"/>
          <w:szCs w:val="28"/>
        </w:rPr>
        <w:t>-</w:t>
      </w:r>
      <w:r w:rsidR="009C4866" w:rsidRPr="009C4866">
        <w:rPr>
          <w:rFonts w:ascii="Cambria" w:hAnsi="Cambria" w:cs="Arial"/>
          <w:b/>
          <w:sz w:val="28"/>
          <w:szCs w:val="28"/>
        </w:rPr>
        <w:t>(</w:t>
      </w:r>
      <w:r w:rsidR="00103D7E">
        <w:rPr>
          <w:rFonts w:ascii="Cambria" w:hAnsi="Cambria" w:cs="Arial"/>
          <w:b/>
          <w:sz w:val="28"/>
          <w:szCs w:val="28"/>
        </w:rPr>
        <w:t xml:space="preserve">Kanpur and </w:t>
      </w:r>
      <w:r w:rsidR="009C4866" w:rsidRPr="009C4866">
        <w:rPr>
          <w:rFonts w:ascii="Cambria" w:hAnsi="Cambria" w:cs="Arial"/>
          <w:b/>
          <w:sz w:val="28"/>
          <w:szCs w:val="28"/>
        </w:rPr>
        <w:t xml:space="preserve"> Guwahati factory)</w:t>
      </w:r>
    </w:p>
    <w:p w14:paraId="68582B11" w14:textId="77777777" w:rsidR="00DB1B0A" w:rsidRDefault="00DB1B0A" w:rsidP="000A2216">
      <w:pPr>
        <w:jc w:val="both"/>
        <w:rPr>
          <w:rFonts w:ascii="Cambria" w:hAnsi="Cambria" w:cs="Arial"/>
          <w:b/>
        </w:rPr>
      </w:pPr>
    </w:p>
    <w:p w14:paraId="19791401" w14:textId="77777777" w:rsidR="00DB1B0A" w:rsidRDefault="00DB1B0A" w:rsidP="000A2216">
      <w:pPr>
        <w:jc w:val="both"/>
        <w:rPr>
          <w:rFonts w:ascii="Cambria" w:hAnsi="Cambria" w:cs="Arial"/>
          <w:b/>
        </w:rPr>
      </w:pPr>
    </w:p>
    <w:p w14:paraId="55012242" w14:textId="77777777" w:rsidR="00AD336C" w:rsidRPr="00AD336C" w:rsidRDefault="00AD336C" w:rsidP="000A2216">
      <w:pPr>
        <w:jc w:val="both"/>
        <w:rPr>
          <w:rFonts w:ascii="Cambria" w:hAnsi="Cambria" w:cs="Arial"/>
          <w:b/>
        </w:rPr>
      </w:pPr>
      <w:r w:rsidRPr="00AD336C">
        <w:rPr>
          <w:rFonts w:ascii="Cambria" w:hAnsi="Cambria" w:cs="Arial"/>
          <w:b/>
        </w:rPr>
        <w:t>Key responsibilities</w:t>
      </w:r>
    </w:p>
    <w:p w14:paraId="278C2B26" w14:textId="77777777" w:rsidR="00AD336C" w:rsidRPr="000025B5" w:rsidRDefault="002C5692" w:rsidP="000025B5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b/>
        </w:rPr>
      </w:pPr>
      <w:r w:rsidRPr="000025B5">
        <w:rPr>
          <w:rFonts w:ascii="Cambria" w:hAnsi="Cambria" w:cs="Arial"/>
          <w:b/>
        </w:rPr>
        <w:t>Meeting</w:t>
      </w:r>
      <w:r w:rsidR="00AD336C" w:rsidRPr="000025B5">
        <w:rPr>
          <w:rFonts w:ascii="Cambria" w:hAnsi="Cambria" w:cs="Arial"/>
          <w:b/>
        </w:rPr>
        <w:t xml:space="preserve"> planned production targets with optimum cost and efficiency.</w:t>
      </w:r>
      <w:r w:rsidRPr="000025B5">
        <w:rPr>
          <w:rFonts w:ascii="Cambria" w:hAnsi="Cambria" w:cs="Arial"/>
          <w:b/>
        </w:rPr>
        <w:t xml:space="preserve"> </w:t>
      </w:r>
      <w:r w:rsidR="00AD336C" w:rsidRPr="000025B5">
        <w:rPr>
          <w:rFonts w:ascii="Cambria" w:hAnsi="Cambria" w:cs="Arial"/>
          <w:b/>
        </w:rPr>
        <w:t>Reducing defects and rejections.</w:t>
      </w:r>
      <w:r w:rsidRPr="000025B5">
        <w:rPr>
          <w:rFonts w:ascii="Cambria" w:hAnsi="Cambria" w:cs="Arial"/>
          <w:b/>
        </w:rPr>
        <w:t xml:space="preserve"> </w:t>
      </w:r>
      <w:r w:rsidR="00AD336C" w:rsidRPr="000025B5">
        <w:rPr>
          <w:rFonts w:ascii="Cambria" w:hAnsi="Cambria" w:cs="Arial"/>
          <w:b/>
        </w:rPr>
        <w:t xml:space="preserve">Reducing conversion cost through </w:t>
      </w:r>
      <w:r w:rsidRPr="000025B5">
        <w:rPr>
          <w:rFonts w:ascii="Cambria" w:hAnsi="Cambria" w:cs="Arial"/>
          <w:b/>
        </w:rPr>
        <w:t>optimal</w:t>
      </w:r>
      <w:r w:rsidR="00AD336C" w:rsidRPr="000025B5">
        <w:rPr>
          <w:rFonts w:ascii="Cambria" w:hAnsi="Cambria" w:cs="Arial"/>
          <w:b/>
        </w:rPr>
        <w:t xml:space="preserve"> use of resources.</w:t>
      </w:r>
    </w:p>
    <w:p w14:paraId="47601D3B" w14:textId="77777777" w:rsidR="000025B5" w:rsidRPr="000025B5" w:rsidRDefault="000025B5" w:rsidP="000025B5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Supply chain and warehouse operations. </w:t>
      </w:r>
    </w:p>
    <w:p w14:paraId="4D4E44C3" w14:textId="77777777" w:rsidR="00AD336C" w:rsidRDefault="000025B5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3</w:t>
      </w:r>
      <w:r w:rsidR="00AD336C" w:rsidRPr="00AD336C">
        <w:rPr>
          <w:rFonts w:ascii="Cambria" w:hAnsi="Cambria" w:cs="Arial"/>
          <w:b/>
        </w:rPr>
        <w:t xml:space="preserve">. </w:t>
      </w:r>
      <w:r w:rsidR="00AD336C">
        <w:rPr>
          <w:rFonts w:ascii="Cambria" w:hAnsi="Cambria" w:cs="Arial"/>
          <w:b/>
        </w:rPr>
        <w:t>Meeting all quality norms set by PepsiCo .Adhere to Food safety norms,</w:t>
      </w:r>
      <w:r w:rsidR="00304B92">
        <w:rPr>
          <w:rFonts w:ascii="Cambria" w:hAnsi="Cambria" w:cs="Arial"/>
          <w:b/>
        </w:rPr>
        <w:t xml:space="preserve"> GMP, FSSAI</w:t>
      </w:r>
      <w:r w:rsidR="00AD336C">
        <w:rPr>
          <w:rFonts w:ascii="Cambria" w:hAnsi="Cambria" w:cs="Arial"/>
          <w:b/>
        </w:rPr>
        <w:t xml:space="preserve"> and minimum mandates.</w:t>
      </w:r>
      <w:r w:rsidR="00764880">
        <w:rPr>
          <w:rFonts w:ascii="Cambria" w:hAnsi="Cambria" w:cs="Arial"/>
          <w:b/>
        </w:rPr>
        <w:t xml:space="preserve"> </w:t>
      </w:r>
      <w:r w:rsidR="00AD336C">
        <w:rPr>
          <w:rFonts w:ascii="Cambria" w:hAnsi="Cambria" w:cs="Arial"/>
          <w:b/>
        </w:rPr>
        <w:t>Achieve best scoring in QAS audits,</w:t>
      </w:r>
      <w:r w:rsidR="00764880">
        <w:rPr>
          <w:rFonts w:ascii="Cambria" w:hAnsi="Cambria" w:cs="Arial"/>
          <w:b/>
        </w:rPr>
        <w:t xml:space="preserve"> </w:t>
      </w:r>
      <w:r w:rsidR="00AD336C">
        <w:rPr>
          <w:rFonts w:ascii="Cambria" w:hAnsi="Cambria" w:cs="Arial"/>
          <w:b/>
        </w:rPr>
        <w:t>AIB audits.</w:t>
      </w:r>
      <w:r w:rsidR="00764880">
        <w:rPr>
          <w:rFonts w:ascii="Cambria" w:hAnsi="Cambria" w:cs="Arial"/>
          <w:b/>
        </w:rPr>
        <w:t xml:space="preserve"> Analyse all deviations and check all cross samples. Check and attend to market complains. Attend to all legal related issues </w:t>
      </w:r>
      <w:proofErr w:type="spellStart"/>
      <w:r w:rsidR="00764880">
        <w:rPr>
          <w:rFonts w:ascii="Cambria" w:hAnsi="Cambria" w:cs="Arial"/>
          <w:b/>
        </w:rPr>
        <w:t>wrt</w:t>
      </w:r>
      <w:proofErr w:type="spellEnd"/>
      <w:r w:rsidR="00764880">
        <w:rPr>
          <w:rFonts w:ascii="Cambria" w:hAnsi="Cambria" w:cs="Arial"/>
          <w:b/>
        </w:rPr>
        <w:t xml:space="preserve"> quality.</w:t>
      </w:r>
    </w:p>
    <w:p w14:paraId="4EB0CEFF" w14:textId="77777777" w:rsidR="008452A1" w:rsidRDefault="008452A1" w:rsidP="000A2216">
      <w:pPr>
        <w:jc w:val="both"/>
        <w:rPr>
          <w:rFonts w:ascii="Cambria" w:hAnsi="Cambria" w:cs="Arial"/>
          <w:b/>
        </w:rPr>
      </w:pPr>
    </w:p>
    <w:p w14:paraId="7001E486" w14:textId="77777777" w:rsidR="00764880" w:rsidRDefault="000025B5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4</w:t>
      </w:r>
      <w:r w:rsidR="00EB76C2">
        <w:rPr>
          <w:rFonts w:ascii="Cambria" w:hAnsi="Cambria" w:cs="Arial"/>
          <w:b/>
        </w:rPr>
        <w:t>. Planning, organising</w:t>
      </w:r>
      <w:r w:rsidR="00304B92">
        <w:rPr>
          <w:rFonts w:ascii="Cambria" w:hAnsi="Cambria" w:cs="Arial"/>
          <w:b/>
        </w:rPr>
        <w:t xml:space="preserve"> and executing all engineering and maintenance.</w:t>
      </w:r>
      <w:r w:rsidR="00EB76C2">
        <w:rPr>
          <w:rFonts w:ascii="Cambria" w:hAnsi="Cambria" w:cs="Arial"/>
          <w:b/>
        </w:rPr>
        <w:t xml:space="preserve"> </w:t>
      </w:r>
      <w:r w:rsidR="00304B92">
        <w:rPr>
          <w:rFonts w:ascii="Cambria" w:hAnsi="Cambria" w:cs="Arial"/>
          <w:b/>
        </w:rPr>
        <w:t>Planning for short term and long term corrections.</w:t>
      </w:r>
      <w:r w:rsidR="00EB76C2">
        <w:rPr>
          <w:rFonts w:ascii="Cambria" w:hAnsi="Cambria" w:cs="Arial"/>
          <w:b/>
        </w:rPr>
        <w:t xml:space="preserve"> </w:t>
      </w:r>
      <w:r w:rsidR="00304B92">
        <w:rPr>
          <w:rFonts w:ascii="Cambria" w:hAnsi="Cambria" w:cs="Arial"/>
          <w:b/>
        </w:rPr>
        <w:t xml:space="preserve">Optimize utility cost through </w:t>
      </w:r>
      <w:r w:rsidR="00EB76C2">
        <w:rPr>
          <w:rFonts w:ascii="Cambria" w:hAnsi="Cambria" w:cs="Arial"/>
          <w:b/>
        </w:rPr>
        <w:t xml:space="preserve">uptime, efficiency improvement and </w:t>
      </w:r>
      <w:r w:rsidR="00304B92">
        <w:rPr>
          <w:rFonts w:ascii="Cambria" w:hAnsi="Cambria" w:cs="Arial"/>
          <w:b/>
        </w:rPr>
        <w:t xml:space="preserve">various energy saving </w:t>
      </w:r>
      <w:proofErr w:type="gramStart"/>
      <w:r w:rsidR="00304B92">
        <w:rPr>
          <w:rFonts w:ascii="Cambria" w:hAnsi="Cambria" w:cs="Arial"/>
          <w:b/>
        </w:rPr>
        <w:t xml:space="preserve">measures </w:t>
      </w:r>
      <w:r w:rsidR="00EB76C2">
        <w:rPr>
          <w:rFonts w:ascii="Cambria" w:hAnsi="Cambria" w:cs="Arial"/>
          <w:b/>
        </w:rPr>
        <w:t>.Introducing</w:t>
      </w:r>
      <w:proofErr w:type="gramEnd"/>
      <w:r w:rsidR="00EB76C2">
        <w:rPr>
          <w:rFonts w:ascii="Cambria" w:hAnsi="Cambria" w:cs="Arial"/>
          <w:b/>
        </w:rPr>
        <w:t xml:space="preserve"> latest tools and techniques for increasing asset life .</w:t>
      </w:r>
      <w:r w:rsidR="00304B92">
        <w:rPr>
          <w:rFonts w:ascii="Cambria" w:hAnsi="Cambria" w:cs="Arial"/>
          <w:b/>
        </w:rPr>
        <w:t xml:space="preserve"> </w:t>
      </w:r>
    </w:p>
    <w:p w14:paraId="13A8EB5C" w14:textId="77777777" w:rsidR="008452A1" w:rsidRDefault="008452A1" w:rsidP="000A2216">
      <w:pPr>
        <w:jc w:val="both"/>
        <w:rPr>
          <w:rFonts w:ascii="Cambria" w:hAnsi="Cambria" w:cs="Arial"/>
          <w:b/>
        </w:rPr>
      </w:pPr>
    </w:p>
    <w:p w14:paraId="5259D381" w14:textId="77777777" w:rsidR="00E424F9" w:rsidRDefault="000025B5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5</w:t>
      </w:r>
      <w:r w:rsidR="00E424F9">
        <w:rPr>
          <w:rFonts w:ascii="Cambria" w:hAnsi="Cambria" w:cs="Arial"/>
          <w:b/>
        </w:rPr>
        <w:t xml:space="preserve">.People development through </w:t>
      </w:r>
      <w:proofErr w:type="gramStart"/>
      <w:r w:rsidR="00E424F9">
        <w:rPr>
          <w:rFonts w:ascii="Cambria" w:hAnsi="Cambria" w:cs="Arial"/>
          <w:b/>
        </w:rPr>
        <w:t>training ,selection</w:t>
      </w:r>
      <w:proofErr w:type="gramEnd"/>
      <w:r w:rsidR="00E424F9">
        <w:rPr>
          <w:rFonts w:ascii="Cambria" w:hAnsi="Cambria" w:cs="Arial"/>
          <w:b/>
        </w:rPr>
        <w:t xml:space="preserve"> and job enrichment and enlargement .Defining roles and responsibilities for each and every function and position.</w:t>
      </w:r>
    </w:p>
    <w:p w14:paraId="5B13E6B6" w14:textId="77777777" w:rsidR="00E424F9" w:rsidRDefault="00E424F9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Handling day to day and regular IR issues and grievances. Lisioning with related authorities.</w:t>
      </w:r>
    </w:p>
    <w:p w14:paraId="2586AEB5" w14:textId="77777777" w:rsidR="00E424F9" w:rsidRDefault="00E424F9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Dealing with unions and long term settlements.</w:t>
      </w:r>
    </w:p>
    <w:p w14:paraId="3AE92062" w14:textId="77777777" w:rsidR="008452A1" w:rsidRDefault="008452A1" w:rsidP="000A2216">
      <w:pPr>
        <w:jc w:val="both"/>
        <w:rPr>
          <w:rFonts w:ascii="Cambria" w:hAnsi="Cambria" w:cs="Arial"/>
          <w:b/>
        </w:rPr>
      </w:pPr>
    </w:p>
    <w:p w14:paraId="1C8C2625" w14:textId="77777777" w:rsidR="00E424F9" w:rsidRDefault="000025B5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6</w:t>
      </w:r>
      <w:r w:rsidR="004C05E8">
        <w:rPr>
          <w:rFonts w:ascii="Cambria" w:hAnsi="Cambria" w:cs="Arial"/>
          <w:b/>
        </w:rPr>
        <w:t>.</w:t>
      </w:r>
      <w:r w:rsidR="00A57020">
        <w:rPr>
          <w:rFonts w:ascii="Cambria" w:hAnsi="Cambria" w:cs="Arial"/>
          <w:b/>
        </w:rPr>
        <w:t>Dealing with all regulatory authorities (</w:t>
      </w:r>
      <w:proofErr w:type="spellStart"/>
      <w:proofErr w:type="gramStart"/>
      <w:r w:rsidR="00A57020">
        <w:rPr>
          <w:rFonts w:ascii="Cambria" w:hAnsi="Cambria" w:cs="Arial"/>
          <w:b/>
        </w:rPr>
        <w:t>boiler,elect</w:t>
      </w:r>
      <w:proofErr w:type="spellEnd"/>
      <w:proofErr w:type="gramEnd"/>
      <w:r w:rsidR="00A57020">
        <w:rPr>
          <w:rFonts w:ascii="Cambria" w:hAnsi="Cambria" w:cs="Arial"/>
          <w:b/>
        </w:rPr>
        <w:t xml:space="preserve"> </w:t>
      </w:r>
      <w:proofErr w:type="spellStart"/>
      <w:r w:rsidR="00A57020">
        <w:rPr>
          <w:rFonts w:ascii="Cambria" w:hAnsi="Cambria" w:cs="Arial"/>
          <w:b/>
        </w:rPr>
        <w:t>inspector,FSSAI,Factory</w:t>
      </w:r>
      <w:proofErr w:type="spellEnd"/>
      <w:r w:rsidR="00A57020">
        <w:rPr>
          <w:rFonts w:ascii="Cambria" w:hAnsi="Cambria" w:cs="Arial"/>
          <w:b/>
        </w:rPr>
        <w:t xml:space="preserve"> inspector).</w:t>
      </w:r>
    </w:p>
    <w:p w14:paraId="47A02B6A" w14:textId="77777777" w:rsidR="008452A1" w:rsidRDefault="008452A1" w:rsidP="000A2216">
      <w:pPr>
        <w:jc w:val="both"/>
        <w:rPr>
          <w:rFonts w:ascii="Cambria" w:hAnsi="Cambria" w:cs="Arial"/>
          <w:b/>
        </w:rPr>
      </w:pPr>
    </w:p>
    <w:p w14:paraId="66AE5068" w14:textId="77777777" w:rsidR="00A57020" w:rsidRDefault="000025B5" w:rsidP="000A2216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7</w:t>
      </w:r>
      <w:r w:rsidR="00A57020">
        <w:rPr>
          <w:rFonts w:ascii="Cambria" w:hAnsi="Cambria" w:cs="Arial"/>
          <w:b/>
        </w:rPr>
        <w:t xml:space="preserve">.Effective implementation of EHS norms and </w:t>
      </w:r>
      <w:proofErr w:type="gramStart"/>
      <w:r w:rsidR="00A57020">
        <w:rPr>
          <w:rFonts w:ascii="Cambria" w:hAnsi="Cambria" w:cs="Arial"/>
          <w:b/>
        </w:rPr>
        <w:t>practices .</w:t>
      </w:r>
      <w:proofErr w:type="gramEnd"/>
    </w:p>
    <w:p w14:paraId="484F89E3" w14:textId="77777777" w:rsidR="008452A1" w:rsidRDefault="008452A1" w:rsidP="000A2216">
      <w:pPr>
        <w:jc w:val="both"/>
        <w:rPr>
          <w:rFonts w:ascii="Cambria" w:hAnsi="Cambria" w:cs="Arial"/>
          <w:b/>
        </w:rPr>
      </w:pPr>
    </w:p>
    <w:p w14:paraId="2E6996B8" w14:textId="77777777" w:rsidR="00527E50" w:rsidRDefault="000025B5" w:rsidP="00527E50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8</w:t>
      </w:r>
      <w:r w:rsidR="00A57020">
        <w:rPr>
          <w:rFonts w:ascii="Cambria" w:hAnsi="Cambria" w:cs="Arial"/>
          <w:b/>
        </w:rPr>
        <w:t xml:space="preserve">.Coordination with </w:t>
      </w:r>
      <w:proofErr w:type="gramStart"/>
      <w:r w:rsidR="00A57020">
        <w:rPr>
          <w:rFonts w:ascii="Cambria" w:hAnsi="Cambria" w:cs="Arial"/>
          <w:b/>
        </w:rPr>
        <w:t>HO ,sales</w:t>
      </w:r>
      <w:proofErr w:type="gramEnd"/>
      <w:r w:rsidR="00A57020">
        <w:rPr>
          <w:rFonts w:ascii="Cambria" w:hAnsi="Cambria" w:cs="Arial"/>
          <w:b/>
        </w:rPr>
        <w:t xml:space="preserve"> and supply chain for RM/PM and FG .</w:t>
      </w:r>
    </w:p>
    <w:p w14:paraId="23C7CEBD" w14:textId="77777777" w:rsidR="008452A1" w:rsidRDefault="008452A1" w:rsidP="00527E50">
      <w:pPr>
        <w:jc w:val="both"/>
        <w:rPr>
          <w:rFonts w:ascii="Cambria" w:hAnsi="Cambria" w:cs="Arial"/>
          <w:b/>
        </w:rPr>
      </w:pPr>
    </w:p>
    <w:p w14:paraId="4352DD7C" w14:textId="77777777" w:rsidR="00527E50" w:rsidRPr="00527E50" w:rsidRDefault="000025B5" w:rsidP="00527E50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9</w:t>
      </w:r>
      <w:r w:rsidR="00527E50" w:rsidRPr="00527E50">
        <w:rPr>
          <w:rFonts w:ascii="Cambria" w:hAnsi="Cambria" w:cs="Arial"/>
          <w:b/>
        </w:rPr>
        <w:t>.In charge of all ongoing and upcoming projects.</w:t>
      </w:r>
    </w:p>
    <w:p w14:paraId="5D07BA0F" w14:textId="77777777" w:rsidR="00A57020" w:rsidRPr="00527E50" w:rsidRDefault="00A57020" w:rsidP="000A2216">
      <w:pPr>
        <w:jc w:val="both"/>
        <w:rPr>
          <w:rFonts w:ascii="Cambria" w:hAnsi="Cambria" w:cs="Arial"/>
          <w:b/>
        </w:rPr>
      </w:pPr>
    </w:p>
    <w:p w14:paraId="0C79AD64" w14:textId="77777777" w:rsidR="00527E50" w:rsidRDefault="00527E50" w:rsidP="000A2216">
      <w:pPr>
        <w:jc w:val="both"/>
        <w:rPr>
          <w:rFonts w:ascii="Cambria" w:hAnsi="Cambria" w:cs="Arial"/>
          <w:b/>
        </w:rPr>
      </w:pPr>
    </w:p>
    <w:p w14:paraId="32FD83EF" w14:textId="77777777" w:rsidR="00764880" w:rsidRPr="00527E50" w:rsidRDefault="00527E50" w:rsidP="000A2216">
      <w:pPr>
        <w:jc w:val="both"/>
        <w:rPr>
          <w:rFonts w:ascii="Cambria" w:hAnsi="Cambria" w:cs="Arial"/>
          <w:b/>
          <w:sz w:val="40"/>
          <w:szCs w:val="40"/>
        </w:rPr>
      </w:pPr>
      <w:proofErr w:type="spellStart"/>
      <w:r w:rsidRPr="00527E50">
        <w:rPr>
          <w:rFonts w:ascii="Cambria" w:hAnsi="Cambria" w:cs="Arial"/>
          <w:b/>
          <w:sz w:val="40"/>
          <w:szCs w:val="40"/>
        </w:rPr>
        <w:t>Acheivements</w:t>
      </w:r>
      <w:proofErr w:type="spellEnd"/>
      <w:r w:rsidRPr="00527E50">
        <w:rPr>
          <w:rFonts w:ascii="Cambria" w:hAnsi="Cambria" w:cs="Arial"/>
          <w:b/>
          <w:sz w:val="40"/>
          <w:szCs w:val="40"/>
        </w:rPr>
        <w:t xml:space="preserve"> </w:t>
      </w:r>
      <w:r w:rsidR="003204E1">
        <w:rPr>
          <w:rFonts w:ascii="Cambria" w:hAnsi="Cambria" w:cs="Arial"/>
          <w:b/>
          <w:sz w:val="40"/>
          <w:szCs w:val="40"/>
        </w:rPr>
        <w:t>IN VBL</w:t>
      </w:r>
    </w:p>
    <w:p w14:paraId="42BB40EA" w14:textId="77777777" w:rsidR="00E65D11" w:rsidRPr="00AD336C" w:rsidRDefault="007577BF" w:rsidP="000A2216">
      <w:pPr>
        <w:jc w:val="both"/>
        <w:rPr>
          <w:rFonts w:ascii="Cambria" w:hAnsi="Cambria" w:cs="Arial"/>
          <w:b/>
        </w:rPr>
      </w:pPr>
      <w:r w:rsidRPr="00AD336C">
        <w:rPr>
          <w:rFonts w:ascii="Cambria" w:hAnsi="Cambria" w:cs="Arial"/>
          <w:b/>
        </w:rPr>
        <w:t>1 .</w:t>
      </w:r>
      <w:r w:rsidR="004652ED" w:rsidRPr="00AD336C">
        <w:rPr>
          <w:rFonts w:ascii="Cambria" w:hAnsi="Cambria" w:cs="Arial"/>
          <w:b/>
        </w:rPr>
        <w:t>Having completed transition between PEPSICO and VBL.</w:t>
      </w:r>
    </w:p>
    <w:p w14:paraId="24B629BA" w14:textId="77777777" w:rsidR="007577BF" w:rsidRPr="00593D37" w:rsidRDefault="007577BF" w:rsidP="000A2216">
      <w:pPr>
        <w:jc w:val="both"/>
        <w:rPr>
          <w:rFonts w:ascii="Cambria" w:hAnsi="Cambria" w:cs="Arial"/>
          <w:b/>
          <w:sz w:val="18"/>
          <w:szCs w:val="18"/>
        </w:rPr>
      </w:pPr>
      <w:r w:rsidRPr="00593D37">
        <w:rPr>
          <w:rFonts w:ascii="Cambria" w:hAnsi="Cambria" w:cs="Arial"/>
          <w:b/>
          <w:sz w:val="18"/>
          <w:szCs w:val="18"/>
        </w:rPr>
        <w:t>2. Smooth plant operation after transition</w:t>
      </w:r>
      <w:r w:rsidR="00FB44E9" w:rsidRPr="00593D37">
        <w:rPr>
          <w:rFonts w:ascii="Cambria" w:hAnsi="Cambria" w:cs="Arial"/>
          <w:b/>
          <w:sz w:val="18"/>
          <w:szCs w:val="18"/>
        </w:rPr>
        <w:t xml:space="preserve"> with improved profitability bringing from loss to profit</w:t>
      </w:r>
      <w:r w:rsidRPr="00593D37">
        <w:rPr>
          <w:rFonts w:ascii="Cambria" w:hAnsi="Cambria" w:cs="Arial"/>
          <w:b/>
          <w:sz w:val="18"/>
          <w:szCs w:val="18"/>
        </w:rPr>
        <w:t>.</w:t>
      </w:r>
    </w:p>
    <w:p w14:paraId="7B6B7A71" w14:textId="77777777" w:rsidR="007577BF" w:rsidRPr="00593D37" w:rsidRDefault="007577BF" w:rsidP="000A2216">
      <w:pPr>
        <w:jc w:val="both"/>
        <w:rPr>
          <w:rFonts w:ascii="Cambria" w:hAnsi="Cambria" w:cs="Arial"/>
          <w:b/>
          <w:sz w:val="18"/>
          <w:szCs w:val="18"/>
        </w:rPr>
      </w:pPr>
      <w:r w:rsidRPr="00593D37">
        <w:rPr>
          <w:rFonts w:ascii="Cambria" w:hAnsi="Cambria" w:cs="Arial"/>
          <w:b/>
          <w:sz w:val="18"/>
          <w:szCs w:val="18"/>
        </w:rPr>
        <w:t xml:space="preserve">3. Complete coordination between </w:t>
      </w:r>
      <w:r w:rsidR="007E5551" w:rsidRPr="00593D37">
        <w:rPr>
          <w:rFonts w:ascii="Cambria" w:hAnsi="Cambria" w:cs="Arial"/>
          <w:b/>
          <w:sz w:val="18"/>
          <w:szCs w:val="18"/>
        </w:rPr>
        <w:t>HO, Factory</w:t>
      </w:r>
      <w:r w:rsidRPr="00593D37">
        <w:rPr>
          <w:rFonts w:ascii="Cambria" w:hAnsi="Cambria" w:cs="Arial"/>
          <w:b/>
          <w:sz w:val="18"/>
          <w:szCs w:val="18"/>
        </w:rPr>
        <w:t xml:space="preserve"> and sales/MKTG</w:t>
      </w:r>
      <w:r w:rsidR="000025B5">
        <w:rPr>
          <w:rFonts w:ascii="Cambria" w:hAnsi="Cambria" w:cs="Arial"/>
          <w:b/>
          <w:sz w:val="18"/>
          <w:szCs w:val="18"/>
        </w:rPr>
        <w:t>/warehouses/supply chain</w:t>
      </w:r>
      <w:r w:rsidRPr="00593D37">
        <w:rPr>
          <w:rFonts w:ascii="Cambria" w:hAnsi="Cambria" w:cs="Arial"/>
          <w:b/>
          <w:sz w:val="18"/>
          <w:szCs w:val="18"/>
        </w:rPr>
        <w:t>.</w:t>
      </w:r>
    </w:p>
    <w:p w14:paraId="654531E4" w14:textId="77777777" w:rsidR="003453EA" w:rsidRPr="00593D37" w:rsidRDefault="002A67FD" w:rsidP="000A2216">
      <w:pPr>
        <w:jc w:val="both"/>
        <w:rPr>
          <w:rFonts w:ascii="Cambria" w:hAnsi="Cambria" w:cs="Arial"/>
          <w:b/>
          <w:sz w:val="18"/>
          <w:szCs w:val="18"/>
        </w:rPr>
      </w:pPr>
      <w:r w:rsidRPr="00593D37">
        <w:rPr>
          <w:rFonts w:ascii="Cambria" w:hAnsi="Cambria" w:cs="Arial"/>
          <w:b/>
          <w:sz w:val="18"/>
          <w:szCs w:val="18"/>
        </w:rPr>
        <w:t>4.</w:t>
      </w:r>
      <w:r w:rsidR="003453EA" w:rsidRPr="00593D37">
        <w:rPr>
          <w:rFonts w:ascii="Cambria" w:hAnsi="Cambria" w:cs="Arial"/>
          <w:b/>
          <w:sz w:val="18"/>
          <w:szCs w:val="18"/>
        </w:rPr>
        <w:t xml:space="preserve"> </w:t>
      </w:r>
      <w:r w:rsidRPr="00593D37">
        <w:rPr>
          <w:rFonts w:ascii="Cambria" w:hAnsi="Cambria" w:cs="Arial"/>
          <w:b/>
          <w:sz w:val="18"/>
          <w:szCs w:val="18"/>
        </w:rPr>
        <w:t>Catering market with negligible product complains.</w:t>
      </w:r>
    </w:p>
    <w:p w14:paraId="2A97E6F3" w14:textId="77777777" w:rsidR="002A67FD" w:rsidRPr="00593D37" w:rsidRDefault="003453EA" w:rsidP="000A2216">
      <w:pPr>
        <w:jc w:val="both"/>
        <w:rPr>
          <w:rFonts w:ascii="Cambria" w:hAnsi="Cambria" w:cs="Arial"/>
          <w:b/>
          <w:sz w:val="18"/>
          <w:szCs w:val="18"/>
        </w:rPr>
      </w:pPr>
      <w:r w:rsidRPr="00593D37">
        <w:rPr>
          <w:rFonts w:ascii="Cambria" w:hAnsi="Cambria" w:cs="Arial"/>
          <w:b/>
          <w:sz w:val="18"/>
          <w:szCs w:val="18"/>
        </w:rPr>
        <w:t>5.</w:t>
      </w:r>
      <w:r w:rsidR="002A67FD" w:rsidRPr="00593D37">
        <w:rPr>
          <w:rFonts w:ascii="Cambria" w:hAnsi="Cambria" w:cs="Arial"/>
          <w:b/>
          <w:sz w:val="18"/>
          <w:szCs w:val="18"/>
        </w:rPr>
        <w:t xml:space="preserve"> </w:t>
      </w:r>
      <w:r w:rsidRPr="00593D37">
        <w:rPr>
          <w:rFonts w:ascii="Cambria" w:hAnsi="Cambria" w:cs="Arial"/>
          <w:b/>
          <w:sz w:val="18"/>
          <w:szCs w:val="18"/>
        </w:rPr>
        <w:t xml:space="preserve">Got </w:t>
      </w:r>
      <w:r w:rsidR="006476E8">
        <w:rPr>
          <w:rFonts w:ascii="Cambria" w:hAnsi="Cambria" w:cs="Arial"/>
          <w:b/>
          <w:sz w:val="18"/>
          <w:szCs w:val="18"/>
        </w:rPr>
        <w:t xml:space="preserve">Kanpur </w:t>
      </w:r>
      <w:r w:rsidRPr="00593D37">
        <w:rPr>
          <w:rFonts w:ascii="Cambria" w:hAnsi="Cambria" w:cs="Arial"/>
          <w:b/>
          <w:sz w:val="18"/>
          <w:szCs w:val="18"/>
        </w:rPr>
        <w:t xml:space="preserve">plant AIB certified </w:t>
      </w:r>
      <w:r w:rsidR="00593D37" w:rsidRPr="00593D37">
        <w:rPr>
          <w:rFonts w:ascii="Cambria" w:hAnsi="Cambria" w:cs="Arial"/>
          <w:b/>
          <w:sz w:val="18"/>
          <w:szCs w:val="18"/>
        </w:rPr>
        <w:t>after a</w:t>
      </w:r>
      <w:r w:rsidR="000630A7" w:rsidRPr="00593D37">
        <w:rPr>
          <w:rFonts w:ascii="Cambria" w:hAnsi="Cambria" w:cs="Arial"/>
          <w:b/>
          <w:sz w:val="18"/>
          <w:szCs w:val="18"/>
        </w:rPr>
        <w:t xml:space="preserve"> gap of </w:t>
      </w:r>
      <w:r w:rsidRPr="00593D37">
        <w:rPr>
          <w:rFonts w:ascii="Cambria" w:hAnsi="Cambria" w:cs="Arial"/>
          <w:b/>
          <w:sz w:val="18"/>
          <w:szCs w:val="18"/>
        </w:rPr>
        <w:t xml:space="preserve">5 </w:t>
      </w:r>
      <w:r w:rsidR="00093DFD" w:rsidRPr="00593D37">
        <w:rPr>
          <w:rFonts w:ascii="Cambria" w:hAnsi="Cambria" w:cs="Arial"/>
          <w:b/>
          <w:sz w:val="18"/>
          <w:szCs w:val="18"/>
        </w:rPr>
        <w:t>years</w:t>
      </w:r>
      <w:r w:rsidR="003C08D6" w:rsidRPr="00593D37">
        <w:rPr>
          <w:rFonts w:ascii="Cambria" w:hAnsi="Cambria" w:cs="Arial"/>
          <w:b/>
          <w:sz w:val="18"/>
          <w:szCs w:val="18"/>
        </w:rPr>
        <w:t xml:space="preserve"> for last two years.</w:t>
      </w:r>
    </w:p>
    <w:p w14:paraId="2083BA11" w14:textId="77777777" w:rsidR="00093DFD" w:rsidRPr="00593D37" w:rsidRDefault="00093DFD" w:rsidP="000A2216">
      <w:pPr>
        <w:jc w:val="both"/>
        <w:rPr>
          <w:rFonts w:ascii="Cambria" w:hAnsi="Cambria" w:cs="Arial"/>
          <w:b/>
          <w:sz w:val="18"/>
          <w:szCs w:val="18"/>
        </w:rPr>
      </w:pPr>
      <w:r w:rsidRPr="00593D37">
        <w:rPr>
          <w:rFonts w:ascii="Cambria" w:hAnsi="Cambria" w:cs="Arial"/>
          <w:b/>
          <w:sz w:val="18"/>
          <w:szCs w:val="18"/>
        </w:rPr>
        <w:t xml:space="preserve">6. Got highest quality score by PepsiCo after </w:t>
      </w:r>
      <w:r w:rsidR="00673446" w:rsidRPr="00593D37">
        <w:rPr>
          <w:rFonts w:ascii="Cambria" w:hAnsi="Cambria" w:cs="Arial"/>
          <w:b/>
          <w:sz w:val="18"/>
          <w:szCs w:val="18"/>
        </w:rPr>
        <w:t>3 years.</w:t>
      </w:r>
      <w:r w:rsidRPr="00593D37">
        <w:rPr>
          <w:rFonts w:ascii="Cambria" w:hAnsi="Cambria" w:cs="Arial"/>
          <w:b/>
          <w:sz w:val="18"/>
          <w:szCs w:val="18"/>
        </w:rPr>
        <w:t xml:space="preserve"> </w:t>
      </w:r>
    </w:p>
    <w:p w14:paraId="7885E415" w14:textId="77777777" w:rsidR="003C08D6" w:rsidRDefault="00593D37" w:rsidP="000A2216">
      <w:pPr>
        <w:jc w:val="both"/>
        <w:rPr>
          <w:rFonts w:ascii="Cambria" w:hAnsi="Cambria" w:cs="Arial"/>
          <w:b/>
          <w:sz w:val="18"/>
          <w:szCs w:val="18"/>
        </w:rPr>
      </w:pPr>
      <w:r w:rsidRPr="00593D37">
        <w:rPr>
          <w:rFonts w:ascii="Cambria" w:hAnsi="Cambria" w:cs="Arial"/>
          <w:b/>
          <w:sz w:val="18"/>
          <w:szCs w:val="18"/>
        </w:rPr>
        <w:t>7. Handl</w:t>
      </w:r>
      <w:r w:rsidR="00A57020">
        <w:rPr>
          <w:rFonts w:ascii="Cambria" w:hAnsi="Cambria" w:cs="Arial"/>
          <w:b/>
          <w:sz w:val="18"/>
          <w:szCs w:val="18"/>
        </w:rPr>
        <w:t xml:space="preserve">ed and </w:t>
      </w:r>
      <w:r w:rsidR="004E7DEE">
        <w:rPr>
          <w:rFonts w:ascii="Cambria" w:hAnsi="Cambria" w:cs="Arial"/>
          <w:b/>
          <w:sz w:val="18"/>
          <w:szCs w:val="18"/>
        </w:rPr>
        <w:t xml:space="preserve">completed </w:t>
      </w:r>
      <w:r w:rsidR="004E7DEE" w:rsidRPr="00593D37">
        <w:rPr>
          <w:rFonts w:ascii="Cambria" w:hAnsi="Cambria" w:cs="Arial"/>
          <w:b/>
          <w:sz w:val="18"/>
          <w:szCs w:val="18"/>
        </w:rPr>
        <w:t>long</w:t>
      </w:r>
      <w:r w:rsidR="003C08D6" w:rsidRPr="00593D37">
        <w:rPr>
          <w:rFonts w:ascii="Cambria" w:hAnsi="Cambria" w:cs="Arial"/>
          <w:b/>
          <w:sz w:val="18"/>
          <w:szCs w:val="18"/>
        </w:rPr>
        <w:t xml:space="preserve"> term settlements with </w:t>
      </w:r>
      <w:r w:rsidR="004E7DEE" w:rsidRPr="00593D37">
        <w:rPr>
          <w:rFonts w:ascii="Cambria" w:hAnsi="Cambria" w:cs="Arial"/>
          <w:b/>
          <w:sz w:val="18"/>
          <w:szCs w:val="18"/>
        </w:rPr>
        <w:t>union</w:t>
      </w:r>
      <w:r w:rsidR="004E7DEE">
        <w:rPr>
          <w:rFonts w:ascii="Cambria" w:hAnsi="Cambria" w:cs="Arial"/>
          <w:b/>
          <w:sz w:val="18"/>
          <w:szCs w:val="18"/>
        </w:rPr>
        <w:t>.</w:t>
      </w:r>
    </w:p>
    <w:p w14:paraId="438BE587" w14:textId="77777777" w:rsidR="008F577E" w:rsidRDefault="004E7DEE" w:rsidP="000A2216">
      <w:pPr>
        <w:jc w:val="both"/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b/>
          <w:sz w:val="18"/>
          <w:szCs w:val="18"/>
        </w:rPr>
        <w:t>8. Completed Aquafina</w:t>
      </w:r>
      <w:r w:rsidR="008F577E">
        <w:rPr>
          <w:rFonts w:ascii="Cambria" w:hAnsi="Cambria" w:cs="Arial"/>
          <w:b/>
          <w:sz w:val="18"/>
          <w:szCs w:val="18"/>
        </w:rPr>
        <w:t xml:space="preserve"> </w:t>
      </w:r>
      <w:r w:rsidR="005215A2">
        <w:rPr>
          <w:rFonts w:ascii="Cambria" w:hAnsi="Cambria" w:cs="Arial"/>
          <w:b/>
          <w:sz w:val="18"/>
          <w:szCs w:val="18"/>
        </w:rPr>
        <w:t xml:space="preserve">water </w:t>
      </w:r>
      <w:r w:rsidR="008F577E">
        <w:rPr>
          <w:rFonts w:ascii="Cambria" w:hAnsi="Cambria" w:cs="Arial"/>
          <w:b/>
          <w:sz w:val="18"/>
          <w:szCs w:val="18"/>
        </w:rPr>
        <w:t xml:space="preserve">line project. </w:t>
      </w:r>
      <w:r w:rsidR="0044106D">
        <w:rPr>
          <w:rFonts w:ascii="Cambria" w:hAnsi="Cambria" w:cs="Arial"/>
          <w:b/>
          <w:sz w:val="18"/>
          <w:szCs w:val="18"/>
        </w:rPr>
        <w:t>Completed Cup</w:t>
      </w:r>
      <w:r w:rsidR="008F577E">
        <w:rPr>
          <w:rFonts w:ascii="Cambria" w:hAnsi="Cambria" w:cs="Arial"/>
          <w:b/>
          <w:sz w:val="18"/>
          <w:szCs w:val="18"/>
        </w:rPr>
        <w:t xml:space="preserve"> filling project for </w:t>
      </w:r>
      <w:r w:rsidR="0044106D">
        <w:rPr>
          <w:rFonts w:ascii="Cambria" w:hAnsi="Cambria" w:cs="Arial"/>
          <w:b/>
          <w:sz w:val="18"/>
          <w:szCs w:val="18"/>
        </w:rPr>
        <w:t>Mirinda</w:t>
      </w:r>
      <w:r w:rsidR="008F577E">
        <w:rPr>
          <w:rFonts w:ascii="Cambria" w:hAnsi="Cambria" w:cs="Arial"/>
          <w:b/>
          <w:sz w:val="18"/>
          <w:szCs w:val="18"/>
        </w:rPr>
        <w:t xml:space="preserve"> cups.</w:t>
      </w:r>
    </w:p>
    <w:p w14:paraId="68F13519" w14:textId="77777777" w:rsidR="003D294A" w:rsidRDefault="008F577E" w:rsidP="000A2216">
      <w:pPr>
        <w:jc w:val="both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9</w:t>
      </w:r>
      <w:r w:rsidR="003D294A" w:rsidRPr="009F03DB">
        <w:rPr>
          <w:rFonts w:ascii="Cambria" w:hAnsi="Cambria" w:cs="Arial"/>
          <w:b/>
          <w:sz w:val="28"/>
          <w:szCs w:val="28"/>
        </w:rPr>
        <w:t>.</w:t>
      </w:r>
      <w:r w:rsidR="00F02987">
        <w:rPr>
          <w:rFonts w:ascii="Cambria" w:hAnsi="Cambria" w:cs="Arial"/>
          <w:b/>
          <w:sz w:val="28"/>
          <w:szCs w:val="28"/>
        </w:rPr>
        <w:t xml:space="preserve"> </w:t>
      </w:r>
      <w:r w:rsidR="003D294A" w:rsidRPr="009F03DB">
        <w:rPr>
          <w:rFonts w:ascii="Cambria" w:hAnsi="Cambria" w:cs="Arial"/>
          <w:b/>
          <w:sz w:val="28"/>
          <w:szCs w:val="28"/>
        </w:rPr>
        <w:t xml:space="preserve">Got CII Food Safety award 2016 for the </w:t>
      </w:r>
      <w:r w:rsidR="006476E8">
        <w:rPr>
          <w:rFonts w:ascii="Cambria" w:hAnsi="Cambria" w:cs="Arial"/>
          <w:b/>
          <w:sz w:val="28"/>
          <w:szCs w:val="28"/>
        </w:rPr>
        <w:t xml:space="preserve">Kanpur </w:t>
      </w:r>
      <w:r w:rsidR="003D294A" w:rsidRPr="009F03DB">
        <w:rPr>
          <w:rFonts w:ascii="Cambria" w:hAnsi="Cambria" w:cs="Arial"/>
          <w:b/>
          <w:sz w:val="28"/>
          <w:szCs w:val="28"/>
        </w:rPr>
        <w:t xml:space="preserve">unit for the first time in unit history. </w:t>
      </w:r>
    </w:p>
    <w:p w14:paraId="088EDDBF" w14:textId="77777777" w:rsidR="006476E8" w:rsidRDefault="006476E8" w:rsidP="000A2216">
      <w:pPr>
        <w:jc w:val="both"/>
        <w:rPr>
          <w:rFonts w:ascii="Cambria" w:hAnsi="Cambria" w:cs="Arial"/>
          <w:b/>
          <w:sz w:val="28"/>
          <w:szCs w:val="28"/>
        </w:rPr>
      </w:pPr>
      <w:proofErr w:type="gramStart"/>
      <w:r>
        <w:rPr>
          <w:rFonts w:ascii="Cambria" w:hAnsi="Cambria" w:cs="Arial"/>
          <w:b/>
          <w:sz w:val="28"/>
          <w:szCs w:val="28"/>
        </w:rPr>
        <w:t>10 .Got</w:t>
      </w:r>
      <w:proofErr w:type="gramEnd"/>
      <w:r>
        <w:rPr>
          <w:rFonts w:ascii="Cambria" w:hAnsi="Cambria" w:cs="Arial"/>
          <w:b/>
          <w:sz w:val="28"/>
          <w:szCs w:val="28"/>
        </w:rPr>
        <w:t xml:space="preserve"> highest ever  AIB score of 900 for Guwahati factory.</w:t>
      </w:r>
    </w:p>
    <w:p w14:paraId="6BDD9DCF" w14:textId="77777777" w:rsidR="006476E8" w:rsidRDefault="006476E8" w:rsidP="000A2216">
      <w:pPr>
        <w:jc w:val="both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11.Got QEA gold award for Guwahati factory.</w:t>
      </w:r>
    </w:p>
    <w:p w14:paraId="2FFBFB99" w14:textId="77777777" w:rsidR="008F577E" w:rsidRPr="009F03DB" w:rsidRDefault="008F577E" w:rsidP="000A2216">
      <w:pPr>
        <w:jc w:val="both"/>
        <w:rPr>
          <w:rFonts w:ascii="Cambria" w:hAnsi="Cambria" w:cs="Arial"/>
          <w:b/>
          <w:sz w:val="28"/>
          <w:szCs w:val="28"/>
        </w:rPr>
      </w:pPr>
    </w:p>
    <w:p w14:paraId="70EFD78C" w14:textId="77777777" w:rsidR="00E65D11" w:rsidRDefault="00E65D11" w:rsidP="000A2216">
      <w:pPr>
        <w:jc w:val="both"/>
        <w:rPr>
          <w:rFonts w:ascii="Cambria" w:hAnsi="Cambria" w:cs="Arial"/>
          <w:b/>
          <w:sz w:val="20"/>
          <w:szCs w:val="20"/>
        </w:rPr>
      </w:pPr>
    </w:p>
    <w:p w14:paraId="47494460" w14:textId="458E75CA" w:rsidR="00DE423C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 xml:space="preserve"> Jan’13</w:t>
      </w:r>
      <w:r w:rsidR="004A092F">
        <w:rPr>
          <w:rFonts w:ascii="Cambria" w:hAnsi="Cambria" w:cs="Arial"/>
          <w:b/>
          <w:sz w:val="20"/>
          <w:szCs w:val="20"/>
        </w:rPr>
        <w:t xml:space="preserve"> to Jan </w:t>
      </w:r>
      <w:r w:rsidR="00165C21">
        <w:rPr>
          <w:rFonts w:ascii="Cambria" w:hAnsi="Cambria" w:cs="Arial"/>
          <w:b/>
          <w:sz w:val="20"/>
          <w:szCs w:val="20"/>
        </w:rPr>
        <w:t xml:space="preserve">15 </w:t>
      </w:r>
      <w:r w:rsidR="00165C21" w:rsidRPr="000A2216">
        <w:rPr>
          <w:rFonts w:ascii="Cambria" w:hAnsi="Cambria" w:cs="Arial"/>
          <w:b/>
          <w:sz w:val="20"/>
          <w:szCs w:val="20"/>
        </w:rPr>
        <w:t>Dharampal</w:t>
      </w:r>
      <w:r w:rsidRPr="000A2216">
        <w:rPr>
          <w:rFonts w:ascii="Cambria" w:hAnsi="Cambria" w:cs="Arial"/>
          <w:b/>
          <w:sz w:val="20"/>
          <w:szCs w:val="20"/>
        </w:rPr>
        <w:t xml:space="preserve"> Satyapal Ltd., </w:t>
      </w:r>
      <w:r w:rsidR="00BA509B">
        <w:rPr>
          <w:rFonts w:ascii="Cambria" w:hAnsi="Cambria" w:cs="Arial"/>
          <w:b/>
          <w:sz w:val="20"/>
          <w:szCs w:val="20"/>
        </w:rPr>
        <w:t>NOIDA</w:t>
      </w:r>
      <w:r w:rsidRPr="000A2216">
        <w:rPr>
          <w:rFonts w:ascii="Cambria" w:hAnsi="Cambria" w:cs="Arial"/>
          <w:b/>
          <w:sz w:val="20"/>
          <w:szCs w:val="20"/>
        </w:rPr>
        <w:t xml:space="preserve"> as </w:t>
      </w:r>
      <w:r w:rsidR="00165C21">
        <w:rPr>
          <w:rFonts w:ascii="Cambria" w:hAnsi="Cambria" w:cs="Arial"/>
          <w:b/>
          <w:sz w:val="20"/>
          <w:szCs w:val="20"/>
        </w:rPr>
        <w:t xml:space="preserve">GM </w:t>
      </w:r>
      <w:r w:rsidR="00DE423C">
        <w:rPr>
          <w:rFonts w:ascii="Cambria" w:hAnsi="Cambria" w:cs="Arial"/>
          <w:b/>
          <w:sz w:val="20"/>
          <w:szCs w:val="20"/>
        </w:rPr>
        <w:t>–</w:t>
      </w:r>
      <w:r w:rsidRPr="000A2216">
        <w:rPr>
          <w:rFonts w:ascii="Cambria" w:hAnsi="Cambria" w:cs="Arial"/>
          <w:b/>
          <w:sz w:val="20"/>
          <w:szCs w:val="20"/>
        </w:rPr>
        <w:t xml:space="preserve"> </w:t>
      </w:r>
      <w:r w:rsidR="00DE423C">
        <w:rPr>
          <w:rFonts w:ascii="Cambria" w:hAnsi="Cambria" w:cs="Arial"/>
          <w:b/>
          <w:sz w:val="20"/>
          <w:szCs w:val="20"/>
        </w:rPr>
        <w:t>Technical services</w:t>
      </w:r>
    </w:p>
    <w:p w14:paraId="5F9A17E9" w14:textId="35242918" w:rsidR="000A2216" w:rsidRP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le:</w:t>
      </w:r>
    </w:p>
    <w:p w14:paraId="359428A0" w14:textId="5264A1E9" w:rsidR="000A2216" w:rsidRPr="000A2216" w:rsidRDefault="0016026D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pacing w:val="2"/>
          <w:sz w:val="20"/>
          <w:szCs w:val="20"/>
        </w:rPr>
      </w:pPr>
      <w:r>
        <w:rPr>
          <w:rFonts w:ascii="Cambria" w:hAnsi="Cambria" w:cs="Arial"/>
          <w:spacing w:val="2"/>
          <w:sz w:val="20"/>
          <w:szCs w:val="20"/>
        </w:rPr>
        <w:t>Projects</w:t>
      </w:r>
      <w:r w:rsidR="006B559D">
        <w:rPr>
          <w:rFonts w:ascii="Cambria" w:hAnsi="Cambria" w:cs="Arial"/>
          <w:spacing w:val="2"/>
          <w:sz w:val="20"/>
          <w:szCs w:val="20"/>
        </w:rPr>
        <w:t xml:space="preserve"> of </w:t>
      </w:r>
      <w:proofErr w:type="gramStart"/>
      <w:r w:rsidR="00F9254F">
        <w:rPr>
          <w:rFonts w:ascii="Cambria" w:hAnsi="Cambria" w:cs="Arial"/>
          <w:spacing w:val="2"/>
          <w:sz w:val="20"/>
          <w:szCs w:val="20"/>
        </w:rPr>
        <w:t>C</w:t>
      </w:r>
      <w:r w:rsidR="000A2216" w:rsidRPr="000A2216">
        <w:rPr>
          <w:rFonts w:ascii="Cambria" w:hAnsi="Cambria" w:cs="Arial"/>
          <w:spacing w:val="2"/>
          <w:sz w:val="20"/>
          <w:szCs w:val="20"/>
        </w:rPr>
        <w:t xml:space="preserve">onfectionary </w:t>
      </w:r>
      <w:r w:rsidR="00A962EA">
        <w:rPr>
          <w:rFonts w:ascii="Cambria" w:hAnsi="Cambria" w:cs="Arial"/>
          <w:spacing w:val="2"/>
          <w:sz w:val="20"/>
          <w:szCs w:val="20"/>
        </w:rPr>
        <w:t>,Flavour</w:t>
      </w:r>
      <w:proofErr w:type="gramEnd"/>
      <w:r w:rsidR="00A962EA">
        <w:rPr>
          <w:rFonts w:ascii="Cambria" w:hAnsi="Cambria" w:cs="Arial"/>
          <w:spacing w:val="2"/>
          <w:sz w:val="20"/>
          <w:szCs w:val="20"/>
        </w:rPr>
        <w:t>,</w:t>
      </w:r>
      <w:r w:rsidR="000A2216" w:rsidRPr="000A2216">
        <w:rPr>
          <w:rFonts w:ascii="Cambria" w:hAnsi="Cambria" w:cs="Arial"/>
          <w:spacing w:val="2"/>
          <w:sz w:val="20"/>
          <w:szCs w:val="20"/>
        </w:rPr>
        <w:t xml:space="preserve"> food </w:t>
      </w:r>
      <w:r w:rsidR="006B559D">
        <w:rPr>
          <w:rFonts w:ascii="Cambria" w:hAnsi="Cambria" w:cs="Arial"/>
          <w:spacing w:val="2"/>
          <w:sz w:val="20"/>
          <w:szCs w:val="20"/>
        </w:rPr>
        <w:t>and Tobacco division.</w:t>
      </w:r>
    </w:p>
    <w:p w14:paraId="0FE759F2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pacing w:val="2"/>
          <w:sz w:val="20"/>
          <w:szCs w:val="20"/>
        </w:rPr>
      </w:pPr>
      <w:r w:rsidRPr="000A2216">
        <w:rPr>
          <w:rFonts w:ascii="Cambria" w:hAnsi="Cambria" w:cs="Arial"/>
          <w:spacing w:val="2"/>
          <w:sz w:val="20"/>
          <w:szCs w:val="20"/>
        </w:rPr>
        <w:t>Responsible for carrying out erection and commissioning of</w:t>
      </w:r>
      <w:r w:rsidR="00A80915">
        <w:rPr>
          <w:rFonts w:ascii="Cambria" w:hAnsi="Cambria" w:cs="Arial"/>
          <w:spacing w:val="2"/>
          <w:sz w:val="20"/>
          <w:szCs w:val="20"/>
        </w:rPr>
        <w:t xml:space="preserve"> all new factories and modifications in existing units.</w:t>
      </w:r>
    </w:p>
    <w:p w14:paraId="703CF1C2" w14:textId="526A549E" w:rsidR="005335EE" w:rsidRDefault="00A962EA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pacing w:val="2"/>
          <w:sz w:val="20"/>
          <w:szCs w:val="20"/>
        </w:rPr>
      </w:pPr>
      <w:r>
        <w:rPr>
          <w:rFonts w:ascii="Cambria" w:hAnsi="Cambria" w:cs="Arial"/>
          <w:spacing w:val="2"/>
          <w:sz w:val="20"/>
          <w:szCs w:val="20"/>
        </w:rPr>
        <w:t>C</w:t>
      </w:r>
      <w:r w:rsidR="005335EE">
        <w:rPr>
          <w:rFonts w:ascii="Cambria" w:hAnsi="Cambria" w:cs="Arial"/>
          <w:spacing w:val="2"/>
          <w:sz w:val="20"/>
          <w:szCs w:val="20"/>
        </w:rPr>
        <w:t xml:space="preserve">apex budgeting </w:t>
      </w:r>
      <w:proofErr w:type="gramStart"/>
      <w:r w:rsidR="005335EE">
        <w:rPr>
          <w:rFonts w:ascii="Cambria" w:hAnsi="Cambria" w:cs="Arial"/>
          <w:spacing w:val="2"/>
          <w:sz w:val="20"/>
          <w:szCs w:val="20"/>
        </w:rPr>
        <w:t>for  units</w:t>
      </w:r>
      <w:proofErr w:type="gramEnd"/>
      <w:r w:rsidR="005335EE">
        <w:rPr>
          <w:rFonts w:ascii="Cambria" w:hAnsi="Cambria" w:cs="Arial"/>
          <w:spacing w:val="2"/>
          <w:sz w:val="20"/>
          <w:szCs w:val="20"/>
        </w:rPr>
        <w:t xml:space="preserve"> and new products and factories. </w:t>
      </w:r>
    </w:p>
    <w:p w14:paraId="543D2383" w14:textId="3F480E80" w:rsidR="00A962EA" w:rsidRPr="000A2216" w:rsidRDefault="00A962EA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pacing w:val="2"/>
          <w:sz w:val="20"/>
          <w:szCs w:val="20"/>
        </w:rPr>
      </w:pPr>
      <w:r>
        <w:rPr>
          <w:rFonts w:ascii="Cambria" w:hAnsi="Cambria" w:cs="Arial"/>
          <w:spacing w:val="2"/>
          <w:sz w:val="20"/>
          <w:szCs w:val="20"/>
        </w:rPr>
        <w:t xml:space="preserve">Energy management and </w:t>
      </w:r>
      <w:proofErr w:type="spellStart"/>
      <w:proofErr w:type="gramStart"/>
      <w:r>
        <w:rPr>
          <w:rFonts w:ascii="Cambria" w:hAnsi="Cambria" w:cs="Arial"/>
          <w:spacing w:val="2"/>
          <w:sz w:val="20"/>
          <w:szCs w:val="20"/>
        </w:rPr>
        <w:t>non conventional</w:t>
      </w:r>
      <w:proofErr w:type="spellEnd"/>
      <w:proofErr w:type="gramEnd"/>
      <w:r>
        <w:rPr>
          <w:rFonts w:ascii="Cambria" w:hAnsi="Cambria" w:cs="Arial"/>
          <w:spacing w:val="2"/>
          <w:sz w:val="20"/>
          <w:szCs w:val="20"/>
        </w:rPr>
        <w:t xml:space="preserve"> energy projects.</w:t>
      </w:r>
    </w:p>
    <w:p w14:paraId="6D1389F2" w14:textId="77777777" w:rsidR="000A2216" w:rsidRPr="00475F52" w:rsidRDefault="000A2216" w:rsidP="000A2216">
      <w:pPr>
        <w:jc w:val="both"/>
        <w:rPr>
          <w:rFonts w:ascii="Cambria" w:hAnsi="Cambria" w:cs="Arial"/>
          <w:b/>
          <w:sz w:val="14"/>
          <w:szCs w:val="20"/>
        </w:rPr>
      </w:pPr>
    </w:p>
    <w:p w14:paraId="21A00D77" w14:textId="77777777" w:rsidR="000A2216" w:rsidRP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Accomplishments:</w:t>
      </w:r>
    </w:p>
    <w:p w14:paraId="428FB8F5" w14:textId="4E7758ED" w:rsidR="000A2216" w:rsidRDefault="00571F44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571F44">
        <w:rPr>
          <w:rFonts w:ascii="Cambria" w:hAnsi="Cambria" w:cs="Arial"/>
          <w:sz w:val="20"/>
          <w:szCs w:val="20"/>
        </w:rPr>
        <w:t xml:space="preserve">Confectionery </w:t>
      </w:r>
      <w:r w:rsidR="00A962EA">
        <w:rPr>
          <w:rFonts w:ascii="Cambria" w:hAnsi="Cambria" w:cs="Arial"/>
          <w:sz w:val="20"/>
          <w:szCs w:val="20"/>
        </w:rPr>
        <w:t>factory</w:t>
      </w:r>
      <w:r w:rsidRPr="00571F44">
        <w:rPr>
          <w:rFonts w:ascii="Cambria" w:hAnsi="Cambria" w:cs="Arial"/>
          <w:sz w:val="20"/>
          <w:szCs w:val="20"/>
        </w:rPr>
        <w:t xml:space="preserve"> </w:t>
      </w:r>
      <w:r w:rsidR="00A962EA">
        <w:rPr>
          <w:rFonts w:ascii="Cambria" w:hAnsi="Cambria" w:cs="Arial"/>
          <w:sz w:val="20"/>
          <w:szCs w:val="20"/>
        </w:rPr>
        <w:t>and flavour unit factory commissioning</w:t>
      </w:r>
    </w:p>
    <w:p w14:paraId="1EB76ED7" w14:textId="0822C349" w:rsidR="00201734" w:rsidRPr="00571F44" w:rsidRDefault="00A962EA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New product development of Cardamom and commissioning </w:t>
      </w:r>
      <w:proofErr w:type="gramStart"/>
      <w:r>
        <w:rPr>
          <w:rFonts w:ascii="Cambria" w:hAnsi="Cambria" w:cs="Arial"/>
          <w:sz w:val="20"/>
          <w:szCs w:val="20"/>
        </w:rPr>
        <w:t>factory</w:t>
      </w:r>
      <w:r w:rsidR="0016026D">
        <w:rPr>
          <w:rFonts w:ascii="Cambria" w:hAnsi="Cambria" w:cs="Arial"/>
          <w:sz w:val="20"/>
          <w:szCs w:val="20"/>
        </w:rPr>
        <w:t xml:space="preserve"> </w:t>
      </w:r>
      <w:r w:rsidR="00201734">
        <w:rPr>
          <w:rFonts w:ascii="Cambria" w:hAnsi="Cambria" w:cs="Arial"/>
          <w:sz w:val="20"/>
          <w:szCs w:val="20"/>
        </w:rPr>
        <w:t>.</w:t>
      </w:r>
      <w:proofErr w:type="gramEnd"/>
    </w:p>
    <w:p w14:paraId="4B8C181D" w14:textId="539B69B8" w:rsidR="0084607E" w:rsidRDefault="00777B96" w:rsidP="00571F44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</w:t>
      </w:r>
      <w:r w:rsidR="00571F44" w:rsidRPr="00571F44">
        <w:rPr>
          <w:rFonts w:ascii="Cambria" w:hAnsi="Cambria" w:cs="Arial"/>
          <w:sz w:val="20"/>
          <w:szCs w:val="20"/>
        </w:rPr>
        <w:t xml:space="preserve">repared Corporate Energy Conservation Plans and conducted initial </w:t>
      </w:r>
      <w:r w:rsidR="0084607E" w:rsidRPr="00571F44">
        <w:rPr>
          <w:rFonts w:ascii="Cambria" w:hAnsi="Cambria" w:cs="Arial"/>
          <w:sz w:val="20"/>
          <w:szCs w:val="20"/>
        </w:rPr>
        <w:t xml:space="preserve">study on implementing </w:t>
      </w:r>
      <w:r w:rsidR="00571F44" w:rsidRPr="00571F44">
        <w:rPr>
          <w:rFonts w:ascii="Cambria" w:hAnsi="Cambria" w:cs="Arial"/>
          <w:sz w:val="20"/>
          <w:szCs w:val="20"/>
        </w:rPr>
        <w:t>Sustainability Reporting System</w:t>
      </w:r>
    </w:p>
    <w:p w14:paraId="0C3387B9" w14:textId="3478E8F2" w:rsidR="00A962EA" w:rsidRPr="00571F44" w:rsidRDefault="00A962EA" w:rsidP="00571F44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Electrical and instrument support to all units.</w:t>
      </w:r>
    </w:p>
    <w:p w14:paraId="5885FC6E" w14:textId="76B7230E" w:rsidR="00A75FA6" w:rsidRPr="00571F44" w:rsidRDefault="00A962EA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Commissioned solar energy project.</w:t>
      </w:r>
    </w:p>
    <w:p w14:paraId="2731F762" w14:textId="77777777" w:rsidR="000A2216" w:rsidRPr="00571F44" w:rsidRDefault="000A2216" w:rsidP="000A2216">
      <w:pPr>
        <w:jc w:val="both"/>
        <w:rPr>
          <w:rFonts w:ascii="Cambria" w:hAnsi="Cambria" w:cs="Arial"/>
          <w:sz w:val="14"/>
          <w:szCs w:val="20"/>
        </w:rPr>
      </w:pPr>
    </w:p>
    <w:p w14:paraId="42EC21E6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</w:pPr>
    </w:p>
    <w:p w14:paraId="77DD5057" w14:textId="77777777" w:rsidR="000A2216" w:rsidRP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Mar’08-</w:t>
      </w:r>
      <w:proofErr w:type="gramStart"/>
      <w:r w:rsidR="002C3693">
        <w:rPr>
          <w:rFonts w:ascii="Cambria" w:hAnsi="Cambria" w:cs="Arial"/>
          <w:b/>
          <w:sz w:val="20"/>
          <w:szCs w:val="20"/>
        </w:rPr>
        <w:t xml:space="preserve">May </w:t>
      </w:r>
      <w:r w:rsidR="008156A8">
        <w:rPr>
          <w:rFonts w:ascii="Cambria" w:hAnsi="Cambria" w:cs="Arial"/>
          <w:b/>
          <w:sz w:val="20"/>
          <w:szCs w:val="20"/>
        </w:rPr>
        <w:t xml:space="preserve"> </w:t>
      </w:r>
      <w:r w:rsidRPr="000A2216">
        <w:rPr>
          <w:rFonts w:ascii="Cambria" w:hAnsi="Cambria" w:cs="Arial"/>
          <w:b/>
          <w:sz w:val="20"/>
          <w:szCs w:val="20"/>
        </w:rPr>
        <w:t>’</w:t>
      </w:r>
      <w:proofErr w:type="gramEnd"/>
      <w:r w:rsidRPr="000A2216">
        <w:rPr>
          <w:rFonts w:ascii="Cambria" w:hAnsi="Cambria" w:cs="Arial"/>
          <w:b/>
          <w:sz w:val="20"/>
          <w:szCs w:val="20"/>
        </w:rPr>
        <w:t xml:space="preserve">12: ITC Limited, </w:t>
      </w:r>
      <w:r w:rsidR="002C3693" w:rsidRPr="000A2216">
        <w:rPr>
          <w:rFonts w:ascii="Cambria" w:hAnsi="Cambria" w:cs="Arial"/>
          <w:b/>
          <w:sz w:val="20"/>
          <w:szCs w:val="20"/>
        </w:rPr>
        <w:t>Hardwar</w:t>
      </w:r>
      <w:r w:rsidRPr="000A2216">
        <w:rPr>
          <w:rFonts w:ascii="Cambria" w:hAnsi="Cambria" w:cs="Arial"/>
          <w:b/>
          <w:sz w:val="20"/>
          <w:szCs w:val="20"/>
        </w:rPr>
        <w:t xml:space="preserve"> as </w:t>
      </w:r>
      <w:r w:rsidR="004E0D0B">
        <w:rPr>
          <w:rFonts w:ascii="Cambria" w:hAnsi="Cambria" w:cs="Arial"/>
          <w:b/>
          <w:sz w:val="20"/>
          <w:szCs w:val="20"/>
        </w:rPr>
        <w:t xml:space="preserve">Manager </w:t>
      </w:r>
      <w:r w:rsidR="004E0D0B" w:rsidRPr="000A2216">
        <w:rPr>
          <w:rFonts w:ascii="Cambria" w:hAnsi="Cambria" w:cs="Arial"/>
          <w:b/>
          <w:sz w:val="20"/>
          <w:szCs w:val="20"/>
        </w:rPr>
        <w:t>–</w:t>
      </w:r>
      <w:r w:rsidRPr="000A2216">
        <w:rPr>
          <w:rFonts w:ascii="Cambria" w:hAnsi="Cambria" w:cs="Arial"/>
          <w:b/>
          <w:sz w:val="20"/>
          <w:szCs w:val="20"/>
        </w:rPr>
        <w:t xml:space="preserve"> </w:t>
      </w:r>
      <w:r w:rsidR="008B758A">
        <w:rPr>
          <w:rFonts w:ascii="Cambria" w:hAnsi="Cambria" w:cs="Arial"/>
          <w:b/>
          <w:sz w:val="20"/>
          <w:szCs w:val="20"/>
        </w:rPr>
        <w:t xml:space="preserve">Manufacturing </w:t>
      </w:r>
      <w:r w:rsidR="008B758A" w:rsidRPr="000A2216">
        <w:rPr>
          <w:rFonts w:ascii="Cambria" w:hAnsi="Cambria" w:cs="Arial"/>
          <w:b/>
          <w:sz w:val="20"/>
          <w:szCs w:val="20"/>
        </w:rPr>
        <w:t>&amp;</w:t>
      </w:r>
      <w:r w:rsidRPr="000A2216">
        <w:rPr>
          <w:rFonts w:ascii="Cambria" w:hAnsi="Cambria" w:cs="Arial"/>
          <w:b/>
          <w:sz w:val="20"/>
          <w:szCs w:val="20"/>
        </w:rPr>
        <w:t xml:space="preserve"> Projects</w:t>
      </w:r>
    </w:p>
    <w:p w14:paraId="00600701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</w:pPr>
    </w:p>
    <w:p w14:paraId="7EF96C54" w14:textId="77777777" w:rsidR="000A2216" w:rsidRP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Role:</w:t>
      </w:r>
    </w:p>
    <w:p w14:paraId="41BDD0D9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Led a team of 50 members </w:t>
      </w:r>
    </w:p>
    <w:p w14:paraId="2A01E023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pacing w:val="-2"/>
          <w:sz w:val="20"/>
          <w:szCs w:val="20"/>
        </w:rPr>
      </w:pPr>
      <w:r w:rsidRPr="000A2216">
        <w:rPr>
          <w:rFonts w:ascii="Cambria" w:hAnsi="Cambria" w:cs="Arial"/>
          <w:spacing w:val="-2"/>
          <w:sz w:val="20"/>
          <w:szCs w:val="20"/>
        </w:rPr>
        <w:t>Designed manufacturing set-up for variety of new product development projects ranging from INR 10 lakhs to INR 150 crores</w:t>
      </w:r>
      <w:r w:rsidR="00CA32D7">
        <w:rPr>
          <w:rFonts w:ascii="Cambria" w:hAnsi="Cambria" w:cs="Arial"/>
          <w:spacing w:val="-2"/>
          <w:sz w:val="20"/>
          <w:szCs w:val="20"/>
        </w:rPr>
        <w:t xml:space="preserve"> in PCPB and Foods.</w:t>
      </w:r>
    </w:p>
    <w:p w14:paraId="2500673F" w14:textId="77777777" w:rsidR="008455DD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8455DD">
        <w:rPr>
          <w:rFonts w:ascii="Cambria" w:hAnsi="Cambria" w:cs="Arial"/>
          <w:sz w:val="20"/>
          <w:szCs w:val="20"/>
        </w:rPr>
        <w:t xml:space="preserve">Initiated the production of new &amp; existing products by providing all plant related engineering activities, such as manufacturing setup, utility &amp; </w:t>
      </w:r>
      <w:r w:rsidR="008455DD">
        <w:rPr>
          <w:rFonts w:ascii="Cambria" w:hAnsi="Cambria" w:cs="Arial"/>
          <w:sz w:val="20"/>
          <w:szCs w:val="20"/>
        </w:rPr>
        <w:t>engineering services.</w:t>
      </w:r>
    </w:p>
    <w:p w14:paraId="1B85AF22" w14:textId="77777777" w:rsidR="000A2216" w:rsidRPr="008455DD" w:rsidRDefault="00CA32D7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Core team member </w:t>
      </w:r>
      <w:proofErr w:type="gramStart"/>
      <w:r>
        <w:rPr>
          <w:rFonts w:ascii="Cambria" w:hAnsi="Cambria" w:cs="Arial"/>
          <w:sz w:val="20"/>
          <w:szCs w:val="20"/>
        </w:rPr>
        <w:t xml:space="preserve">in </w:t>
      </w:r>
      <w:r w:rsidR="000A2216" w:rsidRPr="008455DD">
        <w:rPr>
          <w:rFonts w:ascii="Cambria" w:hAnsi="Cambria" w:cs="Arial"/>
          <w:sz w:val="20"/>
          <w:szCs w:val="20"/>
        </w:rPr>
        <w:t xml:space="preserve"> INR</w:t>
      </w:r>
      <w:proofErr w:type="gramEnd"/>
      <w:r w:rsidR="000A2216" w:rsidRPr="008455DD">
        <w:rPr>
          <w:rFonts w:ascii="Cambria" w:hAnsi="Cambria" w:cs="Arial"/>
          <w:sz w:val="20"/>
          <w:szCs w:val="20"/>
        </w:rPr>
        <w:t xml:space="preserve"> 220 crore project in </w:t>
      </w:r>
      <w:proofErr w:type="spellStart"/>
      <w:r w:rsidR="000A2216" w:rsidRPr="008455DD">
        <w:rPr>
          <w:rFonts w:ascii="Cambria" w:hAnsi="Cambria" w:cs="Arial"/>
          <w:sz w:val="20"/>
          <w:szCs w:val="20"/>
        </w:rPr>
        <w:t>Baddi</w:t>
      </w:r>
      <w:proofErr w:type="spellEnd"/>
      <w:r w:rsidR="000A2216" w:rsidRPr="008455DD">
        <w:rPr>
          <w:rFonts w:ascii="Cambria" w:hAnsi="Cambria" w:cs="Arial"/>
          <w:sz w:val="20"/>
          <w:szCs w:val="20"/>
        </w:rPr>
        <w:t xml:space="preserve"> and supervised a team of 300 people to complete the same in a span of 1 year</w:t>
      </w:r>
      <w:r w:rsidR="00361CE6">
        <w:rPr>
          <w:rFonts w:ascii="Cambria" w:hAnsi="Cambria" w:cs="Arial"/>
          <w:sz w:val="20"/>
          <w:szCs w:val="20"/>
        </w:rPr>
        <w:t xml:space="preserve"> from business side.</w:t>
      </w:r>
    </w:p>
    <w:p w14:paraId="729C7D9F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Liaised with government regulatory bodies and quality &amp; audit firms for various statutory &amp; regulatory compliances and facilitated over 10 audits annually </w:t>
      </w:r>
    </w:p>
    <w:p w14:paraId="788C2788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Handled the factory expansion CAPEX and revenue expenditure</w:t>
      </w:r>
    </w:p>
    <w:p w14:paraId="33D58677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Served as the single point of contact for top management and factory for all engineering &amp; </w:t>
      </w:r>
      <w:r w:rsidR="00C6309F">
        <w:rPr>
          <w:rFonts w:ascii="Cambria" w:hAnsi="Cambria" w:cs="Arial"/>
          <w:sz w:val="20"/>
          <w:szCs w:val="20"/>
        </w:rPr>
        <w:t>Manufacturing.</w:t>
      </w:r>
    </w:p>
    <w:p w14:paraId="21945907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</w:pPr>
    </w:p>
    <w:p w14:paraId="53281432" w14:textId="77777777" w:rsidR="000A2216" w:rsidRP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Accomplishments:</w:t>
      </w:r>
    </w:p>
    <w:p w14:paraId="439B93E9" w14:textId="77777777" w:rsidR="000A2216" w:rsidRPr="00571F44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Played a key role in improving the production yield of Biscuit, Soap and Shampoo </w:t>
      </w:r>
      <w:r w:rsidRPr="00571F44">
        <w:rPr>
          <w:rFonts w:ascii="Cambria" w:hAnsi="Cambria" w:cs="Arial"/>
          <w:sz w:val="20"/>
          <w:szCs w:val="20"/>
        </w:rPr>
        <w:t>by</w:t>
      </w:r>
      <w:r w:rsidR="00E71224" w:rsidRPr="00571F44">
        <w:rPr>
          <w:rFonts w:ascii="Cambria" w:hAnsi="Cambria" w:cs="Arial"/>
          <w:sz w:val="20"/>
          <w:szCs w:val="20"/>
        </w:rPr>
        <w:t xml:space="preserve"> cutting waste in the process and </w:t>
      </w:r>
      <w:r w:rsidR="00A80915" w:rsidRPr="00571F44">
        <w:rPr>
          <w:rFonts w:ascii="Cambria" w:hAnsi="Cambria" w:cs="Arial"/>
          <w:sz w:val="20"/>
          <w:szCs w:val="20"/>
        </w:rPr>
        <w:t>removing process</w:t>
      </w:r>
      <w:r w:rsidR="00E71224" w:rsidRPr="00571F44">
        <w:rPr>
          <w:rFonts w:ascii="Cambria" w:hAnsi="Cambria" w:cs="Arial"/>
          <w:sz w:val="20"/>
          <w:szCs w:val="20"/>
        </w:rPr>
        <w:t xml:space="preserve"> </w:t>
      </w:r>
      <w:r w:rsidR="00571F44">
        <w:rPr>
          <w:rFonts w:ascii="Cambria" w:hAnsi="Cambria" w:cs="Arial"/>
          <w:sz w:val="20"/>
          <w:szCs w:val="20"/>
        </w:rPr>
        <w:t>bottlenecks</w:t>
      </w:r>
    </w:p>
    <w:p w14:paraId="42863201" w14:textId="77777777" w:rsidR="000A2216" w:rsidRPr="00F016BB" w:rsidRDefault="00C51BD7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pacing w:val="-4"/>
          <w:sz w:val="20"/>
          <w:szCs w:val="20"/>
        </w:rPr>
      </w:pPr>
      <w:r>
        <w:rPr>
          <w:rFonts w:ascii="Cambria" w:hAnsi="Cambria" w:cs="Arial"/>
          <w:spacing w:val="-4"/>
          <w:sz w:val="20"/>
          <w:szCs w:val="20"/>
        </w:rPr>
        <w:t>I</w:t>
      </w:r>
      <w:r w:rsidR="000A2216" w:rsidRPr="000A2216">
        <w:rPr>
          <w:rFonts w:ascii="Cambria" w:hAnsi="Cambria" w:cs="Arial"/>
          <w:spacing w:val="-4"/>
          <w:sz w:val="20"/>
          <w:szCs w:val="20"/>
        </w:rPr>
        <w:t xml:space="preserve">ncreased the capacity utilization for the entire manufacturing unit </w:t>
      </w:r>
      <w:r w:rsidR="000A2216" w:rsidRPr="00495800">
        <w:rPr>
          <w:rFonts w:ascii="Cambria" w:hAnsi="Cambria"/>
          <w:sz w:val="20"/>
          <w:szCs w:val="20"/>
        </w:rPr>
        <w:t>by</w:t>
      </w:r>
      <w:r w:rsidR="00734C73" w:rsidRPr="00495800">
        <w:rPr>
          <w:rFonts w:ascii="Cambria" w:hAnsi="Cambria"/>
          <w:sz w:val="20"/>
          <w:szCs w:val="20"/>
        </w:rPr>
        <w:t xml:space="preserve"> removing bottlenecks</w:t>
      </w:r>
      <w:r w:rsidR="00734C73" w:rsidRPr="00CB7D6D">
        <w:t>.</w:t>
      </w:r>
      <w:r w:rsidR="000A2216" w:rsidRPr="000A2216">
        <w:rPr>
          <w:rFonts w:ascii="Cambria" w:hAnsi="Cambria" w:cs="Arial"/>
          <w:color w:val="0000FF"/>
          <w:spacing w:val="-4"/>
          <w:sz w:val="20"/>
          <w:szCs w:val="20"/>
        </w:rPr>
        <w:t xml:space="preserve"> </w:t>
      </w:r>
    </w:p>
    <w:p w14:paraId="31391A78" w14:textId="77777777" w:rsidR="00F016BB" w:rsidRPr="00EA4AB0" w:rsidRDefault="00F016BB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color w:val="000000" w:themeColor="text1"/>
          <w:spacing w:val="-4"/>
          <w:sz w:val="20"/>
          <w:szCs w:val="20"/>
        </w:rPr>
      </w:pPr>
      <w:r w:rsidRPr="00EA4AB0">
        <w:rPr>
          <w:rFonts w:ascii="Cambria" w:hAnsi="Cambria" w:cs="Arial"/>
          <w:color w:val="000000" w:themeColor="text1"/>
          <w:spacing w:val="-4"/>
          <w:sz w:val="20"/>
          <w:szCs w:val="20"/>
        </w:rPr>
        <w:t>Improved starch recovery in snacks unit.</w:t>
      </w:r>
    </w:p>
    <w:p w14:paraId="76B939B8" w14:textId="77777777" w:rsidR="007B5D3E" w:rsidRPr="00EA4AB0" w:rsidRDefault="007B5D3E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color w:val="000000" w:themeColor="text1"/>
          <w:spacing w:val="-4"/>
          <w:sz w:val="20"/>
          <w:szCs w:val="20"/>
        </w:rPr>
      </w:pPr>
      <w:r w:rsidRPr="00EA4AB0">
        <w:rPr>
          <w:rFonts w:ascii="Cambria" w:hAnsi="Cambria" w:cs="Arial"/>
          <w:color w:val="000000" w:themeColor="text1"/>
          <w:spacing w:val="-4"/>
          <w:sz w:val="20"/>
          <w:szCs w:val="20"/>
        </w:rPr>
        <w:t>Installed brown chips rejection system in snacks unit</w:t>
      </w:r>
      <w:r w:rsidR="00BC28F7" w:rsidRPr="00EA4AB0">
        <w:rPr>
          <w:rFonts w:ascii="Cambria" w:hAnsi="Cambria" w:cs="Arial"/>
          <w:color w:val="000000" w:themeColor="text1"/>
          <w:spacing w:val="-4"/>
          <w:sz w:val="20"/>
          <w:szCs w:val="20"/>
        </w:rPr>
        <w:t xml:space="preserve"> and seasoning system</w:t>
      </w:r>
      <w:r w:rsidR="00AF2B50" w:rsidRPr="00EA4AB0">
        <w:rPr>
          <w:rFonts w:ascii="Cambria" w:hAnsi="Cambria" w:cs="Arial"/>
          <w:color w:val="000000" w:themeColor="text1"/>
          <w:spacing w:val="-4"/>
          <w:sz w:val="20"/>
          <w:szCs w:val="20"/>
        </w:rPr>
        <w:t>.</w:t>
      </w:r>
    </w:p>
    <w:p w14:paraId="3AE836AA" w14:textId="77777777" w:rsidR="00F016BB" w:rsidRPr="00EA4AB0" w:rsidRDefault="00F016BB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color w:val="000000" w:themeColor="text1"/>
          <w:spacing w:val="-4"/>
          <w:sz w:val="20"/>
          <w:szCs w:val="20"/>
        </w:rPr>
      </w:pPr>
      <w:r w:rsidRPr="00EA4AB0">
        <w:rPr>
          <w:rFonts w:ascii="Cambria" w:hAnsi="Cambria" w:cs="Arial"/>
          <w:color w:val="000000" w:themeColor="text1"/>
          <w:spacing w:val="-4"/>
          <w:sz w:val="20"/>
          <w:szCs w:val="20"/>
        </w:rPr>
        <w:t>Improved fuel efficiency in biscuit unit by recycling hot air.</w:t>
      </w:r>
    </w:p>
    <w:p w14:paraId="7985E41B" w14:textId="77777777" w:rsidR="000A2216" w:rsidRPr="00165D0A" w:rsidRDefault="0058345A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I</w:t>
      </w:r>
      <w:r w:rsidR="000A2216" w:rsidRPr="00165D0A">
        <w:rPr>
          <w:rFonts w:ascii="Cambria" w:hAnsi="Cambria" w:cs="Arial"/>
          <w:sz w:val="20"/>
          <w:szCs w:val="20"/>
        </w:rPr>
        <w:t xml:space="preserve">mplementation of ISO 9001, 14001 &amp; 18001 in the company as the principal executive and Certified Auditor for the quality </w:t>
      </w:r>
      <w:r w:rsidR="00E63247" w:rsidRPr="00165D0A">
        <w:rPr>
          <w:rFonts w:ascii="Cambria" w:hAnsi="Cambria" w:cs="Arial"/>
          <w:sz w:val="20"/>
          <w:szCs w:val="20"/>
        </w:rPr>
        <w:t>standards.</w:t>
      </w:r>
    </w:p>
    <w:p w14:paraId="208CE389" w14:textId="77777777" w:rsidR="000A2216" w:rsidRPr="00165D0A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165D0A">
        <w:rPr>
          <w:rFonts w:ascii="Cambria" w:hAnsi="Cambria" w:cs="Arial"/>
          <w:sz w:val="20"/>
          <w:szCs w:val="20"/>
        </w:rPr>
        <w:t>Efficiently reduced the energy costs by over 40%  through continuous energy efficiency measures at the designing and maintenance phases</w:t>
      </w:r>
    </w:p>
    <w:p w14:paraId="5801BED5" w14:textId="77777777" w:rsidR="000A2216" w:rsidRPr="000A2216" w:rsidRDefault="00C51BD7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165D0A">
        <w:rPr>
          <w:rFonts w:ascii="Cambria" w:hAnsi="Cambria" w:cs="Arial"/>
          <w:sz w:val="20"/>
          <w:szCs w:val="20"/>
        </w:rPr>
        <w:t>E</w:t>
      </w:r>
      <w:r w:rsidR="000A2216" w:rsidRPr="00165D0A">
        <w:rPr>
          <w:rFonts w:ascii="Cambria" w:hAnsi="Cambria" w:cs="Arial"/>
          <w:sz w:val="20"/>
          <w:szCs w:val="20"/>
        </w:rPr>
        <w:t>stablished the maintenance systems</w:t>
      </w:r>
      <w:r w:rsidR="000A2216" w:rsidRPr="000A2216">
        <w:rPr>
          <w:rFonts w:ascii="Cambria" w:hAnsi="Cambria" w:cs="Arial"/>
          <w:sz w:val="20"/>
          <w:szCs w:val="20"/>
        </w:rPr>
        <w:t xml:space="preserve"> at the Haridwar Plant including the Personal Care, Foods, Printing &amp; Packaging Units</w:t>
      </w:r>
    </w:p>
    <w:p w14:paraId="5602D6D5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</w:pPr>
    </w:p>
    <w:p w14:paraId="45F880F8" w14:textId="77777777" w:rsidR="000A2216" w:rsidRP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 xml:space="preserve">Aug’06-Mar’08 </w:t>
      </w:r>
      <w:proofErr w:type="spellStart"/>
      <w:r w:rsidRPr="000A2216">
        <w:rPr>
          <w:rFonts w:ascii="Cambria" w:hAnsi="Cambria" w:cs="Arial"/>
          <w:b/>
          <w:sz w:val="20"/>
          <w:szCs w:val="20"/>
        </w:rPr>
        <w:t>Innovassynth</w:t>
      </w:r>
      <w:proofErr w:type="spellEnd"/>
      <w:r w:rsidRPr="000A2216">
        <w:rPr>
          <w:rFonts w:ascii="Cambria" w:hAnsi="Cambria" w:cs="Arial"/>
          <w:b/>
          <w:sz w:val="20"/>
          <w:szCs w:val="20"/>
        </w:rPr>
        <w:t xml:space="preserve"> Technology Limited, </w:t>
      </w:r>
      <w:proofErr w:type="spellStart"/>
      <w:r w:rsidRPr="000A2216">
        <w:rPr>
          <w:rFonts w:ascii="Cambria" w:hAnsi="Cambria" w:cs="Arial"/>
          <w:b/>
          <w:sz w:val="20"/>
          <w:szCs w:val="20"/>
        </w:rPr>
        <w:t>Khopoli</w:t>
      </w:r>
      <w:proofErr w:type="spellEnd"/>
      <w:r w:rsidRPr="000A2216">
        <w:rPr>
          <w:rFonts w:ascii="Cambria" w:hAnsi="Cambria" w:cs="Arial"/>
          <w:b/>
          <w:sz w:val="20"/>
          <w:szCs w:val="20"/>
        </w:rPr>
        <w:t xml:space="preserve"> as Manager – Electrical, Utility, Instruments &amp; Projects</w:t>
      </w:r>
    </w:p>
    <w:p w14:paraId="697890E5" w14:textId="77777777" w:rsidR="000A2216" w:rsidRP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</w:p>
    <w:p w14:paraId="515B831F" w14:textId="77777777" w:rsid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Role:</w:t>
      </w:r>
    </w:p>
    <w:p w14:paraId="3EC2259C" w14:textId="77777777" w:rsidR="00E63247" w:rsidRDefault="00E63247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Heading engineering services of factory.</w:t>
      </w:r>
    </w:p>
    <w:p w14:paraId="3929BA59" w14:textId="77777777" w:rsidR="00C00E0A" w:rsidRPr="000A2216" w:rsidRDefault="00C00E0A" w:rsidP="00C00E0A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Administered a team of 25 members and handled annual </w:t>
      </w:r>
      <w:r w:rsidR="003B40B5">
        <w:rPr>
          <w:rFonts w:ascii="Cambria" w:hAnsi="Cambria" w:cs="Arial"/>
          <w:sz w:val="20"/>
          <w:szCs w:val="20"/>
        </w:rPr>
        <w:t xml:space="preserve"> plant engineering </w:t>
      </w:r>
      <w:r w:rsidRPr="000A2216">
        <w:rPr>
          <w:rFonts w:ascii="Cambria" w:hAnsi="Cambria" w:cs="Arial"/>
          <w:sz w:val="20"/>
          <w:szCs w:val="20"/>
        </w:rPr>
        <w:t>budgets worth INR 1 crores</w:t>
      </w:r>
    </w:p>
    <w:p w14:paraId="10DEB8A9" w14:textId="77777777" w:rsidR="00C00E0A" w:rsidRDefault="00C00E0A" w:rsidP="00C00E0A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Managed 6 months plant modification project in just 4 </w:t>
      </w:r>
      <w:proofErr w:type="gramStart"/>
      <w:r w:rsidRPr="000A2216">
        <w:rPr>
          <w:rFonts w:ascii="Cambria" w:hAnsi="Cambria" w:cs="Arial"/>
          <w:sz w:val="20"/>
          <w:szCs w:val="20"/>
        </w:rPr>
        <w:t>months</w:t>
      </w:r>
      <w:r w:rsidR="00D41517">
        <w:rPr>
          <w:rFonts w:ascii="Cambria" w:hAnsi="Cambria" w:cs="Arial"/>
          <w:sz w:val="20"/>
          <w:szCs w:val="20"/>
        </w:rPr>
        <w:t xml:space="preserve"> .</w:t>
      </w:r>
      <w:proofErr w:type="gramEnd"/>
    </w:p>
    <w:p w14:paraId="4B5ED415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</w:pPr>
    </w:p>
    <w:p w14:paraId="0FFAF54F" w14:textId="77777777" w:rsidR="000A2216" w:rsidRP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Accomplishments:</w:t>
      </w:r>
    </w:p>
    <w:p w14:paraId="29A19CB6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color w:val="0000FF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Played a stellar role in completing expansion project worth INR 5 crores and achieved saving of 20% in the project </w:t>
      </w:r>
      <w:proofErr w:type="gramStart"/>
      <w:r w:rsidRPr="000A2216">
        <w:rPr>
          <w:rFonts w:ascii="Cambria" w:hAnsi="Cambria" w:cs="Arial"/>
          <w:sz w:val="20"/>
          <w:szCs w:val="20"/>
        </w:rPr>
        <w:t xml:space="preserve">costs </w:t>
      </w:r>
      <w:r w:rsidR="00DC7F21">
        <w:rPr>
          <w:rFonts w:ascii="Cambria" w:hAnsi="Cambria" w:cs="Arial"/>
          <w:sz w:val="20"/>
          <w:szCs w:val="20"/>
        </w:rPr>
        <w:t>.</w:t>
      </w:r>
      <w:proofErr w:type="gramEnd"/>
    </w:p>
    <w:p w14:paraId="3805B0C2" w14:textId="77777777" w:rsidR="000A2216" w:rsidRPr="000A2216" w:rsidRDefault="00187A6F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R</w:t>
      </w:r>
      <w:r w:rsidR="000A2216" w:rsidRPr="000A2216">
        <w:rPr>
          <w:rFonts w:ascii="Cambria" w:hAnsi="Cambria" w:cs="Arial"/>
          <w:sz w:val="20"/>
          <w:szCs w:val="20"/>
        </w:rPr>
        <w:t>educed downtime in the research facility by 40% &amp; response time by 50%, thereby enhancing the productivity of the facility</w:t>
      </w:r>
    </w:p>
    <w:p w14:paraId="4D5AD69F" w14:textId="77777777" w:rsidR="000A2216" w:rsidRPr="000A2216" w:rsidRDefault="00187A6F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E</w:t>
      </w:r>
      <w:r w:rsidR="000A2216" w:rsidRPr="000A2216">
        <w:rPr>
          <w:rFonts w:ascii="Cambria" w:hAnsi="Cambria" w:cs="Arial"/>
          <w:sz w:val="20"/>
          <w:szCs w:val="20"/>
        </w:rPr>
        <w:t xml:space="preserve">xecuted 3 projects </w:t>
      </w:r>
      <w:r w:rsidR="00DC7F21">
        <w:rPr>
          <w:rFonts w:ascii="Cambria" w:hAnsi="Cambria" w:cs="Arial"/>
          <w:sz w:val="20"/>
          <w:szCs w:val="20"/>
        </w:rPr>
        <w:t xml:space="preserve">of fine chemicals </w:t>
      </w:r>
      <w:r w:rsidR="000A2216" w:rsidRPr="000A2216">
        <w:rPr>
          <w:rFonts w:ascii="Cambria" w:hAnsi="Cambria" w:cs="Arial"/>
          <w:sz w:val="20"/>
          <w:szCs w:val="20"/>
        </w:rPr>
        <w:t xml:space="preserve">with a worth INR 20 crores </w:t>
      </w:r>
    </w:p>
    <w:p w14:paraId="30E86AED" w14:textId="77777777" w:rsidR="000A2216" w:rsidRPr="000A2216" w:rsidRDefault="00187A6F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S</w:t>
      </w:r>
      <w:r w:rsidR="000A2216" w:rsidRPr="000A2216">
        <w:rPr>
          <w:rFonts w:ascii="Cambria" w:hAnsi="Cambria" w:cs="Arial"/>
          <w:sz w:val="20"/>
          <w:szCs w:val="20"/>
        </w:rPr>
        <w:t xml:space="preserve">aving 20% in energy costs in less than 2 years by taking </w:t>
      </w:r>
      <w:r w:rsidR="00DC7F21">
        <w:rPr>
          <w:rFonts w:ascii="Cambria" w:hAnsi="Cambria" w:cs="Arial"/>
          <w:sz w:val="20"/>
          <w:szCs w:val="20"/>
        </w:rPr>
        <w:t xml:space="preserve">up </w:t>
      </w:r>
      <w:r w:rsidR="000A2216" w:rsidRPr="000A2216">
        <w:rPr>
          <w:rFonts w:ascii="Cambria" w:hAnsi="Cambria" w:cs="Arial"/>
          <w:sz w:val="20"/>
          <w:szCs w:val="20"/>
        </w:rPr>
        <w:t>energy management systems</w:t>
      </w:r>
    </w:p>
    <w:p w14:paraId="5F5AE5C8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</w:pPr>
    </w:p>
    <w:p w14:paraId="3D2E01C6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_______________________________________________________________PREVIOUS EXPEREINECE___________________________________________________</w:t>
      </w:r>
      <w:r w:rsidRPr="000A2216">
        <w:rPr>
          <w:rFonts w:ascii="Cambria" w:hAnsi="Cambria" w:cs="Arial"/>
          <w:b/>
          <w:sz w:val="20"/>
          <w:szCs w:val="20"/>
        </w:rPr>
        <w:softHyphen/>
      </w:r>
      <w:r w:rsidRPr="000A2216">
        <w:rPr>
          <w:rFonts w:ascii="Cambria" w:hAnsi="Cambria" w:cs="Arial"/>
          <w:b/>
          <w:sz w:val="20"/>
          <w:szCs w:val="20"/>
        </w:rPr>
        <w:softHyphen/>
      </w:r>
    </w:p>
    <w:p w14:paraId="2906D3C9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</w:pPr>
    </w:p>
    <w:p w14:paraId="05F78B1B" w14:textId="77777777" w:rsid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 xml:space="preserve">Mar’06-Aug’06: </w:t>
      </w:r>
      <w:proofErr w:type="spellStart"/>
      <w:r w:rsidRPr="000A2216">
        <w:rPr>
          <w:rFonts w:ascii="Cambria" w:hAnsi="Cambria" w:cs="Arial"/>
          <w:b/>
          <w:sz w:val="20"/>
          <w:szCs w:val="20"/>
        </w:rPr>
        <w:t>Privi</w:t>
      </w:r>
      <w:proofErr w:type="spellEnd"/>
      <w:r w:rsidRPr="000A2216">
        <w:rPr>
          <w:rFonts w:ascii="Cambria" w:hAnsi="Cambria" w:cs="Arial"/>
          <w:b/>
          <w:sz w:val="20"/>
          <w:szCs w:val="20"/>
        </w:rPr>
        <w:t xml:space="preserve"> Organics Limited, Mahad as Manager – Electrical, Utility &amp; Instruments</w:t>
      </w:r>
    </w:p>
    <w:p w14:paraId="04A0506C" w14:textId="77777777" w:rsidR="005B6A14" w:rsidRPr="00571F44" w:rsidRDefault="005B6A14" w:rsidP="00571F44">
      <w:pPr>
        <w:pStyle w:val="ListParagraph"/>
        <w:ind w:left="0"/>
        <w:rPr>
          <w:rFonts w:ascii="Cambria" w:hAnsi="Cambria" w:cs="Arial"/>
          <w:i/>
          <w:sz w:val="20"/>
          <w:szCs w:val="20"/>
        </w:rPr>
      </w:pPr>
      <w:r w:rsidRPr="00571F44">
        <w:rPr>
          <w:rFonts w:ascii="Cambria" w:hAnsi="Cambria" w:cs="Arial"/>
          <w:i/>
          <w:sz w:val="20"/>
          <w:szCs w:val="20"/>
        </w:rPr>
        <w:t xml:space="preserve">Executed one 66 KV </w:t>
      </w:r>
      <w:r w:rsidR="00571F44" w:rsidRPr="00571F44">
        <w:rPr>
          <w:rFonts w:ascii="Cambria" w:hAnsi="Cambria" w:cs="Arial"/>
          <w:i/>
          <w:sz w:val="20"/>
          <w:szCs w:val="20"/>
        </w:rPr>
        <w:t xml:space="preserve">Express Feeder Project </w:t>
      </w:r>
      <w:r w:rsidRPr="00571F44">
        <w:rPr>
          <w:rFonts w:ascii="Cambria" w:hAnsi="Cambria" w:cs="Arial"/>
          <w:i/>
          <w:sz w:val="20"/>
          <w:szCs w:val="20"/>
        </w:rPr>
        <w:t xml:space="preserve">and </w:t>
      </w:r>
      <w:r w:rsidR="00571F44" w:rsidRPr="00571F44">
        <w:rPr>
          <w:rFonts w:ascii="Cambria" w:hAnsi="Cambria" w:cs="Arial"/>
          <w:i/>
          <w:sz w:val="20"/>
          <w:szCs w:val="20"/>
        </w:rPr>
        <w:t>saved</w:t>
      </w:r>
      <w:r w:rsidRPr="00571F44">
        <w:rPr>
          <w:rFonts w:ascii="Cambria" w:hAnsi="Cambria" w:cs="Arial"/>
          <w:i/>
          <w:sz w:val="20"/>
          <w:szCs w:val="20"/>
        </w:rPr>
        <w:t xml:space="preserve"> R</w:t>
      </w:r>
      <w:r w:rsidR="00571F44" w:rsidRPr="00571F44">
        <w:rPr>
          <w:rFonts w:ascii="Cambria" w:hAnsi="Cambria" w:cs="Arial"/>
          <w:i/>
          <w:sz w:val="20"/>
          <w:szCs w:val="20"/>
        </w:rPr>
        <w:t>s. 5 lacs per month for company</w:t>
      </w:r>
      <w:r w:rsidR="007D1454">
        <w:rPr>
          <w:rFonts w:ascii="Cambria" w:hAnsi="Cambria" w:cs="Arial"/>
          <w:i/>
          <w:sz w:val="20"/>
          <w:szCs w:val="20"/>
        </w:rPr>
        <w:t xml:space="preserve"> resulting in yield and batch cycle time.</w:t>
      </w:r>
    </w:p>
    <w:p w14:paraId="1539E8E6" w14:textId="77777777" w:rsidR="000A2216" w:rsidRPr="005B6A14" w:rsidRDefault="000A2216" w:rsidP="000A2216">
      <w:pPr>
        <w:jc w:val="both"/>
        <w:rPr>
          <w:rFonts w:ascii="Cambria" w:hAnsi="Cambria" w:cs="Arial"/>
          <w:sz w:val="20"/>
          <w:szCs w:val="20"/>
        </w:rPr>
      </w:pPr>
    </w:p>
    <w:p w14:paraId="69A872BA" w14:textId="77777777" w:rsid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Sep’01-Mar’06: Solaris Chemtech Limited (Avantha Group), Bhuj</w:t>
      </w:r>
    </w:p>
    <w:p w14:paraId="7E464C18" w14:textId="77777777" w:rsidR="00571F44" w:rsidRPr="008B478E" w:rsidRDefault="00571F44" w:rsidP="000A2216">
      <w:pPr>
        <w:jc w:val="both"/>
        <w:rPr>
          <w:rFonts w:ascii="Cambria" w:hAnsi="Cambria" w:cs="Arial"/>
          <w:b/>
          <w:sz w:val="20"/>
          <w:szCs w:val="20"/>
        </w:rPr>
      </w:pPr>
    </w:p>
    <w:p w14:paraId="69E21E97" w14:textId="77777777" w:rsidR="00571F44" w:rsidRDefault="00571F44" w:rsidP="000A2216">
      <w:pPr>
        <w:jc w:val="both"/>
        <w:rPr>
          <w:rFonts w:ascii="Cambria" w:hAnsi="Cambria" w:cs="Arial"/>
          <w:b/>
          <w:sz w:val="20"/>
          <w:szCs w:val="20"/>
        </w:rPr>
      </w:pPr>
      <w:proofErr w:type="spellStart"/>
      <w:proofErr w:type="gramStart"/>
      <w:r>
        <w:rPr>
          <w:rFonts w:ascii="Cambria" w:hAnsi="Cambria" w:cs="Arial"/>
          <w:b/>
          <w:sz w:val="20"/>
          <w:szCs w:val="20"/>
        </w:rPr>
        <w:t>Role:</w:t>
      </w:r>
      <w:r w:rsidR="000C1101">
        <w:rPr>
          <w:rFonts w:ascii="Cambria" w:hAnsi="Cambria" w:cs="Arial"/>
          <w:b/>
          <w:sz w:val="20"/>
          <w:szCs w:val="20"/>
        </w:rPr>
        <w:t>Head</w:t>
      </w:r>
      <w:proofErr w:type="spellEnd"/>
      <w:proofErr w:type="gramEnd"/>
      <w:r w:rsidR="000C1101">
        <w:rPr>
          <w:rFonts w:ascii="Cambria" w:hAnsi="Cambria" w:cs="Arial"/>
          <w:b/>
          <w:sz w:val="20"/>
          <w:szCs w:val="20"/>
        </w:rPr>
        <w:t xml:space="preserve"> of engineering </w:t>
      </w:r>
    </w:p>
    <w:p w14:paraId="22BC7A06" w14:textId="77777777" w:rsidR="000C1101" w:rsidRDefault="000C1101" w:rsidP="000C1101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Smooth functioning of engineering and utility.</w:t>
      </w:r>
    </w:p>
    <w:p w14:paraId="33A1F2A0" w14:textId="77777777" w:rsidR="000C1101" w:rsidRDefault="000C1101" w:rsidP="000C1101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Heading MEP in new process project</w:t>
      </w:r>
    </w:p>
    <w:p w14:paraId="66E5B1AC" w14:textId="77777777" w:rsidR="000C1101" w:rsidRDefault="000C1101" w:rsidP="000C1101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Power project</w:t>
      </w:r>
      <w:r w:rsidR="009D471D">
        <w:rPr>
          <w:rFonts w:ascii="Cambria" w:hAnsi="Cambria" w:cs="Arial"/>
          <w:b/>
          <w:sz w:val="20"/>
          <w:szCs w:val="20"/>
        </w:rPr>
        <w:t xml:space="preserve"> erection and commissioning.</w:t>
      </w:r>
    </w:p>
    <w:p w14:paraId="14DE139D" w14:textId="77777777" w:rsidR="000C1101" w:rsidRPr="000C1101" w:rsidRDefault="000C1101" w:rsidP="000C1101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Streamlining new plant and </w:t>
      </w:r>
      <w:proofErr w:type="spellStart"/>
      <w:r>
        <w:rPr>
          <w:rFonts w:ascii="Cambria" w:hAnsi="Cambria" w:cs="Arial"/>
          <w:b/>
          <w:sz w:val="20"/>
          <w:szCs w:val="20"/>
        </w:rPr>
        <w:t>engg</w:t>
      </w:r>
      <w:proofErr w:type="spellEnd"/>
      <w:r>
        <w:rPr>
          <w:rFonts w:ascii="Cambria" w:hAnsi="Cambria" w:cs="Arial"/>
          <w:b/>
          <w:sz w:val="20"/>
          <w:szCs w:val="20"/>
        </w:rPr>
        <w:t xml:space="preserve"> systems.</w:t>
      </w:r>
    </w:p>
    <w:p w14:paraId="26A338BE" w14:textId="77777777" w:rsidR="009D471D" w:rsidRDefault="009D471D" w:rsidP="009D471D">
      <w:pPr>
        <w:jc w:val="both"/>
        <w:rPr>
          <w:rFonts w:ascii="Cambria" w:hAnsi="Cambria" w:cs="Arial"/>
          <w:sz w:val="20"/>
          <w:szCs w:val="20"/>
        </w:rPr>
      </w:pPr>
    </w:p>
    <w:p w14:paraId="5EC4882B" w14:textId="77777777" w:rsidR="009D471D" w:rsidRPr="009D471D" w:rsidRDefault="009D471D" w:rsidP="009D471D">
      <w:p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Accomplishment</w:t>
      </w:r>
    </w:p>
    <w:p w14:paraId="34A8CDD6" w14:textId="77777777" w:rsidR="0058367A" w:rsidRDefault="0058367A" w:rsidP="00571F4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Successful completion of new project</w:t>
      </w:r>
    </w:p>
    <w:p w14:paraId="4AED5A04" w14:textId="77777777" w:rsidR="00726159" w:rsidRPr="00571F44" w:rsidRDefault="00571F44" w:rsidP="00571F4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Developed</w:t>
      </w:r>
      <w:r w:rsidR="0087069A" w:rsidRPr="00571F44">
        <w:rPr>
          <w:rFonts w:ascii="Cambria" w:hAnsi="Cambria" w:cs="Arial"/>
          <w:sz w:val="20"/>
          <w:szCs w:val="20"/>
        </w:rPr>
        <w:t xml:space="preserve"> </w:t>
      </w:r>
      <w:r w:rsidR="00726159" w:rsidRPr="00571F44">
        <w:rPr>
          <w:rFonts w:ascii="Cambria" w:hAnsi="Cambria" w:cs="Arial"/>
          <w:sz w:val="20"/>
          <w:szCs w:val="20"/>
        </w:rPr>
        <w:t>PLC</w:t>
      </w:r>
      <w:r>
        <w:rPr>
          <w:rFonts w:ascii="Cambria" w:hAnsi="Cambria" w:cs="Arial"/>
          <w:sz w:val="20"/>
          <w:szCs w:val="20"/>
        </w:rPr>
        <w:t xml:space="preserve"> &amp;</w:t>
      </w:r>
      <w:r w:rsidR="00726159" w:rsidRPr="00571F44">
        <w:rPr>
          <w:rFonts w:ascii="Cambria" w:hAnsi="Cambria" w:cs="Arial"/>
          <w:sz w:val="20"/>
          <w:szCs w:val="20"/>
        </w:rPr>
        <w:t xml:space="preserve"> DCS </w:t>
      </w:r>
      <w:r w:rsidRPr="00571F44">
        <w:rPr>
          <w:rFonts w:ascii="Cambria" w:hAnsi="Cambria" w:cs="Arial"/>
          <w:sz w:val="20"/>
          <w:szCs w:val="20"/>
        </w:rPr>
        <w:t xml:space="preserve">Automated Systems </w:t>
      </w:r>
      <w:r w:rsidR="00726159" w:rsidRPr="00571F44">
        <w:rPr>
          <w:rFonts w:ascii="Cambria" w:hAnsi="Cambria" w:cs="Arial"/>
          <w:sz w:val="20"/>
          <w:szCs w:val="20"/>
        </w:rPr>
        <w:t>for process &amp; power plants</w:t>
      </w:r>
    </w:p>
    <w:p w14:paraId="0EA32C0A" w14:textId="77777777" w:rsidR="00726159" w:rsidRPr="00571F44" w:rsidRDefault="00571F44" w:rsidP="00571F4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Managed the </w:t>
      </w:r>
      <w:r w:rsidRPr="00571F44">
        <w:rPr>
          <w:rFonts w:ascii="Cambria" w:hAnsi="Cambria" w:cs="Arial"/>
          <w:sz w:val="20"/>
          <w:szCs w:val="20"/>
        </w:rPr>
        <w:t xml:space="preserve">erection </w:t>
      </w:r>
      <w:r w:rsidR="0087069A" w:rsidRPr="00571F44">
        <w:rPr>
          <w:rFonts w:ascii="Cambria" w:hAnsi="Cambria" w:cs="Arial"/>
          <w:sz w:val="20"/>
          <w:szCs w:val="20"/>
        </w:rPr>
        <w:t xml:space="preserve">of </w:t>
      </w:r>
      <w:r w:rsidR="00726159" w:rsidRPr="00571F44">
        <w:rPr>
          <w:rFonts w:ascii="Cambria" w:hAnsi="Cambria" w:cs="Arial"/>
          <w:sz w:val="20"/>
          <w:szCs w:val="20"/>
        </w:rPr>
        <w:t xml:space="preserve">HT &amp; LT </w:t>
      </w:r>
      <w:r w:rsidRPr="00571F44">
        <w:rPr>
          <w:rFonts w:ascii="Cambria" w:hAnsi="Cambria" w:cs="Arial"/>
          <w:sz w:val="20"/>
          <w:szCs w:val="20"/>
        </w:rPr>
        <w:t xml:space="preserve">Transmission </w:t>
      </w:r>
      <w:r>
        <w:rPr>
          <w:rFonts w:ascii="Cambria" w:hAnsi="Cambria" w:cs="Arial"/>
          <w:sz w:val="20"/>
          <w:szCs w:val="20"/>
        </w:rPr>
        <w:t>&amp;</w:t>
      </w:r>
      <w:r w:rsidR="00726159" w:rsidRPr="00571F44">
        <w:rPr>
          <w:rFonts w:ascii="Cambria" w:hAnsi="Cambria" w:cs="Arial"/>
          <w:sz w:val="20"/>
          <w:szCs w:val="20"/>
        </w:rPr>
        <w:t xml:space="preserve"> </w:t>
      </w:r>
      <w:r w:rsidRPr="00571F44">
        <w:rPr>
          <w:rFonts w:ascii="Cambria" w:hAnsi="Cambria" w:cs="Arial"/>
          <w:sz w:val="20"/>
          <w:szCs w:val="20"/>
        </w:rPr>
        <w:t xml:space="preserve">Distribution System </w:t>
      </w:r>
      <w:r w:rsidR="00726159" w:rsidRPr="00571F44">
        <w:rPr>
          <w:rFonts w:ascii="Cambria" w:hAnsi="Cambria" w:cs="Arial"/>
          <w:sz w:val="20"/>
          <w:szCs w:val="20"/>
        </w:rPr>
        <w:t>up to 66 KV</w:t>
      </w:r>
    </w:p>
    <w:p w14:paraId="24DD3448" w14:textId="77777777" w:rsidR="00726159" w:rsidRDefault="0087069A" w:rsidP="00571F4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 w:rsidRPr="00571F44">
        <w:rPr>
          <w:rFonts w:ascii="Cambria" w:hAnsi="Cambria" w:cs="Arial"/>
          <w:sz w:val="20"/>
          <w:szCs w:val="20"/>
        </w:rPr>
        <w:t xml:space="preserve">Establishing </w:t>
      </w:r>
      <w:r w:rsidR="00E658A5">
        <w:rPr>
          <w:rFonts w:ascii="Cambria" w:hAnsi="Cambria" w:cs="Arial"/>
          <w:sz w:val="20"/>
          <w:szCs w:val="20"/>
        </w:rPr>
        <w:t xml:space="preserve"> SCADA and PLC based </w:t>
      </w:r>
      <w:r w:rsidR="00726159" w:rsidRPr="00571F44">
        <w:rPr>
          <w:rFonts w:ascii="Cambria" w:hAnsi="Cambria" w:cs="Arial"/>
          <w:sz w:val="20"/>
          <w:szCs w:val="20"/>
        </w:rPr>
        <w:t>Power &amp; control system for factory</w:t>
      </w:r>
    </w:p>
    <w:p w14:paraId="552B6DEB" w14:textId="77777777" w:rsidR="00571F44" w:rsidRDefault="00571F44" w:rsidP="00571F44">
      <w:pPr>
        <w:pStyle w:val="ListParagraph"/>
        <w:ind w:left="0"/>
        <w:jc w:val="both"/>
        <w:rPr>
          <w:rFonts w:ascii="Cambria" w:hAnsi="Cambria" w:cs="Arial"/>
          <w:sz w:val="20"/>
          <w:szCs w:val="20"/>
        </w:rPr>
      </w:pPr>
    </w:p>
    <w:p w14:paraId="7E24C04F" w14:textId="77777777" w:rsidR="00726159" w:rsidRPr="00571F44" w:rsidRDefault="00571F44" w:rsidP="00571F4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Successfully </w:t>
      </w:r>
      <w:r w:rsidRPr="00571F44">
        <w:rPr>
          <w:rFonts w:ascii="Cambria" w:hAnsi="Cambria" w:cs="Arial"/>
          <w:sz w:val="20"/>
          <w:szCs w:val="20"/>
        </w:rPr>
        <w:t xml:space="preserve">completed </w:t>
      </w:r>
      <w:r w:rsidR="0058367A">
        <w:rPr>
          <w:rFonts w:ascii="Cambria" w:hAnsi="Cambria" w:cs="Arial"/>
          <w:sz w:val="20"/>
          <w:szCs w:val="20"/>
        </w:rPr>
        <w:t xml:space="preserve"> </w:t>
      </w:r>
      <w:r w:rsidR="0087069A" w:rsidRPr="00571F44">
        <w:rPr>
          <w:rFonts w:ascii="Cambria" w:hAnsi="Cambria" w:cs="Arial"/>
          <w:sz w:val="20"/>
          <w:szCs w:val="20"/>
        </w:rPr>
        <w:t xml:space="preserve"> </w:t>
      </w:r>
      <w:r w:rsidR="00726159" w:rsidRPr="00571F44">
        <w:rPr>
          <w:rFonts w:ascii="Cambria" w:hAnsi="Cambria" w:cs="Arial"/>
          <w:sz w:val="20"/>
          <w:szCs w:val="20"/>
        </w:rPr>
        <w:t>Thermal Power Plants including Coal Fired Boiler &amp; Steam Turbine up to 3.5 MW</w:t>
      </w:r>
      <w:r w:rsidR="00AE3401" w:rsidRPr="00571F44">
        <w:rPr>
          <w:rFonts w:ascii="Cambria" w:hAnsi="Cambria" w:cs="Arial"/>
          <w:sz w:val="20"/>
          <w:szCs w:val="20"/>
        </w:rPr>
        <w:t>.</w:t>
      </w:r>
    </w:p>
    <w:p w14:paraId="62F2A523" w14:textId="77777777" w:rsidR="002356D9" w:rsidRDefault="002356D9" w:rsidP="000A2216">
      <w:pPr>
        <w:jc w:val="both"/>
        <w:rPr>
          <w:rFonts w:ascii="Cambria" w:hAnsi="Cambria" w:cs="Arial"/>
          <w:b/>
          <w:sz w:val="20"/>
          <w:szCs w:val="20"/>
        </w:rPr>
      </w:pPr>
    </w:p>
    <w:p w14:paraId="11B61519" w14:textId="77777777" w:rsidR="000A2216" w:rsidRP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Growth Path:</w:t>
      </w:r>
    </w:p>
    <w:p w14:paraId="11540A58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Sep’01-Jun’04</w:t>
      </w:r>
      <w:r w:rsidRPr="000A2216">
        <w:rPr>
          <w:rFonts w:ascii="Cambria" w:hAnsi="Cambria" w:cs="Arial"/>
          <w:sz w:val="20"/>
          <w:szCs w:val="20"/>
        </w:rPr>
        <w:tab/>
        <w:t>Executive - Engineering</w:t>
      </w:r>
    </w:p>
    <w:p w14:paraId="601D9687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Jul’04-Mar’06</w:t>
      </w:r>
      <w:r w:rsidRPr="000A2216">
        <w:rPr>
          <w:rFonts w:ascii="Cambria" w:hAnsi="Cambria" w:cs="Arial"/>
          <w:sz w:val="20"/>
          <w:szCs w:val="20"/>
        </w:rPr>
        <w:tab/>
        <w:t>Assistant Manager – Engineering</w:t>
      </w:r>
    </w:p>
    <w:p w14:paraId="6A249A99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</w:pPr>
    </w:p>
    <w:p w14:paraId="194BCC75" w14:textId="77777777" w:rsid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 xml:space="preserve">Jul’96-Sep’01: Gujarat Organics Limited (Asian Paints Group), </w:t>
      </w:r>
      <w:proofErr w:type="spellStart"/>
      <w:r w:rsidRPr="000A2216">
        <w:rPr>
          <w:rFonts w:ascii="Cambria" w:hAnsi="Cambria" w:cs="Arial"/>
          <w:b/>
          <w:sz w:val="20"/>
          <w:szCs w:val="20"/>
        </w:rPr>
        <w:t>Ankleshwar</w:t>
      </w:r>
      <w:proofErr w:type="spellEnd"/>
      <w:r w:rsidRPr="000A2216">
        <w:rPr>
          <w:rFonts w:ascii="Cambria" w:hAnsi="Cambria" w:cs="Arial"/>
          <w:b/>
          <w:sz w:val="20"/>
          <w:szCs w:val="20"/>
        </w:rPr>
        <w:t xml:space="preserve"> as Executive – Head of Engineering</w:t>
      </w:r>
    </w:p>
    <w:p w14:paraId="0BEF5510" w14:textId="77777777" w:rsidR="00571F44" w:rsidRDefault="00571F44" w:rsidP="000A2216">
      <w:pPr>
        <w:jc w:val="both"/>
        <w:rPr>
          <w:rFonts w:ascii="Cambria" w:hAnsi="Cambria" w:cs="Arial"/>
          <w:b/>
          <w:sz w:val="20"/>
          <w:szCs w:val="20"/>
        </w:rPr>
      </w:pPr>
    </w:p>
    <w:p w14:paraId="779EEEE5" w14:textId="77777777" w:rsidR="00571F44" w:rsidRDefault="00571F44" w:rsidP="000A2216">
      <w:pPr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Role:</w:t>
      </w:r>
    </w:p>
    <w:p w14:paraId="273FCE37" w14:textId="77777777" w:rsidR="00003C6D" w:rsidRPr="00571F44" w:rsidRDefault="00571F44" w:rsidP="00571F44">
      <w:pPr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Oversaw the </w:t>
      </w:r>
      <w:r w:rsidRPr="00F9760B">
        <w:rPr>
          <w:rFonts w:ascii="Cambria" w:hAnsi="Cambria" w:cs="Arial"/>
          <w:sz w:val="20"/>
          <w:szCs w:val="20"/>
        </w:rPr>
        <w:t xml:space="preserve">operating </w:t>
      </w:r>
      <w:r w:rsidR="00003C6D" w:rsidRPr="00571F44">
        <w:rPr>
          <w:rFonts w:ascii="Cambria" w:hAnsi="Cambria" w:cs="Arial"/>
          <w:sz w:val="20"/>
          <w:szCs w:val="20"/>
        </w:rPr>
        <w:t>types of utility equipments such as Boilers of all fuels, Chillers with all Refrigerants, VAM Chillers, Air Compressors, HVAC Systems, Cooling Towers, Thermic Fluid Heaters &amp; Vacuum Pumps of all types, etc.</w:t>
      </w:r>
    </w:p>
    <w:p w14:paraId="55D6D3BE" w14:textId="77777777" w:rsidR="00003C6D" w:rsidRPr="00571F44" w:rsidRDefault="00F9760B" w:rsidP="00571F44">
      <w:pPr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 w:rsidRPr="00571F44">
        <w:rPr>
          <w:rFonts w:ascii="Cambria" w:hAnsi="Cambria" w:cs="Arial"/>
          <w:sz w:val="20"/>
          <w:szCs w:val="20"/>
        </w:rPr>
        <w:t xml:space="preserve">Operation and maintenance of </w:t>
      </w:r>
      <w:r w:rsidR="00003C6D" w:rsidRPr="00571F44">
        <w:rPr>
          <w:rFonts w:ascii="Cambria" w:hAnsi="Cambria" w:cs="Arial"/>
          <w:sz w:val="20"/>
          <w:szCs w:val="20"/>
        </w:rPr>
        <w:t>Chemical reactors and processes</w:t>
      </w:r>
      <w:r w:rsidRPr="00571F44">
        <w:rPr>
          <w:rFonts w:ascii="Cambria" w:hAnsi="Cambria" w:cs="Arial"/>
          <w:sz w:val="20"/>
          <w:szCs w:val="20"/>
        </w:rPr>
        <w:t>.</w:t>
      </w:r>
    </w:p>
    <w:p w14:paraId="2D860FF8" w14:textId="77777777" w:rsidR="00003C6D" w:rsidRPr="000A2216" w:rsidRDefault="00003C6D" w:rsidP="000A2216">
      <w:pPr>
        <w:jc w:val="both"/>
        <w:rPr>
          <w:rFonts w:ascii="Cambria" w:hAnsi="Cambria" w:cs="Arial"/>
          <w:b/>
          <w:sz w:val="20"/>
          <w:szCs w:val="20"/>
        </w:rPr>
      </w:pPr>
    </w:p>
    <w:p w14:paraId="0B1F5ECF" w14:textId="77777777" w:rsidR="000A2216" w:rsidRDefault="000A2216" w:rsidP="000A2216">
      <w:pPr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Jan’94-Jul’96: Triveni Oilfield Services Limited, Bharuch as Engineer</w:t>
      </w:r>
    </w:p>
    <w:p w14:paraId="4D84EA23" w14:textId="77777777" w:rsidR="00571F44" w:rsidRDefault="00571F44" w:rsidP="000A2216">
      <w:pPr>
        <w:jc w:val="both"/>
        <w:rPr>
          <w:rFonts w:ascii="Cambria" w:hAnsi="Cambria" w:cs="Arial"/>
          <w:b/>
          <w:sz w:val="20"/>
          <w:szCs w:val="20"/>
        </w:rPr>
      </w:pPr>
    </w:p>
    <w:p w14:paraId="7F1730BB" w14:textId="77777777" w:rsidR="00571F44" w:rsidRDefault="00571F44" w:rsidP="000A2216">
      <w:pPr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Role:</w:t>
      </w:r>
    </w:p>
    <w:p w14:paraId="37B564FA" w14:textId="77777777" w:rsidR="006B3854" w:rsidRPr="00AE3401" w:rsidRDefault="00E63DE1" w:rsidP="00571F44">
      <w:pPr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M</w:t>
      </w:r>
      <w:r w:rsidR="00571F44">
        <w:rPr>
          <w:rFonts w:ascii="Cambria" w:hAnsi="Cambria" w:cs="Arial"/>
          <w:sz w:val="20"/>
          <w:szCs w:val="20"/>
        </w:rPr>
        <w:t>aintenance of oil drilling rigs</w:t>
      </w:r>
    </w:p>
    <w:p w14:paraId="44EFAC27" w14:textId="77777777" w:rsidR="000A2216" w:rsidRPr="000A2216" w:rsidRDefault="000A2216" w:rsidP="000A2216">
      <w:pPr>
        <w:ind w:left="720"/>
        <w:jc w:val="both"/>
        <w:rPr>
          <w:rFonts w:ascii="Cambria" w:hAnsi="Cambria" w:cs="Arial"/>
          <w:sz w:val="20"/>
          <w:szCs w:val="20"/>
        </w:rPr>
      </w:pPr>
    </w:p>
    <w:p w14:paraId="39AC2C22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_______________________________________________________________TRAININGS__________________________________________________________________</w:t>
      </w:r>
    </w:p>
    <w:p w14:paraId="1D25F7A2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</w:p>
    <w:p w14:paraId="5499CF2D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  <w:sectPr w:rsidR="000A2216" w:rsidRPr="000A2216" w:rsidSect="00F923EE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14:paraId="2BADDC92" w14:textId="77777777" w:rsidR="000A2216" w:rsidRPr="000A2216" w:rsidRDefault="00E97C12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 Lead </w:t>
      </w:r>
      <w:r w:rsidR="000A2216" w:rsidRPr="000A2216">
        <w:rPr>
          <w:rFonts w:ascii="Cambria" w:hAnsi="Cambria" w:cs="Arial"/>
          <w:sz w:val="20"/>
          <w:szCs w:val="20"/>
        </w:rPr>
        <w:t>Auditor for ISO 9001, 14001 and 18001</w:t>
      </w:r>
    </w:p>
    <w:p w14:paraId="47F3A41B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Energy Efficiency Programs</w:t>
      </w:r>
    </w:p>
    <w:p w14:paraId="68EB7C31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Kaizen</w:t>
      </w:r>
    </w:p>
    <w:p w14:paraId="2D086295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ITC Intergroup Development Programs</w:t>
      </w:r>
    </w:p>
    <w:p w14:paraId="35BAAE7E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Project Management Workshop</w:t>
      </w:r>
    </w:p>
    <w:p w14:paraId="55C4F2BC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TQM</w:t>
      </w:r>
    </w:p>
    <w:p w14:paraId="7FA103C3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  <w:sectPr w:rsidR="000A2216" w:rsidRPr="000A2216" w:rsidSect="000A2216">
          <w:type w:val="continuous"/>
          <w:pgSz w:w="12240" w:h="15840"/>
          <w:pgMar w:top="864" w:right="720" w:bottom="864" w:left="720" w:header="720" w:footer="720" w:gutter="0"/>
          <w:cols w:num="2" w:space="720"/>
          <w:docGrid w:linePitch="360"/>
        </w:sectPr>
      </w:pPr>
    </w:p>
    <w:p w14:paraId="5F1A5E80" w14:textId="77777777" w:rsidR="000A2216" w:rsidRPr="000A2216" w:rsidRDefault="000A2216" w:rsidP="000A2216">
      <w:pPr>
        <w:jc w:val="both"/>
        <w:rPr>
          <w:rFonts w:ascii="Cambria" w:hAnsi="Cambria" w:cs="Arial"/>
          <w:sz w:val="20"/>
          <w:szCs w:val="20"/>
        </w:rPr>
      </w:pPr>
    </w:p>
    <w:p w14:paraId="11A84EB6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_______________________________________________________________EDUCATION______________________________________________________________</w:t>
      </w:r>
      <w:r w:rsidRPr="000A2216">
        <w:rPr>
          <w:rFonts w:ascii="Cambria" w:hAnsi="Cambria" w:cs="Arial"/>
          <w:b/>
          <w:sz w:val="20"/>
          <w:szCs w:val="20"/>
        </w:rPr>
        <w:softHyphen/>
      </w:r>
      <w:r w:rsidRPr="000A2216">
        <w:rPr>
          <w:rFonts w:ascii="Cambria" w:hAnsi="Cambria" w:cs="Arial"/>
          <w:b/>
          <w:sz w:val="20"/>
          <w:szCs w:val="20"/>
        </w:rPr>
        <w:softHyphen/>
        <w:t>_____</w:t>
      </w:r>
    </w:p>
    <w:p w14:paraId="00E0596A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</w:p>
    <w:p w14:paraId="39D2DAF3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Diploma in Management from Indira Gandhi National Open University, New Delhi in 2008</w:t>
      </w:r>
    </w:p>
    <w:p w14:paraId="692672E5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Bachelor of Engineering in Electrical from National Institute of Technology, Patna in 1991</w:t>
      </w:r>
    </w:p>
    <w:p w14:paraId="03129F99" w14:textId="77777777" w:rsidR="000A2216" w:rsidRPr="000A2216" w:rsidRDefault="000A2216" w:rsidP="000A2216">
      <w:pPr>
        <w:ind w:left="576"/>
        <w:jc w:val="both"/>
        <w:rPr>
          <w:rFonts w:ascii="Cambria" w:hAnsi="Cambria" w:cs="Arial"/>
          <w:sz w:val="20"/>
          <w:szCs w:val="20"/>
        </w:rPr>
      </w:pPr>
    </w:p>
    <w:p w14:paraId="7C817357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______________________________________________________________ IT SKILLS____________________________________________________________________</w:t>
      </w:r>
    </w:p>
    <w:p w14:paraId="0D32CABF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</w:p>
    <w:p w14:paraId="7098A86C" w14:textId="77777777" w:rsidR="000A2216" w:rsidRPr="000A2216" w:rsidRDefault="000A2216" w:rsidP="000A2216">
      <w:pPr>
        <w:numPr>
          <w:ilvl w:val="0"/>
          <w:numId w:val="1"/>
        </w:num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Well versed with Windows BASIC / XP/ 2007, MS Project and Internet Applications</w:t>
      </w:r>
    </w:p>
    <w:p w14:paraId="2B82296D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</w:p>
    <w:p w14:paraId="3B7C0D8B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b/>
          <w:sz w:val="20"/>
          <w:szCs w:val="20"/>
        </w:rPr>
      </w:pPr>
      <w:r w:rsidRPr="000A2216">
        <w:rPr>
          <w:rFonts w:ascii="Cambria" w:hAnsi="Cambria" w:cs="Arial"/>
          <w:b/>
          <w:sz w:val="20"/>
          <w:szCs w:val="20"/>
        </w:rPr>
        <w:t>_________________________________________________________ PERSONAL DETAILS_____________________________________________________________</w:t>
      </w:r>
    </w:p>
    <w:p w14:paraId="21206A42" w14:textId="77777777" w:rsidR="000A2216" w:rsidRPr="000A2216" w:rsidRDefault="000A2216" w:rsidP="000A2216">
      <w:pPr>
        <w:ind w:left="288" w:hanging="288"/>
        <w:rPr>
          <w:rFonts w:ascii="Cambria" w:hAnsi="Cambria"/>
          <w:sz w:val="20"/>
          <w:szCs w:val="20"/>
        </w:rPr>
      </w:pPr>
    </w:p>
    <w:p w14:paraId="73993ADE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 xml:space="preserve">Address: </w:t>
      </w:r>
      <w:r w:rsidRPr="000A2216">
        <w:rPr>
          <w:rFonts w:ascii="Cambria" w:hAnsi="Cambria" w:cs="Arial"/>
          <w:sz w:val="20"/>
          <w:szCs w:val="20"/>
        </w:rPr>
        <w:tab/>
      </w:r>
      <w:r w:rsidRPr="000A2216">
        <w:rPr>
          <w:rFonts w:ascii="Cambria" w:hAnsi="Cambria" w:cs="Arial"/>
          <w:sz w:val="20"/>
          <w:szCs w:val="20"/>
        </w:rPr>
        <w:tab/>
      </w:r>
      <w:r w:rsidR="001335B0">
        <w:rPr>
          <w:rFonts w:ascii="Cambria" w:hAnsi="Cambria" w:cs="Arial"/>
          <w:sz w:val="20"/>
          <w:szCs w:val="20"/>
        </w:rPr>
        <w:t>C-98</w:t>
      </w:r>
      <w:r w:rsidR="006542B9">
        <w:rPr>
          <w:rFonts w:ascii="Cambria" w:hAnsi="Cambria" w:cs="Arial"/>
          <w:sz w:val="20"/>
          <w:szCs w:val="20"/>
        </w:rPr>
        <w:t xml:space="preserve">, </w:t>
      </w:r>
      <w:r w:rsidR="00A548B5">
        <w:rPr>
          <w:rFonts w:ascii="Cambria" w:hAnsi="Cambria" w:cs="Arial"/>
          <w:sz w:val="20"/>
          <w:szCs w:val="20"/>
        </w:rPr>
        <w:t xml:space="preserve">Sector </w:t>
      </w:r>
      <w:r w:rsidR="001335B0">
        <w:rPr>
          <w:rFonts w:ascii="Cambria" w:hAnsi="Cambria" w:cs="Arial"/>
          <w:sz w:val="20"/>
          <w:szCs w:val="20"/>
        </w:rPr>
        <w:t>40,</w:t>
      </w:r>
      <w:r w:rsidR="00A548B5">
        <w:rPr>
          <w:rFonts w:ascii="Cambria" w:hAnsi="Cambria" w:cs="Arial"/>
          <w:sz w:val="20"/>
          <w:szCs w:val="20"/>
        </w:rPr>
        <w:t xml:space="preserve"> NOIDA</w:t>
      </w:r>
    </w:p>
    <w:p w14:paraId="58744F22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Date of Birth:</w:t>
      </w:r>
      <w:r w:rsidRPr="000A2216">
        <w:rPr>
          <w:rFonts w:ascii="Cambria" w:hAnsi="Cambria" w:cs="Arial"/>
          <w:sz w:val="20"/>
          <w:szCs w:val="20"/>
        </w:rPr>
        <w:tab/>
      </w:r>
      <w:r w:rsidRPr="000A2216">
        <w:rPr>
          <w:rFonts w:ascii="Cambria" w:hAnsi="Cambria" w:cs="Arial"/>
          <w:sz w:val="20"/>
          <w:szCs w:val="20"/>
        </w:rPr>
        <w:tab/>
        <w:t>10</w:t>
      </w:r>
      <w:r w:rsidRPr="000A2216">
        <w:rPr>
          <w:rFonts w:ascii="Cambria" w:hAnsi="Cambria" w:cs="Arial"/>
          <w:sz w:val="20"/>
          <w:szCs w:val="20"/>
          <w:vertAlign w:val="superscript"/>
        </w:rPr>
        <w:t>th</w:t>
      </w:r>
      <w:r w:rsidRPr="000A2216">
        <w:rPr>
          <w:rFonts w:ascii="Cambria" w:hAnsi="Cambria" w:cs="Arial"/>
          <w:sz w:val="20"/>
          <w:szCs w:val="20"/>
        </w:rPr>
        <w:t xml:space="preserve"> October, 1969</w:t>
      </w:r>
      <w:r w:rsidRPr="000A2216">
        <w:rPr>
          <w:rFonts w:ascii="Cambria" w:hAnsi="Cambria" w:cs="Arial"/>
          <w:sz w:val="20"/>
          <w:szCs w:val="20"/>
        </w:rPr>
        <w:tab/>
      </w:r>
      <w:r w:rsidRPr="000A2216">
        <w:rPr>
          <w:rFonts w:ascii="Cambria" w:hAnsi="Cambria" w:cs="Arial"/>
          <w:sz w:val="20"/>
          <w:szCs w:val="20"/>
        </w:rPr>
        <w:tab/>
      </w:r>
      <w:r w:rsidRPr="000A2216">
        <w:rPr>
          <w:rFonts w:ascii="Cambria" w:hAnsi="Cambria" w:cs="Arial"/>
          <w:sz w:val="20"/>
          <w:szCs w:val="20"/>
        </w:rPr>
        <w:tab/>
      </w:r>
    </w:p>
    <w:p w14:paraId="010CA831" w14:textId="77777777" w:rsidR="000A2216" w:rsidRPr="000A2216" w:rsidRDefault="000A2216" w:rsidP="000A2216">
      <w:pPr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Languages Known:</w:t>
      </w:r>
      <w:r w:rsidRPr="000A2216">
        <w:rPr>
          <w:rFonts w:ascii="Cambria" w:hAnsi="Cambria" w:cs="Arial"/>
          <w:sz w:val="20"/>
          <w:szCs w:val="20"/>
        </w:rPr>
        <w:tab/>
      </w:r>
      <w:r w:rsidR="008D0F9A">
        <w:rPr>
          <w:rFonts w:ascii="Cambria" w:hAnsi="Cambria" w:cs="Arial"/>
          <w:sz w:val="20"/>
          <w:szCs w:val="20"/>
        </w:rPr>
        <w:t xml:space="preserve">Hindi, English </w:t>
      </w:r>
      <w:r w:rsidR="006542B9">
        <w:rPr>
          <w:rFonts w:ascii="Cambria" w:hAnsi="Cambria" w:cs="Arial"/>
          <w:sz w:val="20"/>
          <w:szCs w:val="20"/>
        </w:rPr>
        <w:t xml:space="preserve">and </w:t>
      </w:r>
      <w:r w:rsidR="008D0F9A">
        <w:rPr>
          <w:rFonts w:ascii="Cambria" w:hAnsi="Cambria" w:cs="Arial"/>
          <w:sz w:val="20"/>
          <w:szCs w:val="20"/>
        </w:rPr>
        <w:t>Gujarati</w:t>
      </w:r>
    </w:p>
    <w:p w14:paraId="5D9D154C" w14:textId="77777777" w:rsidR="000A2216" w:rsidRPr="009A5309" w:rsidRDefault="000A2216" w:rsidP="009A5309">
      <w:pPr>
        <w:ind w:left="288" w:hanging="288"/>
        <w:jc w:val="both"/>
        <w:rPr>
          <w:rFonts w:ascii="Cambria" w:hAnsi="Cambria"/>
          <w:sz w:val="20"/>
          <w:szCs w:val="20"/>
        </w:rPr>
      </w:pPr>
      <w:r w:rsidRPr="000A2216">
        <w:rPr>
          <w:rFonts w:ascii="Cambria" w:hAnsi="Cambria" w:cs="Arial"/>
          <w:sz w:val="20"/>
          <w:szCs w:val="20"/>
        </w:rPr>
        <w:t>Location Preference:</w:t>
      </w:r>
      <w:r w:rsidRPr="000A2216">
        <w:rPr>
          <w:rFonts w:ascii="Cambria" w:hAnsi="Cambria" w:cs="Arial"/>
          <w:sz w:val="20"/>
          <w:szCs w:val="20"/>
        </w:rPr>
        <w:tab/>
        <w:t>Delhi - NCR</w:t>
      </w:r>
    </w:p>
    <w:sectPr w:rsidR="000A2216" w:rsidRPr="009A5309" w:rsidSect="000A2216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02AC"/>
    <w:multiLevelType w:val="hybridMultilevel"/>
    <w:tmpl w:val="30C8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4217A"/>
    <w:multiLevelType w:val="hybridMultilevel"/>
    <w:tmpl w:val="F16416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614D3"/>
    <w:multiLevelType w:val="hybridMultilevel"/>
    <w:tmpl w:val="EAD0F2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D1BF5"/>
    <w:multiLevelType w:val="hybridMultilevel"/>
    <w:tmpl w:val="8DDCAC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23E2C"/>
    <w:multiLevelType w:val="hybridMultilevel"/>
    <w:tmpl w:val="E18A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77277"/>
    <w:multiLevelType w:val="hybridMultilevel"/>
    <w:tmpl w:val="BAF03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BF42E7"/>
    <w:multiLevelType w:val="hybridMultilevel"/>
    <w:tmpl w:val="CFEA02C2"/>
    <w:lvl w:ilvl="0" w:tplc="4009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72283822"/>
    <w:multiLevelType w:val="hybridMultilevel"/>
    <w:tmpl w:val="5AD8A7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33A3F"/>
    <w:multiLevelType w:val="hybridMultilevel"/>
    <w:tmpl w:val="C1CE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10"/>
    <w:rsid w:val="000007DF"/>
    <w:rsid w:val="000025B5"/>
    <w:rsid w:val="00003C6D"/>
    <w:rsid w:val="000230CC"/>
    <w:rsid w:val="00031040"/>
    <w:rsid w:val="00051E1B"/>
    <w:rsid w:val="00055C75"/>
    <w:rsid w:val="00056760"/>
    <w:rsid w:val="000606B0"/>
    <w:rsid w:val="000630A7"/>
    <w:rsid w:val="00065C85"/>
    <w:rsid w:val="000758B5"/>
    <w:rsid w:val="00093DFD"/>
    <w:rsid w:val="000A1FE9"/>
    <w:rsid w:val="000A2216"/>
    <w:rsid w:val="000A7E9C"/>
    <w:rsid w:val="000C1101"/>
    <w:rsid w:val="000C14C4"/>
    <w:rsid w:val="000C347E"/>
    <w:rsid w:val="000C5651"/>
    <w:rsid w:val="000D38F3"/>
    <w:rsid w:val="000D3DBB"/>
    <w:rsid w:val="000D601D"/>
    <w:rsid w:val="000E4F09"/>
    <w:rsid w:val="000F391E"/>
    <w:rsid w:val="000F5D88"/>
    <w:rsid w:val="000F7484"/>
    <w:rsid w:val="00103D7E"/>
    <w:rsid w:val="001335B0"/>
    <w:rsid w:val="00144107"/>
    <w:rsid w:val="00152425"/>
    <w:rsid w:val="00154581"/>
    <w:rsid w:val="0015677B"/>
    <w:rsid w:val="00157681"/>
    <w:rsid w:val="0016026D"/>
    <w:rsid w:val="00165C21"/>
    <w:rsid w:val="00165D0A"/>
    <w:rsid w:val="00187A6F"/>
    <w:rsid w:val="001B00C4"/>
    <w:rsid w:val="001B0A0D"/>
    <w:rsid w:val="001D55C0"/>
    <w:rsid w:val="00201734"/>
    <w:rsid w:val="0022795E"/>
    <w:rsid w:val="0023319E"/>
    <w:rsid w:val="002356D9"/>
    <w:rsid w:val="00253BB4"/>
    <w:rsid w:val="002966B3"/>
    <w:rsid w:val="002A4F08"/>
    <w:rsid w:val="002A67FD"/>
    <w:rsid w:val="002C18E4"/>
    <w:rsid w:val="002C3693"/>
    <w:rsid w:val="002C5692"/>
    <w:rsid w:val="002E6597"/>
    <w:rsid w:val="00304B92"/>
    <w:rsid w:val="003114F4"/>
    <w:rsid w:val="00311A56"/>
    <w:rsid w:val="003204E1"/>
    <w:rsid w:val="003347FA"/>
    <w:rsid w:val="003453EA"/>
    <w:rsid w:val="00346894"/>
    <w:rsid w:val="00361CE6"/>
    <w:rsid w:val="003978A7"/>
    <w:rsid w:val="003B40B5"/>
    <w:rsid w:val="003B4165"/>
    <w:rsid w:val="003C08D6"/>
    <w:rsid w:val="003D294A"/>
    <w:rsid w:val="003E7E7E"/>
    <w:rsid w:val="004008EC"/>
    <w:rsid w:val="0044106D"/>
    <w:rsid w:val="00444B92"/>
    <w:rsid w:val="0045666A"/>
    <w:rsid w:val="004605D0"/>
    <w:rsid w:val="004652ED"/>
    <w:rsid w:val="00475F52"/>
    <w:rsid w:val="00481F76"/>
    <w:rsid w:val="00495800"/>
    <w:rsid w:val="004A092F"/>
    <w:rsid w:val="004B0F52"/>
    <w:rsid w:val="004C05E8"/>
    <w:rsid w:val="004C6227"/>
    <w:rsid w:val="004D3124"/>
    <w:rsid w:val="004E0D0B"/>
    <w:rsid w:val="004E7DEE"/>
    <w:rsid w:val="004F30FC"/>
    <w:rsid w:val="0050211D"/>
    <w:rsid w:val="0050653F"/>
    <w:rsid w:val="005215A2"/>
    <w:rsid w:val="005238FD"/>
    <w:rsid w:val="00524F42"/>
    <w:rsid w:val="00527E50"/>
    <w:rsid w:val="005335EE"/>
    <w:rsid w:val="00534F11"/>
    <w:rsid w:val="005364F2"/>
    <w:rsid w:val="00536B2E"/>
    <w:rsid w:val="00537D7E"/>
    <w:rsid w:val="00537EB0"/>
    <w:rsid w:val="00554438"/>
    <w:rsid w:val="00565A4F"/>
    <w:rsid w:val="00570586"/>
    <w:rsid w:val="00571F44"/>
    <w:rsid w:val="0058345A"/>
    <w:rsid w:val="0058367A"/>
    <w:rsid w:val="0058422F"/>
    <w:rsid w:val="00593D37"/>
    <w:rsid w:val="005B6A14"/>
    <w:rsid w:val="005C60BB"/>
    <w:rsid w:val="005E4AB4"/>
    <w:rsid w:val="0061681A"/>
    <w:rsid w:val="00637FC0"/>
    <w:rsid w:val="0064178C"/>
    <w:rsid w:val="006476E8"/>
    <w:rsid w:val="006519AF"/>
    <w:rsid w:val="006542B9"/>
    <w:rsid w:val="00673446"/>
    <w:rsid w:val="00676181"/>
    <w:rsid w:val="00676BC8"/>
    <w:rsid w:val="006813D4"/>
    <w:rsid w:val="0068191F"/>
    <w:rsid w:val="0068521C"/>
    <w:rsid w:val="006B3854"/>
    <w:rsid w:val="006B559D"/>
    <w:rsid w:val="006C0AB6"/>
    <w:rsid w:val="006C307C"/>
    <w:rsid w:val="006E1E41"/>
    <w:rsid w:val="006E2508"/>
    <w:rsid w:val="006E478F"/>
    <w:rsid w:val="00712C0C"/>
    <w:rsid w:val="00726159"/>
    <w:rsid w:val="00734C73"/>
    <w:rsid w:val="007357A1"/>
    <w:rsid w:val="007577BF"/>
    <w:rsid w:val="00764880"/>
    <w:rsid w:val="00775C65"/>
    <w:rsid w:val="00777B96"/>
    <w:rsid w:val="00782200"/>
    <w:rsid w:val="007857A5"/>
    <w:rsid w:val="007B0BBD"/>
    <w:rsid w:val="007B5D3E"/>
    <w:rsid w:val="007C1D5A"/>
    <w:rsid w:val="007D1454"/>
    <w:rsid w:val="007D3F08"/>
    <w:rsid w:val="007E5551"/>
    <w:rsid w:val="008000AF"/>
    <w:rsid w:val="0080446B"/>
    <w:rsid w:val="008156A8"/>
    <w:rsid w:val="008452A1"/>
    <w:rsid w:val="008455DD"/>
    <w:rsid w:val="0084607E"/>
    <w:rsid w:val="00846B44"/>
    <w:rsid w:val="00855474"/>
    <w:rsid w:val="00861CB6"/>
    <w:rsid w:val="0087069A"/>
    <w:rsid w:val="00874461"/>
    <w:rsid w:val="00882EDD"/>
    <w:rsid w:val="00886817"/>
    <w:rsid w:val="008B478E"/>
    <w:rsid w:val="008B758A"/>
    <w:rsid w:val="008D0F9A"/>
    <w:rsid w:val="008F577E"/>
    <w:rsid w:val="0091729C"/>
    <w:rsid w:val="00955BC3"/>
    <w:rsid w:val="00964F3E"/>
    <w:rsid w:val="00970F44"/>
    <w:rsid w:val="00972DE9"/>
    <w:rsid w:val="00975680"/>
    <w:rsid w:val="00980AB0"/>
    <w:rsid w:val="0099690D"/>
    <w:rsid w:val="009A4365"/>
    <w:rsid w:val="009A5309"/>
    <w:rsid w:val="009B0335"/>
    <w:rsid w:val="009C4866"/>
    <w:rsid w:val="009D471D"/>
    <w:rsid w:val="009F03DB"/>
    <w:rsid w:val="009F3943"/>
    <w:rsid w:val="00A04899"/>
    <w:rsid w:val="00A058DD"/>
    <w:rsid w:val="00A1066E"/>
    <w:rsid w:val="00A47BC8"/>
    <w:rsid w:val="00A548B5"/>
    <w:rsid w:val="00A57020"/>
    <w:rsid w:val="00A6125D"/>
    <w:rsid w:val="00A711A4"/>
    <w:rsid w:val="00A73541"/>
    <w:rsid w:val="00A75FA6"/>
    <w:rsid w:val="00A80915"/>
    <w:rsid w:val="00A84CBE"/>
    <w:rsid w:val="00A962EA"/>
    <w:rsid w:val="00AD336C"/>
    <w:rsid w:val="00AE3401"/>
    <w:rsid w:val="00AF2B50"/>
    <w:rsid w:val="00B1051C"/>
    <w:rsid w:val="00B11FEB"/>
    <w:rsid w:val="00B3689E"/>
    <w:rsid w:val="00B5290E"/>
    <w:rsid w:val="00B87564"/>
    <w:rsid w:val="00BA509B"/>
    <w:rsid w:val="00BB4B76"/>
    <w:rsid w:val="00BC28F7"/>
    <w:rsid w:val="00BD3441"/>
    <w:rsid w:val="00BF5554"/>
    <w:rsid w:val="00C00E0A"/>
    <w:rsid w:val="00C26808"/>
    <w:rsid w:val="00C32707"/>
    <w:rsid w:val="00C37AF5"/>
    <w:rsid w:val="00C40CB9"/>
    <w:rsid w:val="00C51409"/>
    <w:rsid w:val="00C51BD7"/>
    <w:rsid w:val="00C6160F"/>
    <w:rsid w:val="00C6257D"/>
    <w:rsid w:val="00C6309F"/>
    <w:rsid w:val="00C81B78"/>
    <w:rsid w:val="00C83960"/>
    <w:rsid w:val="00C909D8"/>
    <w:rsid w:val="00C95605"/>
    <w:rsid w:val="00CA289B"/>
    <w:rsid w:val="00CA32D7"/>
    <w:rsid w:val="00CB7D6D"/>
    <w:rsid w:val="00CC2D10"/>
    <w:rsid w:val="00CC7E76"/>
    <w:rsid w:val="00CD6BD1"/>
    <w:rsid w:val="00CE40AC"/>
    <w:rsid w:val="00CF2BCF"/>
    <w:rsid w:val="00D02211"/>
    <w:rsid w:val="00D0633E"/>
    <w:rsid w:val="00D14E94"/>
    <w:rsid w:val="00D41517"/>
    <w:rsid w:val="00D54D56"/>
    <w:rsid w:val="00D67435"/>
    <w:rsid w:val="00D9271D"/>
    <w:rsid w:val="00DB1B0A"/>
    <w:rsid w:val="00DC0DE1"/>
    <w:rsid w:val="00DC7F21"/>
    <w:rsid w:val="00DE423C"/>
    <w:rsid w:val="00E05F11"/>
    <w:rsid w:val="00E06517"/>
    <w:rsid w:val="00E152E4"/>
    <w:rsid w:val="00E23046"/>
    <w:rsid w:val="00E264E8"/>
    <w:rsid w:val="00E338F5"/>
    <w:rsid w:val="00E33953"/>
    <w:rsid w:val="00E424F9"/>
    <w:rsid w:val="00E467EF"/>
    <w:rsid w:val="00E5088A"/>
    <w:rsid w:val="00E55573"/>
    <w:rsid w:val="00E63247"/>
    <w:rsid w:val="00E63DE1"/>
    <w:rsid w:val="00E658A5"/>
    <w:rsid w:val="00E65D11"/>
    <w:rsid w:val="00E71224"/>
    <w:rsid w:val="00E7378A"/>
    <w:rsid w:val="00E97C12"/>
    <w:rsid w:val="00EA4AB0"/>
    <w:rsid w:val="00EB76C2"/>
    <w:rsid w:val="00EC5808"/>
    <w:rsid w:val="00ED46D4"/>
    <w:rsid w:val="00ED583B"/>
    <w:rsid w:val="00EF2449"/>
    <w:rsid w:val="00EF56C3"/>
    <w:rsid w:val="00F016BB"/>
    <w:rsid w:val="00F02987"/>
    <w:rsid w:val="00F0682F"/>
    <w:rsid w:val="00F450FF"/>
    <w:rsid w:val="00F923EE"/>
    <w:rsid w:val="00F9254F"/>
    <w:rsid w:val="00F9760B"/>
    <w:rsid w:val="00FA2287"/>
    <w:rsid w:val="00FB44E9"/>
    <w:rsid w:val="00FE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7CC5"/>
  <w15:docId w15:val="{75D9E533-7287-4AC9-A950-F9C2E61F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16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4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4438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Customer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CustomerCopy</Template>
  <TotalTime>23</TotalTime>
  <Pages>5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Satyendra Kumar Dwivedi</cp:lastModifiedBy>
  <cp:revision>16</cp:revision>
  <dcterms:created xsi:type="dcterms:W3CDTF">2019-12-12T07:54:00Z</dcterms:created>
  <dcterms:modified xsi:type="dcterms:W3CDTF">2021-02-02T10:27:00Z</dcterms:modified>
</cp:coreProperties>
</file>