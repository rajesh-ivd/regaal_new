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C75" w:rsidRDefault="007C7EEB" w:rsidP="00373C75">
      <w:r>
        <w:rPr>
          <w:noProof/>
          <w:lang w:val="en-IN" w:eastAsia="en-IN"/>
        </w:rPr>
        <w:drawing>
          <wp:anchor distT="0" distB="0" distL="114300" distR="114300" simplePos="0" relativeHeight="251682816" behindDoc="1" locked="0" layoutInCell="1" allowOverlap="1" wp14:anchorId="02CF4FA7" wp14:editId="662F7E4D">
            <wp:simplePos x="0" y="0"/>
            <wp:positionH relativeFrom="column">
              <wp:posOffset>4851400</wp:posOffset>
            </wp:positionH>
            <wp:positionV relativeFrom="paragraph">
              <wp:posOffset>371475</wp:posOffset>
            </wp:positionV>
            <wp:extent cx="10096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192" y="21216"/>
                <wp:lineTo x="2119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KS sing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BCD">
        <w:rPr>
          <w:noProof/>
          <w:lang w:val="en-IN" w:eastAsia="en-IN"/>
        </w:rPr>
        <w:pict>
          <v:rect id="_x0000_s1151" style="position:absolute;margin-left:123.25pt;margin-top:-157.6pt;width:359.25pt;height:38.65pt;z-index:251681792;mso-position-horizontal-relative:text;mso-position-vertical-relative:text" filled="f" stroked="f">
            <v:textbox style="mso-next-textbox:#_x0000_s1151">
              <w:txbxContent>
                <w:p w:rsidR="00FE4535" w:rsidRDefault="00640F4B" w:rsidP="00640F4B">
                  <w:pPr>
                    <w:spacing w:after="0"/>
                  </w:pPr>
                  <w:r w:rsidRPr="0083666D">
                    <w:t xml:space="preserve">- </w:t>
                  </w:r>
                  <w:r>
                    <w:t xml:space="preserve">Got selected as “Testimonial” by </w:t>
                  </w:r>
                  <w:proofErr w:type="spellStart"/>
                  <w:r>
                    <w:t>Symbiosys</w:t>
                  </w:r>
                  <w:proofErr w:type="spellEnd"/>
                  <w:r>
                    <w:t xml:space="preserve"> Center for Distance Education </w:t>
                  </w:r>
                  <w:r w:rsidR="00FE4535">
                    <w:t xml:space="preserve">    </w:t>
                  </w:r>
                </w:p>
                <w:p w:rsidR="00640F4B" w:rsidRDefault="00FE4535" w:rsidP="00640F4B">
                  <w:pPr>
                    <w:spacing w:after="0"/>
                  </w:pPr>
                  <w:r>
                    <w:t xml:space="preserve">  </w:t>
                  </w:r>
                  <w:r w:rsidR="00640F4B">
                    <w:t xml:space="preserve">in the Year 2020. </w:t>
                  </w:r>
                </w:p>
                <w:p w:rsidR="00640F4B" w:rsidRPr="0083666D" w:rsidRDefault="00640F4B" w:rsidP="00640F4B">
                  <w:pPr>
                    <w:spacing w:after="120"/>
                    <w:ind w:left="2880" w:hanging="2880"/>
                  </w:pPr>
                </w:p>
                <w:p w:rsidR="00640F4B" w:rsidRPr="00A9373F" w:rsidRDefault="00640F4B" w:rsidP="00640F4B">
                  <w:pPr>
                    <w:spacing w:after="0"/>
                    <w:rPr>
                      <w:color w:val="595959" w:themeColor="text1" w:themeTint="A6"/>
                    </w:rPr>
                  </w:pPr>
                </w:p>
                <w:p w:rsidR="00640F4B" w:rsidRPr="00A9373F" w:rsidRDefault="00640F4B" w:rsidP="00640F4B">
                  <w:pPr>
                    <w:spacing w:after="0"/>
                  </w:pPr>
                </w:p>
              </w:txbxContent>
            </v:textbox>
          </v:rect>
        </w:pict>
      </w:r>
      <w:r w:rsidR="00752BCD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8" type="#_x0000_t32" style="position:absolute;margin-left:-33pt;margin-top:-140.5pt;width:134pt;height:0;z-index:251678720;mso-position-horizontal-relative:text;mso-position-vertical-relative:text" o:connectortype="straight" strokecolor="white [3212]"/>
        </w:pict>
      </w:r>
      <w:r w:rsidR="00752BCD">
        <w:rPr>
          <w:noProof/>
          <w:lang w:val="en-IN" w:eastAsia="en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50" type="#_x0000_t120" style="position:absolute;margin-left:-42.65pt;margin-top:-155.55pt;width:11.2pt;height:11.3pt;z-index:251680768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="00752BCD">
        <w:rPr>
          <w:noProof/>
          <w:lang w:val="en-IN" w:eastAsia="en-IN"/>
        </w:rPr>
        <w:pict>
          <v:rect id="_x0000_s1149" style="position:absolute;margin-left:-29.55pt;margin-top:-159.8pt;width:126.3pt;height:22.65pt;z-index:251679744;mso-position-horizontal-relative:text;mso-position-vertical-relative:text" filled="f" stroked="f">
            <v:textbox style="mso-next-textbox:#_x0000_s1149">
              <w:txbxContent>
                <w:p w:rsidR="00640F4B" w:rsidRPr="00FB0291" w:rsidRDefault="00640F4B" w:rsidP="00640F4B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 xml:space="preserve">Achievement </w:t>
                  </w:r>
                </w:p>
              </w:txbxContent>
            </v:textbox>
          </v:rect>
        </w:pict>
      </w:r>
      <w:r w:rsidR="00752BCD">
        <w:rPr>
          <w:noProof/>
        </w:rPr>
        <w:pict>
          <v:shape id="_x0000_s1118" type="#_x0000_t32" style="position:absolute;margin-left:-32.35pt;margin-top:-237.75pt;width:134pt;height:0;z-index:251655168;mso-position-horizontal-relative:text;mso-position-vertical-relative:text" o:connectortype="straight" strokecolor="white [3212]"/>
        </w:pict>
      </w:r>
      <w:r w:rsidR="00752BCD">
        <w:rPr>
          <w:noProof/>
        </w:rPr>
        <w:pict>
          <v:rect id="_x0000_s1116" style="position:absolute;margin-left:-28.9pt;margin-top:-257.05pt;width:126.3pt;height:22.65pt;z-index:251662336;mso-position-horizontal-relative:text;mso-position-vertical-relative:text" filled="f" stroked="f">
            <v:textbox style="mso-next-textbox:#_x0000_s1116">
              <w:txbxContent>
                <w:p w:rsidR="00373C75" w:rsidRPr="00FB0291" w:rsidRDefault="006507EA" w:rsidP="00373C75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Technical</w:t>
                  </w:r>
                  <w:r w:rsidR="00373C75">
                    <w:rPr>
                      <w:color w:val="FFFFFF" w:themeColor="background1"/>
                      <w:sz w:val="24"/>
                    </w:rPr>
                    <w:t xml:space="preserve"> Education</w:t>
                  </w:r>
                </w:p>
              </w:txbxContent>
            </v:textbox>
          </v:rect>
        </w:pict>
      </w:r>
      <w:r w:rsidR="00752BCD">
        <w:rPr>
          <w:noProof/>
        </w:rPr>
        <w:pict>
          <v:shape id="_x0000_s1126" type="#_x0000_t120" style="position:absolute;margin-left:-42pt;margin-top:-252.8pt;width:11.2pt;height:11.3pt;z-index:251663360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="00752BCD">
        <w:rPr>
          <w:noProof/>
        </w:rPr>
        <w:pict>
          <v:rect id="_x0000_s1114" style="position:absolute;margin-left:122.15pt;margin-top:-237.75pt;width:395.35pt;height:74.25pt;z-index:251654144;mso-position-horizontal-relative:text;mso-position-vertical-relative:text" filled="f" stroked="f">
            <v:textbox style="mso-next-textbox:#_x0000_s1114">
              <w:txbxContent>
                <w:p w:rsidR="00373C75" w:rsidRPr="0083666D" w:rsidRDefault="006507EA" w:rsidP="006507EA">
                  <w:pPr>
                    <w:spacing w:after="120"/>
                  </w:pPr>
                  <w:r w:rsidRPr="0083666D">
                    <w:t>- Pursued from institute of Computer Education with grade “EXCELLENT”.</w:t>
                  </w:r>
                </w:p>
                <w:p w:rsidR="00373C75" w:rsidRPr="0083666D" w:rsidRDefault="00373C75" w:rsidP="006507EA">
                  <w:pPr>
                    <w:spacing w:after="120"/>
                  </w:pPr>
                </w:p>
                <w:p w:rsidR="00373C75" w:rsidRPr="0083666D" w:rsidRDefault="00373C75" w:rsidP="00951E5B">
                  <w:pPr>
                    <w:spacing w:after="120"/>
                  </w:pPr>
                  <w:r w:rsidRPr="0083666D">
                    <w:t xml:space="preserve">- </w:t>
                  </w:r>
                  <w:r w:rsidR="006507EA" w:rsidRPr="0083666D">
                    <w:t>Pursued from Computer Training Institute State Youth Ce</w:t>
                  </w:r>
                  <w:r w:rsidR="00951E5B">
                    <w:t>n</w:t>
                  </w:r>
                  <w:r w:rsidR="006507EA" w:rsidRPr="0083666D">
                    <w:t xml:space="preserve">tre with </w:t>
                  </w:r>
                  <w:r w:rsidR="00752BCD">
                    <w:t>G</w:t>
                  </w:r>
                  <w:bookmarkStart w:id="0" w:name="_GoBack"/>
                  <w:bookmarkEnd w:id="0"/>
                  <w:r w:rsidR="006507EA" w:rsidRPr="0083666D">
                    <w:t>rade “B”.</w:t>
                  </w:r>
                </w:p>
                <w:p w:rsidR="00373C75" w:rsidRPr="00A9373F" w:rsidRDefault="00373C75" w:rsidP="00373C75">
                  <w:pPr>
                    <w:spacing w:after="0"/>
                    <w:rPr>
                      <w:color w:val="595959" w:themeColor="text1" w:themeTint="A6"/>
                    </w:rPr>
                  </w:pPr>
                </w:p>
                <w:p w:rsidR="00373C75" w:rsidRPr="00A9373F" w:rsidRDefault="00373C75" w:rsidP="00373C75">
                  <w:pPr>
                    <w:spacing w:after="0"/>
                  </w:pPr>
                </w:p>
              </w:txbxContent>
            </v:textbox>
          </v:rect>
        </w:pict>
      </w:r>
      <w:r w:rsidR="00752BCD">
        <w:rPr>
          <w:noProof/>
        </w:rPr>
        <w:pict>
          <v:rect id="_x0000_s1113" style="position:absolute;margin-left:-41.55pt;margin-top:-235.25pt;width:142.95pt;height:93.95pt;z-index:251653120;mso-position-horizontal-relative:text;mso-position-vertical-relative:text" filled="f" stroked="f">
            <v:textbox style="mso-next-textbox:#_x0000_s1113">
              <w:txbxContent>
                <w:p w:rsidR="00373C75" w:rsidRPr="00B63CAB" w:rsidRDefault="006507EA" w:rsidP="00373C75">
                  <w:pPr>
                    <w:spacing w:after="0" w:line="240" w:lineRule="auto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Computer Application</w:t>
                  </w:r>
                </w:p>
                <w:p w:rsidR="00373C75" w:rsidRPr="00B63CAB" w:rsidRDefault="00373C75" w:rsidP="00373C75">
                  <w:pPr>
                    <w:spacing w:after="0" w:line="240" w:lineRule="auto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B63CAB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  <w:p w:rsidR="00373C75" w:rsidRPr="00B63CAB" w:rsidRDefault="006507EA" w:rsidP="00373C75">
                  <w:pPr>
                    <w:spacing w:after="0" w:line="240" w:lineRule="auto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Diploma in Financial Accounting</w:t>
                  </w:r>
                </w:p>
                <w:p w:rsidR="00373C75" w:rsidRPr="00B63CAB" w:rsidRDefault="00373C75" w:rsidP="00373C75">
                  <w:pPr>
                    <w:spacing w:after="0" w:line="240" w:lineRule="auto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373C75" w:rsidRPr="00B63CAB" w:rsidRDefault="00373C75" w:rsidP="00373C75">
                  <w:pPr>
                    <w:spacing w:after="0" w:line="240" w:lineRule="auto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373C75" w:rsidRPr="00B63CAB" w:rsidRDefault="00373C75" w:rsidP="00373C75">
                  <w:pPr>
                    <w:spacing w:after="0" w:line="240" w:lineRule="auto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B63CAB">
                    <w:rPr>
                      <w:color w:val="FFFFFF" w:themeColor="background1"/>
                      <w:sz w:val="24"/>
                      <w:szCs w:val="24"/>
                    </w:rPr>
                    <w:t>2006</w:t>
                  </w:r>
                </w:p>
                <w:p w:rsidR="00373C75" w:rsidRPr="00B63CAB" w:rsidRDefault="00373C75" w:rsidP="00373C75">
                  <w:pPr>
                    <w:spacing w:after="0" w:line="240" w:lineRule="auto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373C75" w:rsidRPr="00B63CAB" w:rsidRDefault="00373C75" w:rsidP="00373C75">
                  <w:pPr>
                    <w:spacing w:after="0" w:line="240" w:lineRule="auto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B63CAB">
                    <w:rPr>
                      <w:color w:val="FFFFFF" w:themeColor="background1"/>
                      <w:sz w:val="24"/>
                      <w:szCs w:val="24"/>
                    </w:rPr>
                    <w:t>2009</w:t>
                  </w:r>
                </w:p>
                <w:p w:rsidR="00373C75" w:rsidRPr="00B63CAB" w:rsidRDefault="00373C75" w:rsidP="00373C75">
                  <w:pPr>
                    <w:spacing w:after="0" w:line="240" w:lineRule="auto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373C75" w:rsidRPr="00B63CAB" w:rsidRDefault="00373C75" w:rsidP="00373C75">
                  <w:pPr>
                    <w:spacing w:after="0" w:line="240" w:lineRule="auto"/>
                  </w:pPr>
                  <w:r w:rsidRPr="00B63CAB">
                    <w:rPr>
                      <w:color w:val="FFFFFF" w:themeColor="background1"/>
                      <w:sz w:val="24"/>
                      <w:szCs w:val="24"/>
                    </w:rPr>
                    <w:t>2010</w:t>
                  </w:r>
                </w:p>
              </w:txbxContent>
            </v:textbox>
          </v:rect>
        </w:pict>
      </w:r>
      <w:r w:rsidR="00752BCD">
        <w:rPr>
          <w:noProof/>
        </w:rPr>
        <w:pict>
          <v:rect id="_x0000_s1109" style="position:absolute;margin-left:127.55pt;margin-top:-396.9pt;width:373.9pt;height:149.85pt;z-index:251649024;mso-position-horizontal-relative:text;mso-position-vertical-relative:text" filled="f" stroked="f">
            <v:textbox style="mso-next-textbox:#_x0000_s1109">
              <w:txbxContent>
                <w:p w:rsidR="000A5435" w:rsidRPr="0083666D" w:rsidRDefault="000A5435" w:rsidP="00EE1D8B">
                  <w:pPr>
                    <w:spacing w:after="0"/>
                  </w:pPr>
                </w:p>
                <w:p w:rsidR="00373C75" w:rsidRPr="0083666D" w:rsidRDefault="000A5435" w:rsidP="00EE1D8B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</w:pPr>
                  <w:r w:rsidRPr="0083666D">
                    <w:t xml:space="preserve">Passed </w:t>
                  </w:r>
                  <w:proofErr w:type="spellStart"/>
                  <w:r w:rsidRPr="0083666D">
                    <w:t>Madhyamik</w:t>
                  </w:r>
                  <w:proofErr w:type="spellEnd"/>
                  <w:r w:rsidRPr="0083666D">
                    <w:t xml:space="preserve"> </w:t>
                  </w:r>
                  <w:r w:rsidR="009F0B55" w:rsidRPr="0083666D">
                    <w:t xml:space="preserve">from WBBSE </w:t>
                  </w:r>
                  <w:r w:rsidRPr="0083666D">
                    <w:t xml:space="preserve">in 2002 with </w:t>
                  </w:r>
                  <w:r w:rsidR="006507EA" w:rsidRPr="0083666D">
                    <w:t>68.75 %</w:t>
                  </w:r>
                </w:p>
                <w:p w:rsidR="00EE1D8B" w:rsidRDefault="00EE1D8B" w:rsidP="00EE1D8B">
                  <w:pPr>
                    <w:pStyle w:val="ListParagraph"/>
                    <w:spacing w:after="0"/>
                  </w:pPr>
                </w:p>
                <w:p w:rsidR="00373C75" w:rsidRPr="0083666D" w:rsidRDefault="000A5435" w:rsidP="00EE1D8B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</w:pPr>
                  <w:r w:rsidRPr="0083666D">
                    <w:t xml:space="preserve">Passed </w:t>
                  </w:r>
                  <w:r w:rsidR="00373C75" w:rsidRPr="0083666D">
                    <w:t>High</w:t>
                  </w:r>
                  <w:r w:rsidR="003E7BB2" w:rsidRPr="0083666D">
                    <w:t>er</w:t>
                  </w:r>
                  <w:r w:rsidR="00373C75" w:rsidRPr="0083666D">
                    <w:t xml:space="preserve"> </w:t>
                  </w:r>
                  <w:r w:rsidR="003E7BB2" w:rsidRPr="0083666D">
                    <w:t>S</w:t>
                  </w:r>
                  <w:r w:rsidRPr="0083666D">
                    <w:t xml:space="preserve">econdary </w:t>
                  </w:r>
                  <w:r w:rsidR="009F0B55" w:rsidRPr="0083666D">
                    <w:t xml:space="preserve">from WBCHSE </w:t>
                  </w:r>
                  <w:r w:rsidRPr="0083666D">
                    <w:t>in 2004</w:t>
                  </w:r>
                  <w:r w:rsidR="006507EA" w:rsidRPr="0083666D">
                    <w:t xml:space="preserve"> </w:t>
                  </w:r>
                  <w:r w:rsidRPr="0083666D">
                    <w:t>with</w:t>
                  </w:r>
                  <w:r w:rsidR="006507EA" w:rsidRPr="0083666D">
                    <w:t xml:space="preserve"> 53.50%</w:t>
                  </w:r>
                </w:p>
                <w:p w:rsidR="00EE1D8B" w:rsidRDefault="00EE1D8B" w:rsidP="00EE1D8B">
                  <w:pPr>
                    <w:pStyle w:val="ListParagraph"/>
                    <w:spacing w:after="0"/>
                  </w:pPr>
                </w:p>
                <w:p w:rsidR="0011743F" w:rsidRDefault="000A5435" w:rsidP="00EE1D8B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</w:pPr>
                  <w:r w:rsidRPr="0083666D">
                    <w:t xml:space="preserve">Passed B.Com (Hons.) </w:t>
                  </w:r>
                  <w:r w:rsidR="009F0B55" w:rsidRPr="0083666D">
                    <w:t xml:space="preserve">from Calcutta University  </w:t>
                  </w:r>
                  <w:r w:rsidRPr="0083666D">
                    <w:t xml:space="preserve">in 2007 with </w:t>
                  </w:r>
                  <w:r w:rsidR="006507EA" w:rsidRPr="0083666D">
                    <w:t>51.75%</w:t>
                  </w:r>
                </w:p>
                <w:p w:rsidR="00EE1D8B" w:rsidRDefault="00EE1D8B" w:rsidP="00EE1D8B">
                  <w:pPr>
                    <w:pStyle w:val="ListParagraph"/>
                    <w:spacing w:after="0"/>
                  </w:pPr>
                </w:p>
                <w:p w:rsidR="00EE1D8B" w:rsidRPr="0083666D" w:rsidRDefault="00146532" w:rsidP="006037D8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</w:pPr>
                  <w:r>
                    <w:t>Passed</w:t>
                  </w:r>
                  <w:r w:rsidR="00EE1D8B">
                    <w:t xml:space="preserve"> PGDBA (Finance) from SCDL</w:t>
                  </w:r>
                  <w:r w:rsidR="00B15737">
                    <w:t xml:space="preserve"> </w:t>
                  </w:r>
                  <w:r>
                    <w:t>in the year 2019 with 69.88 % (First Class</w:t>
                  </w:r>
                  <w:r w:rsidR="00F73327">
                    <w:t>)</w:t>
                  </w:r>
                </w:p>
              </w:txbxContent>
            </v:textbox>
          </v:rect>
        </w:pict>
      </w:r>
      <w:r w:rsidR="00752BCD">
        <w:rPr>
          <w:noProof/>
        </w:rPr>
        <w:pict>
          <v:rect id="_x0000_s1108" style="position:absolute;margin-left:-42.4pt;margin-top:-385.7pt;width:142.95pt;height:129pt;z-index:251648000;mso-position-horizontal-relative:text;mso-position-vertical-relative:text" filled="f" stroked="f">
            <v:textbox style="mso-next-textbox:#_x0000_s1108">
              <w:txbxContent>
                <w:p w:rsidR="00373C75" w:rsidRPr="00DB3032" w:rsidRDefault="000A5435" w:rsidP="00EE1D8B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Secondery</w:t>
                  </w:r>
                  <w:proofErr w:type="spellEnd"/>
                </w:p>
                <w:p w:rsidR="00373C75" w:rsidRPr="00DB3032" w:rsidRDefault="00373C75" w:rsidP="00EE1D8B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DB3032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  <w:p w:rsidR="00373C75" w:rsidRPr="00DB3032" w:rsidRDefault="000A5435" w:rsidP="00EE1D8B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Higher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Secondery</w:t>
                  </w:r>
                  <w:proofErr w:type="spellEnd"/>
                </w:p>
                <w:p w:rsidR="00373C75" w:rsidRPr="00DB3032" w:rsidRDefault="00373C75" w:rsidP="00EE1D8B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373C75" w:rsidRDefault="000A5435" w:rsidP="00EE1D8B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Bachalore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Degree</w:t>
                  </w:r>
                </w:p>
                <w:p w:rsidR="00EE1D8B" w:rsidRDefault="00EE1D8B" w:rsidP="00EE1D8B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EE1D8B" w:rsidRPr="00DB3032" w:rsidRDefault="00EE1D8B" w:rsidP="00EE1D8B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Post Graduation</w:t>
                  </w:r>
                </w:p>
                <w:p w:rsidR="00373C75" w:rsidRPr="00DB3032" w:rsidRDefault="00373C75" w:rsidP="00373C75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373C75" w:rsidRPr="00DB3032" w:rsidRDefault="00373C75" w:rsidP="00373C75">
                  <w:pPr>
                    <w:spacing w:after="0"/>
                  </w:pPr>
                </w:p>
              </w:txbxContent>
            </v:textbox>
          </v:rect>
        </w:pict>
      </w:r>
      <w:r w:rsidR="00752BCD">
        <w:rPr>
          <w:noProof/>
        </w:rPr>
        <w:pict>
          <v:shape id="_x0000_s1110" type="#_x0000_t32" style="position:absolute;margin-left:-32.35pt;margin-top:-392.45pt;width:141.2pt;height:0;z-index:251650048;mso-position-horizontal-relative:text;mso-position-vertical-relative:text" o:connectortype="straight" strokecolor="white [3212]"/>
        </w:pict>
      </w:r>
      <w:r w:rsidR="00752BCD">
        <w:rPr>
          <w:noProof/>
        </w:rPr>
        <w:pict>
          <v:rect id="_x0000_s1111" style="position:absolute;margin-left:-29.65pt;margin-top:-412.6pt;width:129.1pt;height:22.65pt;z-index:251651072;mso-position-horizontal-relative:text;mso-position-vertical-relative:text" filled="f" stroked="f">
            <v:textbox style="mso-next-textbox:#_x0000_s1111">
              <w:txbxContent>
                <w:p w:rsidR="00373C75" w:rsidRPr="00FB0291" w:rsidRDefault="00373C75" w:rsidP="00373C75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Formal Education</w:t>
                  </w:r>
                </w:p>
              </w:txbxContent>
            </v:textbox>
          </v:rect>
        </w:pict>
      </w:r>
      <w:r w:rsidR="00752BCD">
        <w:rPr>
          <w:noProof/>
        </w:rPr>
        <w:pict>
          <v:shape id="_x0000_s1112" type="#_x0000_t120" style="position:absolute;margin-left:-40.85pt;margin-top:-408.85pt;width:11.2pt;height:11.3pt;z-index:251652096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="00752BCD">
        <w:rPr>
          <w:noProof/>
        </w:rPr>
        <w:pict>
          <v:rect id="_x0000_s1125" style="position:absolute;margin-left:128.05pt;margin-top:-515.6pt;width:314.15pt;height:104.55pt;z-index:251658240;mso-position-horizontal-relative:text;mso-position-vertical-relative:text" filled="f" stroked="f">
            <v:textbox style="mso-next-textbox:#_x0000_s1125">
              <w:txbxContent>
                <w:p w:rsidR="00082089" w:rsidRDefault="00082089" w:rsidP="00640F4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360" w:lineRule="auto"/>
                  </w:pPr>
                  <w:r>
                    <w:t>Late Amar Kumar Sanyal</w:t>
                  </w:r>
                </w:p>
                <w:p w:rsidR="00373C75" w:rsidRPr="0083666D" w:rsidRDefault="000A5435" w:rsidP="00640F4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360" w:lineRule="auto"/>
                  </w:pPr>
                  <w:r w:rsidRPr="0083666D">
                    <w:t>January</w:t>
                  </w:r>
                  <w:r w:rsidR="00373C75" w:rsidRPr="0083666D">
                    <w:t xml:space="preserve"> </w:t>
                  </w:r>
                  <w:r w:rsidRPr="0083666D">
                    <w:t>11</w:t>
                  </w:r>
                  <w:r w:rsidR="0079644D" w:rsidRPr="00EE1D8B">
                    <w:rPr>
                      <w:rFonts w:cs="Arial"/>
                      <w:vertAlign w:val="superscript"/>
                    </w:rPr>
                    <w:t>th</w:t>
                  </w:r>
                  <w:r w:rsidR="00373C75" w:rsidRPr="0083666D">
                    <w:t xml:space="preserve"> 198</w:t>
                  </w:r>
                  <w:r w:rsidRPr="0083666D">
                    <w:t>6</w:t>
                  </w:r>
                </w:p>
                <w:p w:rsidR="00373C75" w:rsidRPr="0083666D" w:rsidRDefault="00373C75" w:rsidP="00640F4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360" w:lineRule="auto"/>
                  </w:pPr>
                  <w:r w:rsidRPr="0083666D">
                    <w:t>Male</w:t>
                  </w:r>
                </w:p>
                <w:p w:rsidR="00373C75" w:rsidRPr="0083666D" w:rsidRDefault="00373C75" w:rsidP="00640F4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360" w:lineRule="auto"/>
                  </w:pPr>
                  <w:r w:rsidRPr="0083666D">
                    <w:t>Single</w:t>
                  </w:r>
                </w:p>
                <w:p w:rsidR="00373C75" w:rsidRPr="0083666D" w:rsidRDefault="006B017F" w:rsidP="00640F4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360" w:lineRule="auto"/>
                  </w:pPr>
                  <w:r w:rsidRPr="0083666D">
                    <w:t>Indian</w:t>
                  </w:r>
                </w:p>
              </w:txbxContent>
            </v:textbox>
          </v:rect>
        </w:pict>
      </w:r>
      <w:r w:rsidR="00752BCD">
        <w:rPr>
          <w:noProof/>
        </w:rPr>
        <w:pict>
          <v:rect id="_x0000_s1124" style="position:absolute;margin-left:-41.9pt;margin-top:-516.1pt;width:142.95pt;height:107.75pt;z-index:251657216;mso-position-horizontal-relative:text;mso-position-vertical-relative:text" filled="f" stroked="f">
            <v:textbox style="mso-next-textbox:#_x0000_s1124">
              <w:txbxContent>
                <w:p w:rsidR="00082089" w:rsidRDefault="00082089" w:rsidP="00640F4B">
                  <w:pPr>
                    <w:spacing w:after="0" w:line="360" w:lineRule="auto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Father’s Name:</w:t>
                  </w:r>
                </w:p>
                <w:p w:rsidR="00373C75" w:rsidRPr="00976645" w:rsidRDefault="00373C75" w:rsidP="00640F4B">
                  <w:pPr>
                    <w:spacing w:after="0" w:line="360" w:lineRule="auto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976645">
                    <w:rPr>
                      <w:color w:val="FFFFFF" w:themeColor="background1"/>
                      <w:sz w:val="24"/>
                      <w:szCs w:val="24"/>
                    </w:rPr>
                    <w:t>Date of Birth:</w:t>
                  </w:r>
                </w:p>
                <w:p w:rsidR="00373C75" w:rsidRPr="00976645" w:rsidRDefault="00373C75" w:rsidP="00640F4B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976645">
                    <w:rPr>
                      <w:color w:val="FFFFFF" w:themeColor="background1"/>
                      <w:sz w:val="24"/>
                      <w:szCs w:val="24"/>
                    </w:rPr>
                    <w:t xml:space="preserve">Gender: </w:t>
                  </w:r>
                </w:p>
                <w:p w:rsidR="00373C75" w:rsidRPr="00976645" w:rsidRDefault="00373C75" w:rsidP="00640F4B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976645">
                    <w:rPr>
                      <w:color w:val="FFFFFF" w:themeColor="background1"/>
                      <w:sz w:val="24"/>
                      <w:szCs w:val="24"/>
                    </w:rPr>
                    <w:t xml:space="preserve">Marital Status: </w:t>
                  </w:r>
                </w:p>
                <w:p w:rsidR="00373C75" w:rsidRPr="00976645" w:rsidRDefault="00373C75" w:rsidP="00640F4B">
                  <w:pPr>
                    <w:spacing w:after="0" w:line="360" w:lineRule="auto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976645">
                    <w:rPr>
                      <w:color w:val="FFFFFF" w:themeColor="background1"/>
                      <w:sz w:val="24"/>
                      <w:szCs w:val="24"/>
                    </w:rPr>
                    <w:t>Nationality:</w:t>
                  </w:r>
                </w:p>
              </w:txbxContent>
            </v:textbox>
          </v:rect>
        </w:pict>
      </w:r>
      <w:r w:rsidR="00704AB7">
        <w:rPr>
          <w:noProof/>
          <w:lang w:val="en-IN" w:eastAsia="en-IN"/>
        </w:rPr>
        <w:drawing>
          <wp:anchor distT="0" distB="0" distL="114300" distR="114300" simplePos="0" relativeHeight="251634688" behindDoc="1" locked="0" layoutInCell="1" allowOverlap="1" wp14:anchorId="43DF4610" wp14:editId="678F9E4A">
            <wp:simplePos x="0" y="0"/>
            <wp:positionH relativeFrom="column">
              <wp:posOffset>4667250</wp:posOffset>
            </wp:positionH>
            <wp:positionV relativeFrom="paragraph">
              <wp:posOffset>282575</wp:posOffset>
            </wp:positionV>
            <wp:extent cx="1121410" cy="1273175"/>
            <wp:effectExtent l="19050" t="0" r="2540" b="0"/>
            <wp:wrapTight wrapText="bothSides">
              <wp:wrapPolygon edited="0">
                <wp:start x="-367" y="0"/>
                <wp:lineTo x="-367" y="21331"/>
                <wp:lineTo x="21649" y="21331"/>
                <wp:lineTo x="21649" y="0"/>
                <wp:lineTo x="-367" y="0"/>
              </wp:wrapPolygon>
            </wp:wrapTight>
            <wp:docPr id="3" name="Picture 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BFA">
        <w:rPr>
          <w:noProof/>
          <w:lang w:val="en-IN" w:eastAsia="en-IN"/>
        </w:rPr>
        <w:drawing>
          <wp:anchor distT="0" distB="0" distL="114300" distR="114300" simplePos="0" relativeHeight="251633664" behindDoc="1" locked="0" layoutInCell="1" allowOverlap="1" wp14:anchorId="0BB86BDB" wp14:editId="3D0E6469">
            <wp:simplePos x="0" y="0"/>
            <wp:positionH relativeFrom="column">
              <wp:posOffset>4808220</wp:posOffset>
            </wp:positionH>
            <wp:positionV relativeFrom="paragraph">
              <wp:posOffset>282575</wp:posOffset>
            </wp:positionV>
            <wp:extent cx="916940" cy="1131570"/>
            <wp:effectExtent l="19050" t="0" r="0" b="0"/>
            <wp:wrapTight wrapText="bothSides">
              <wp:wrapPolygon edited="0">
                <wp:start x="-449" y="0"/>
                <wp:lineTo x="-449" y="21091"/>
                <wp:lineTo x="21540" y="21091"/>
                <wp:lineTo x="21540" y="0"/>
                <wp:lineTo x="-449" y="0"/>
              </wp:wrapPolygon>
            </wp:wrapTight>
            <wp:docPr id="2" name="Picture 1" descr="AKS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S cop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BCD">
        <w:rPr>
          <w:noProof/>
        </w:rPr>
        <w:pict>
          <v:rect id="_x0000_s1137" style="position:absolute;margin-left:-26.25pt;margin-top:-106.1pt;width:135.2pt;height:22.65pt;z-index:251670528;mso-position-horizontal-relative:text;mso-position-vertical-relative:text" filled="f" stroked="f">
            <v:textbox style="mso-next-textbox:#_x0000_s1137">
              <w:txbxContent>
                <w:p w:rsidR="00D26EE3" w:rsidRDefault="00D26EE3" w:rsidP="00D26EE3">
                  <w:pPr>
                    <w:spacing w:after="0"/>
                  </w:pPr>
                  <w:r w:rsidRPr="00D26EE3">
                    <w:rPr>
                      <w:color w:val="FFFFFF" w:themeColor="background1"/>
                      <w:sz w:val="24"/>
                      <w:szCs w:val="24"/>
                    </w:rPr>
                    <w:t>Languages Known</w:t>
                  </w:r>
                </w:p>
                <w:p w:rsidR="007E5FAC" w:rsidRPr="00D26EE3" w:rsidRDefault="007E5FAC" w:rsidP="00D26EE3"/>
              </w:txbxContent>
            </v:textbox>
          </v:rect>
        </w:pict>
      </w:r>
      <w:r w:rsidR="00752BCD">
        <w:rPr>
          <w:noProof/>
        </w:rPr>
        <w:pict>
          <v:rect id="_x0000_s1106" style="position:absolute;margin-left:126.8pt;margin-top:-673.35pt;width:336.8pt;height:99.65pt;z-index:251645952;mso-position-horizontal-relative:text;mso-position-vertical-relative:text" filled="f" stroked="f">
            <v:textbox style="mso-next-textbox:#_x0000_s1106">
              <w:txbxContent>
                <w:p w:rsidR="00373C75" w:rsidRPr="00082089" w:rsidRDefault="000A5435" w:rsidP="00373C75">
                  <w:pPr>
                    <w:rPr>
                      <w:rFonts w:ascii="Decker" w:hAnsi="Decker"/>
                      <w:sz w:val="52"/>
                      <w:szCs w:val="52"/>
                    </w:rPr>
                  </w:pPr>
                  <w:r w:rsidRPr="00082089">
                    <w:rPr>
                      <w:rFonts w:ascii="Decker" w:hAnsi="Decker"/>
                      <w:sz w:val="52"/>
                      <w:szCs w:val="52"/>
                    </w:rPr>
                    <w:t>Anal Kumar Sanyal</w:t>
                  </w:r>
                </w:p>
                <w:p w:rsidR="00373C75" w:rsidRPr="0083666D" w:rsidRDefault="000A5435" w:rsidP="00373C75">
                  <w:pPr>
                    <w:spacing w:after="0" w:line="240" w:lineRule="auto"/>
                    <w:rPr>
                      <w:rFonts w:ascii="Decker" w:hAnsi="Decker"/>
                      <w:sz w:val="18"/>
                    </w:rPr>
                  </w:pPr>
                  <w:r w:rsidRPr="0083666D">
                    <w:rPr>
                      <w:rFonts w:ascii="Decker" w:hAnsi="Decker"/>
                      <w:sz w:val="18"/>
                    </w:rPr>
                    <w:t xml:space="preserve">20, </w:t>
                  </w:r>
                  <w:proofErr w:type="spellStart"/>
                  <w:r w:rsidRPr="0083666D">
                    <w:rPr>
                      <w:rFonts w:ascii="Decker" w:hAnsi="Decker"/>
                      <w:sz w:val="18"/>
                    </w:rPr>
                    <w:t>Beliaghat</w:t>
                  </w:r>
                  <w:r w:rsidR="00E508A1">
                    <w:rPr>
                      <w:rFonts w:ascii="Decker" w:hAnsi="Decker"/>
                      <w:sz w:val="18"/>
                    </w:rPr>
                    <w:t>a</w:t>
                  </w:r>
                  <w:proofErr w:type="spellEnd"/>
                  <w:r w:rsidRPr="0083666D">
                    <w:rPr>
                      <w:rFonts w:ascii="Decker" w:hAnsi="Decker"/>
                      <w:sz w:val="18"/>
                    </w:rPr>
                    <w:t xml:space="preserve"> Main Road, Kolkata – 700 010</w:t>
                  </w:r>
                </w:p>
                <w:p w:rsidR="000A5435" w:rsidRPr="0083666D" w:rsidRDefault="000A5435" w:rsidP="00373C75">
                  <w:pPr>
                    <w:spacing w:after="0" w:line="240" w:lineRule="auto"/>
                    <w:rPr>
                      <w:rFonts w:ascii="Decker" w:hAnsi="Decker"/>
                      <w:sz w:val="18"/>
                    </w:rPr>
                  </w:pPr>
                </w:p>
                <w:p w:rsidR="00373C75" w:rsidRPr="0083666D" w:rsidRDefault="00373C75" w:rsidP="000A5435">
                  <w:pPr>
                    <w:spacing w:after="0" w:line="240" w:lineRule="auto"/>
                    <w:rPr>
                      <w:rFonts w:ascii="Decker" w:hAnsi="Decker"/>
                      <w:sz w:val="18"/>
                    </w:rPr>
                  </w:pPr>
                  <w:r w:rsidRPr="0083666D">
                    <w:rPr>
                      <w:rFonts w:ascii="Decker" w:hAnsi="Decker"/>
                      <w:sz w:val="18"/>
                    </w:rPr>
                    <w:t xml:space="preserve">E-mail : </w:t>
                  </w:r>
                  <w:hyperlink r:id="rId9" w:history="1">
                    <w:r w:rsidR="000A5435" w:rsidRPr="0083666D">
                      <w:rPr>
                        <w:rStyle w:val="Hyperlink"/>
                        <w:rFonts w:ascii="Decker" w:hAnsi="Decker"/>
                        <w:color w:val="auto"/>
                        <w:sz w:val="18"/>
                      </w:rPr>
                      <w:t>anal.sanyal@gmail.com</w:t>
                    </w:r>
                  </w:hyperlink>
                  <w:r w:rsidR="000A5435" w:rsidRPr="0083666D">
                    <w:rPr>
                      <w:rFonts w:ascii="Decker" w:hAnsi="Decker"/>
                      <w:sz w:val="18"/>
                    </w:rPr>
                    <w:tab/>
                  </w:r>
                  <w:r w:rsidRPr="0083666D">
                    <w:rPr>
                      <w:rFonts w:ascii="Decker" w:hAnsi="Decker"/>
                      <w:sz w:val="18"/>
                    </w:rPr>
                    <w:t xml:space="preserve"> </w:t>
                  </w:r>
                </w:p>
                <w:p w:rsidR="00373C75" w:rsidRPr="0083666D" w:rsidRDefault="000A5435" w:rsidP="00373C75">
                  <w:pPr>
                    <w:spacing w:after="0" w:line="240" w:lineRule="auto"/>
                    <w:rPr>
                      <w:rFonts w:ascii="Decker" w:hAnsi="Decker"/>
                      <w:sz w:val="18"/>
                    </w:rPr>
                  </w:pPr>
                  <w:r w:rsidRPr="0083666D">
                    <w:rPr>
                      <w:rFonts w:ascii="Decker" w:hAnsi="Decker"/>
                      <w:sz w:val="18"/>
                    </w:rPr>
                    <w:t>Mob: +91 9830689205</w:t>
                  </w:r>
                </w:p>
              </w:txbxContent>
            </v:textbox>
          </v:rect>
        </w:pict>
      </w:r>
      <w:r w:rsidR="00752BCD">
        <w:rPr>
          <w:noProof/>
        </w:rPr>
        <w:pict>
          <v:rect id="_x0000_s1135" style="position:absolute;margin-left:122.25pt;margin-top:-87.65pt;width:165.75pt;height:38.65pt;z-index:251668480;mso-position-horizontal-relative:text;mso-position-vertical-relative:text" filled="f" stroked="f">
            <v:textbox style="mso-next-textbox:#_x0000_s1135">
              <w:txbxContent>
                <w:p w:rsidR="00D26EE3" w:rsidRDefault="007E5FAC" w:rsidP="00D26EE3">
                  <w:pPr>
                    <w:spacing w:after="0"/>
                  </w:pPr>
                  <w:r w:rsidRPr="0083666D">
                    <w:t xml:space="preserve">- </w:t>
                  </w:r>
                  <w:r w:rsidR="00D26EE3">
                    <w:t>Bengali, English &amp; Hindi.</w:t>
                  </w:r>
                </w:p>
                <w:p w:rsidR="007E5FAC" w:rsidRPr="0083666D" w:rsidRDefault="007E5FAC" w:rsidP="00D26EE3">
                  <w:pPr>
                    <w:spacing w:after="120"/>
                    <w:ind w:left="2880" w:hanging="2880"/>
                  </w:pPr>
                </w:p>
                <w:p w:rsidR="007E5FAC" w:rsidRPr="00A9373F" w:rsidRDefault="007E5FAC" w:rsidP="007E5FAC">
                  <w:pPr>
                    <w:spacing w:after="0"/>
                    <w:rPr>
                      <w:color w:val="595959" w:themeColor="text1" w:themeTint="A6"/>
                    </w:rPr>
                  </w:pPr>
                </w:p>
                <w:p w:rsidR="007E5FAC" w:rsidRPr="00A9373F" w:rsidRDefault="007E5FAC" w:rsidP="007E5FAC">
                  <w:pPr>
                    <w:spacing w:after="0"/>
                  </w:pPr>
                </w:p>
              </w:txbxContent>
            </v:textbox>
          </v:rect>
        </w:pict>
      </w:r>
      <w:r w:rsidR="00752BCD">
        <w:rPr>
          <w:noProof/>
        </w:rPr>
        <w:pict>
          <v:shape id="_x0000_s1138" type="#_x0000_t120" style="position:absolute;margin-left:-41.9pt;margin-top:-102.7pt;width:11.2pt;height:11.3pt;z-index:251671552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="00752BCD">
        <w:rPr>
          <w:noProof/>
        </w:rPr>
        <w:pict>
          <v:shape id="_x0000_s1136" type="#_x0000_t32" style="position:absolute;margin-left:-31.4pt;margin-top:-87.65pt;width:140.35pt;height:0;z-index:251669504;mso-position-horizontal-relative:text;mso-position-vertical-relative:text" o:connectortype="straight" strokecolor="white [3212]"/>
        </w:pict>
      </w:r>
      <w:r w:rsidR="00752BCD">
        <w:rPr>
          <w:noProof/>
        </w:rPr>
        <w:pict>
          <v:group id="_x0000_s1119" style="position:absolute;margin-left:-41.2pt;margin-top:-538.75pt;width:140.3pt;height:22.65pt;z-index:251656192;mso-position-horizontal-relative:text;mso-position-vertical-relative:text" coordorigin="328,4094" coordsize="2806,453">
            <v:group id="_x0000_s1120" style="position:absolute;left:328;top:4094;width:2172;height:453" coordorigin="328,4094" coordsize="2172,453">
              <v:rect id="_x0000_s1121" style="position:absolute;left:552;top:4094;width:1948;height:453" filled="f" stroked="f">
                <v:textbox style="mso-next-textbox:#_x0000_s1121">
                  <w:txbxContent>
                    <w:p w:rsidR="00373C75" w:rsidRPr="00FB0291" w:rsidRDefault="00373C75" w:rsidP="00373C75">
                      <w:pPr>
                        <w:rPr>
                          <w:color w:val="FFFFFF" w:themeColor="background1"/>
                          <w:sz w:val="24"/>
                        </w:rPr>
                      </w:pPr>
                      <w:r w:rsidRPr="00FB0291">
                        <w:rPr>
                          <w:color w:val="FFFFFF" w:themeColor="background1"/>
                          <w:sz w:val="24"/>
                        </w:rPr>
                        <w:t>Personal Details</w:t>
                      </w:r>
                    </w:p>
                  </w:txbxContent>
                </v:textbox>
              </v:rect>
              <v:shape id="_x0000_s1122" type="#_x0000_t120" style="position:absolute;left:328;top:4169;width:224;height:226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</v:shape>
            </v:group>
            <v:shape id="_x0000_s1123" type="#_x0000_t32" style="position:absolute;left:532;top:4497;width:2602;height:0" o:connectortype="straight" strokecolor="white [3212]"/>
          </v:group>
        </w:pict>
      </w:r>
      <w:r w:rsidR="00752BCD">
        <w:rPr>
          <w:noProof/>
        </w:rPr>
        <w:pict>
          <v:rect id="_x0000_s1107" style="position:absolute;margin-left:-40.65pt;margin-top:-662.45pt;width:142.95pt;height:85.75pt;z-index:251646976;mso-position-horizontal-relative:text;mso-position-vertical-relative:text" filled="f" stroked="f">
            <v:textbox style="mso-next-textbox:#_x0000_s1107">
              <w:txbxContent>
                <w:p w:rsidR="00373C75" w:rsidRPr="0083666D" w:rsidRDefault="00373C75" w:rsidP="00373C75">
                  <w:pPr>
                    <w:spacing w:after="0"/>
                  </w:pPr>
                  <w:proofErr w:type="gramStart"/>
                  <w:r w:rsidRPr="0083666D">
                    <w:t>Name :</w:t>
                  </w:r>
                  <w:proofErr w:type="gramEnd"/>
                </w:p>
                <w:p w:rsidR="00373C75" w:rsidRPr="0083666D" w:rsidRDefault="00373C75" w:rsidP="00B502AE">
                  <w:pPr>
                    <w:spacing w:after="0"/>
                  </w:pPr>
                </w:p>
                <w:p w:rsidR="00373C75" w:rsidRPr="0083666D" w:rsidRDefault="00373C75" w:rsidP="00373C75">
                  <w:pPr>
                    <w:spacing w:after="0"/>
                  </w:pPr>
                  <w:proofErr w:type="gramStart"/>
                  <w:r w:rsidRPr="0083666D">
                    <w:t>Address :</w:t>
                  </w:r>
                  <w:proofErr w:type="gramEnd"/>
                </w:p>
                <w:p w:rsidR="00373C75" w:rsidRPr="0083666D" w:rsidRDefault="00373C75" w:rsidP="00373C75">
                  <w:pPr>
                    <w:spacing w:after="0"/>
                  </w:pPr>
                  <w:proofErr w:type="gramStart"/>
                  <w:r w:rsidRPr="0083666D">
                    <w:t>Email :</w:t>
                  </w:r>
                  <w:proofErr w:type="gramEnd"/>
                </w:p>
                <w:p w:rsidR="00373C75" w:rsidRPr="0083666D" w:rsidRDefault="00373C75" w:rsidP="00373C75">
                  <w:pPr>
                    <w:spacing w:after="0"/>
                  </w:pPr>
                  <w:proofErr w:type="gramStart"/>
                  <w:r w:rsidRPr="0083666D">
                    <w:t>Phone :</w:t>
                  </w:r>
                  <w:proofErr w:type="gramEnd"/>
                </w:p>
              </w:txbxContent>
            </v:textbox>
          </v:rect>
        </w:pict>
      </w:r>
      <w:r w:rsidR="00752BCD">
        <w:rPr>
          <w:noProof/>
        </w:rPr>
        <w:pict>
          <v:rect id="_x0000_s1105" style="position:absolute;margin-left:158.35pt;margin-top:-740.05pt;width:232.4pt;height:39.1pt;z-index:251644928;mso-position-horizontal-relative:text;mso-position-vertical-relative:text" filled="f" stroked="f">
            <v:textbox style="mso-next-textbox:#_x0000_s1105">
              <w:txbxContent>
                <w:p w:rsidR="00373C75" w:rsidRPr="00EB4751" w:rsidRDefault="00373C75" w:rsidP="00373C75">
                  <w:pPr>
                    <w:rPr>
                      <w:rFonts w:ascii="Decker" w:hAnsi="Decker"/>
                      <w:color w:val="FFFFFF" w:themeColor="background1"/>
                      <w:sz w:val="48"/>
                    </w:rPr>
                  </w:pPr>
                  <w:r w:rsidRPr="00EB4751">
                    <w:rPr>
                      <w:rFonts w:ascii="Decker" w:hAnsi="Decker"/>
                      <w:color w:val="FFFFFF" w:themeColor="background1"/>
                      <w:sz w:val="48"/>
                    </w:rPr>
                    <w:t>Curriculum Vitae</w:t>
                  </w:r>
                </w:p>
              </w:txbxContent>
            </v:textbox>
          </v:rect>
        </w:pict>
      </w:r>
      <w:r w:rsidR="009E0694">
        <w:rPr>
          <w:noProof/>
          <w:lang w:val="en-IN" w:eastAsia="en-IN"/>
        </w:rPr>
        <w:drawing>
          <wp:anchor distT="0" distB="0" distL="114300" distR="114300" simplePos="0" relativeHeight="251636736" behindDoc="1" locked="0" layoutInCell="1" allowOverlap="1">
            <wp:simplePos x="0" y="0"/>
            <wp:positionH relativeFrom="margin">
              <wp:posOffset>-756285</wp:posOffset>
            </wp:positionH>
            <wp:positionV relativeFrom="margin">
              <wp:posOffset>-524510</wp:posOffset>
            </wp:positionV>
            <wp:extent cx="7414895" cy="10018395"/>
            <wp:effectExtent l="0" t="0" r="0" b="0"/>
            <wp:wrapSquare wrapText="bothSides"/>
            <wp:docPr id="11" name="Picture 0" descr="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4895" cy="100183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56B1" w:rsidRDefault="00752BCD">
      <w:r>
        <w:rPr>
          <w:noProof/>
        </w:rPr>
        <w:lastRenderedPageBreak/>
        <w:pict>
          <v:rect id="_x0000_s1035" style="position:absolute;margin-left:-23.2pt;margin-top:-596.25pt;width:142.95pt;height:206.25pt;z-index:251642880" filled="f" stroked="f">
            <v:textbox style="mso-next-textbox:#_x0000_s1035">
              <w:txbxContent>
                <w:p w:rsidR="006F23ED" w:rsidRPr="00436697" w:rsidRDefault="00E91FF3" w:rsidP="00E508A1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>Apr</w:t>
                  </w:r>
                  <w:r w:rsidR="00CC08B9" w:rsidRPr="00436697">
                    <w:rPr>
                      <w:color w:val="FFFFFF" w:themeColor="background1"/>
                      <w:sz w:val="18"/>
                      <w:szCs w:val="18"/>
                    </w:rPr>
                    <w:t>’ 20</w:t>
                  </w:r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 xml:space="preserve">06 </w:t>
                  </w:r>
                  <w:proofErr w:type="gramStart"/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>to  Nov</w:t>
                  </w:r>
                  <w:proofErr w:type="gramEnd"/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>’</w:t>
                  </w:r>
                  <w:r w:rsidR="00CC08B9" w:rsidRPr="00436697">
                    <w:rPr>
                      <w:color w:val="FFFFFF" w:themeColor="background1"/>
                      <w:sz w:val="18"/>
                      <w:szCs w:val="18"/>
                    </w:rPr>
                    <w:t xml:space="preserve"> 20</w:t>
                  </w:r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>10</w:t>
                  </w:r>
                </w:p>
                <w:p w:rsidR="00E91FF3" w:rsidRPr="00436697" w:rsidRDefault="00E91FF3" w:rsidP="00E508A1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373C75" w:rsidRPr="00436697" w:rsidRDefault="00E91FF3" w:rsidP="00E508A1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>Jan’</w:t>
                  </w:r>
                  <w:r w:rsidR="00CC08B9" w:rsidRPr="00436697">
                    <w:rPr>
                      <w:color w:val="FFFFFF" w:themeColor="background1"/>
                      <w:sz w:val="18"/>
                      <w:szCs w:val="18"/>
                    </w:rPr>
                    <w:t xml:space="preserve"> 20</w:t>
                  </w:r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>07 to Sep’</w:t>
                  </w:r>
                  <w:r w:rsidR="00CC08B9" w:rsidRPr="00436697">
                    <w:rPr>
                      <w:color w:val="FFFFFF" w:themeColor="background1"/>
                      <w:sz w:val="18"/>
                      <w:szCs w:val="18"/>
                    </w:rPr>
                    <w:t xml:space="preserve"> 20</w:t>
                  </w:r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>09</w:t>
                  </w:r>
                </w:p>
                <w:p w:rsidR="00E91FF3" w:rsidRPr="00436697" w:rsidRDefault="00E91FF3" w:rsidP="00E508A1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B625F1" w:rsidRDefault="00B625F1" w:rsidP="00E508A1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4566D8" w:rsidRPr="00436697" w:rsidRDefault="00E91FF3" w:rsidP="00E508A1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>Oct’</w:t>
                  </w:r>
                  <w:r w:rsidR="00CC08B9" w:rsidRPr="00436697">
                    <w:rPr>
                      <w:color w:val="FFFFFF" w:themeColor="background1"/>
                      <w:sz w:val="18"/>
                      <w:szCs w:val="18"/>
                    </w:rPr>
                    <w:t xml:space="preserve"> 20</w:t>
                  </w:r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>09</w:t>
                  </w:r>
                  <w:r w:rsidR="00CC08B9" w:rsidRPr="00436697">
                    <w:rPr>
                      <w:color w:val="FFFFFF" w:themeColor="background1"/>
                      <w:sz w:val="18"/>
                      <w:szCs w:val="18"/>
                    </w:rPr>
                    <w:t xml:space="preserve"> to </w:t>
                  </w:r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>Feb’</w:t>
                  </w:r>
                  <w:r w:rsidR="00CC08B9" w:rsidRPr="00436697">
                    <w:rPr>
                      <w:color w:val="FFFFFF" w:themeColor="background1"/>
                      <w:sz w:val="18"/>
                      <w:szCs w:val="18"/>
                    </w:rPr>
                    <w:t xml:space="preserve"> 20</w:t>
                  </w:r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>11</w:t>
                  </w:r>
                </w:p>
                <w:p w:rsidR="00E91FF3" w:rsidRPr="00436697" w:rsidRDefault="00E91FF3" w:rsidP="00E508A1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E91FF3" w:rsidRPr="00436697" w:rsidRDefault="00E91FF3" w:rsidP="00E508A1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EB6FDD" w:rsidRPr="00436697" w:rsidRDefault="00E91FF3" w:rsidP="00E508A1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>Mar’</w:t>
                  </w:r>
                  <w:r w:rsidR="00CC08B9" w:rsidRPr="00436697">
                    <w:rPr>
                      <w:color w:val="FFFFFF" w:themeColor="background1"/>
                      <w:sz w:val="18"/>
                      <w:szCs w:val="18"/>
                    </w:rPr>
                    <w:t xml:space="preserve"> 20</w:t>
                  </w:r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>11 to May’</w:t>
                  </w:r>
                  <w:r w:rsidR="00CC08B9" w:rsidRPr="00436697">
                    <w:rPr>
                      <w:color w:val="FFFFFF" w:themeColor="background1"/>
                      <w:sz w:val="18"/>
                      <w:szCs w:val="18"/>
                    </w:rPr>
                    <w:t xml:space="preserve"> 20</w:t>
                  </w:r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>13</w:t>
                  </w:r>
                </w:p>
                <w:p w:rsidR="00E91FF3" w:rsidRPr="00436697" w:rsidRDefault="00E91FF3" w:rsidP="00E508A1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E91FF3" w:rsidRPr="00436697" w:rsidRDefault="00E91FF3" w:rsidP="00E508A1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436697" w:rsidRDefault="00E91FF3" w:rsidP="00E508A1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>Jun’</w:t>
                  </w:r>
                  <w:r w:rsidR="00CC08B9" w:rsidRPr="00436697">
                    <w:rPr>
                      <w:color w:val="FFFFFF" w:themeColor="background1"/>
                      <w:sz w:val="18"/>
                      <w:szCs w:val="18"/>
                    </w:rPr>
                    <w:t xml:space="preserve"> 20</w:t>
                  </w:r>
                  <w:r w:rsidRPr="00436697">
                    <w:rPr>
                      <w:color w:val="FFFFFF" w:themeColor="background1"/>
                      <w:sz w:val="18"/>
                      <w:szCs w:val="18"/>
                    </w:rPr>
                    <w:t xml:space="preserve">13 to </w:t>
                  </w:r>
                  <w:r w:rsidR="00436697">
                    <w:rPr>
                      <w:color w:val="FFFFFF" w:themeColor="background1"/>
                      <w:sz w:val="18"/>
                      <w:szCs w:val="18"/>
                    </w:rPr>
                    <w:t>Apr’2018</w:t>
                  </w:r>
                </w:p>
                <w:p w:rsidR="00436697" w:rsidRDefault="00436697" w:rsidP="00E508A1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436697" w:rsidRDefault="00436697" w:rsidP="00E508A1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436697" w:rsidRPr="00436697" w:rsidRDefault="00436697" w:rsidP="00E508A1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Apr’2018 till date</w:t>
                  </w:r>
                  <w:r>
                    <w:rPr>
                      <w:color w:val="FFFFFF" w:themeColor="background1"/>
                      <w:sz w:val="18"/>
                      <w:szCs w:val="18"/>
                    </w:rPr>
                    <w:tab/>
                  </w:r>
                  <w:r>
                    <w:rPr>
                      <w:color w:val="FFFFFF" w:themeColor="background1"/>
                      <w:sz w:val="18"/>
                      <w:szCs w:val="1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111.95pt;margin-top:-596.5pt;width:405pt;height:215.4pt;z-index:251643904" filled="f" stroked="f">
            <v:textbox style="mso-next-textbox:#_x0000_s1036">
              <w:txbxContent>
                <w:p w:rsidR="006F23ED" w:rsidRPr="00436697" w:rsidRDefault="006F23ED" w:rsidP="00E508A1">
                  <w:pPr>
                    <w:spacing w:after="0"/>
                    <w:ind w:left="720" w:hanging="330"/>
                    <w:rPr>
                      <w:rFonts w:cs="Arial"/>
                      <w:sz w:val="20"/>
                      <w:szCs w:val="20"/>
                    </w:rPr>
                  </w:pPr>
                  <w:r w:rsidRPr="00436697">
                    <w:rPr>
                      <w:rFonts w:cs="Arial"/>
                      <w:sz w:val="20"/>
                      <w:szCs w:val="20"/>
                    </w:rPr>
                    <w:t>-</w:t>
                  </w:r>
                  <w:r w:rsidRPr="00436697">
                    <w:rPr>
                      <w:rFonts w:cs="Arial"/>
                      <w:sz w:val="20"/>
                      <w:szCs w:val="20"/>
                    </w:rPr>
                    <w:tab/>
                  </w:r>
                  <w:r w:rsidR="00E91FF3" w:rsidRPr="00436697">
                    <w:rPr>
                      <w:rFonts w:cs="Arial"/>
                      <w:sz w:val="20"/>
                      <w:szCs w:val="20"/>
                    </w:rPr>
                    <w:t xml:space="preserve">Worked as an Accountant-cum-Faculty (Part Timer) in M/s. ICE </w:t>
                  </w:r>
                  <w:proofErr w:type="spellStart"/>
                  <w:r w:rsidR="00E91FF3" w:rsidRPr="00436697">
                    <w:rPr>
                      <w:rFonts w:cs="Arial"/>
                      <w:sz w:val="20"/>
                      <w:szCs w:val="20"/>
                    </w:rPr>
                    <w:t>Infotech</w:t>
                  </w:r>
                  <w:proofErr w:type="spellEnd"/>
                  <w:r w:rsidR="00E91FF3" w:rsidRPr="00436697">
                    <w:rPr>
                      <w:rFonts w:cs="Arial"/>
                      <w:sz w:val="20"/>
                      <w:szCs w:val="20"/>
                    </w:rPr>
                    <w:t xml:space="preserve"> (</w:t>
                  </w:r>
                  <w:r w:rsidR="00D26EE3" w:rsidRPr="00436697">
                    <w:rPr>
                      <w:rFonts w:cs="Arial"/>
                      <w:sz w:val="20"/>
                      <w:szCs w:val="20"/>
                    </w:rPr>
                    <w:t>C</w:t>
                  </w:r>
                  <w:r w:rsidR="00E91FF3" w:rsidRPr="00436697">
                    <w:rPr>
                      <w:rFonts w:cs="Arial"/>
                      <w:sz w:val="20"/>
                      <w:szCs w:val="20"/>
                    </w:rPr>
                    <w:t>omputer Centre)</w:t>
                  </w:r>
                </w:p>
                <w:p w:rsidR="004566D8" w:rsidRPr="00B625F1" w:rsidRDefault="00E91FF3" w:rsidP="00B625F1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sz w:val="20"/>
                      <w:szCs w:val="20"/>
                    </w:rPr>
                  </w:pPr>
                  <w:r w:rsidRPr="00436697">
                    <w:rPr>
                      <w:rFonts w:cs="Arial"/>
                      <w:sz w:val="20"/>
                      <w:szCs w:val="20"/>
                    </w:rPr>
                    <w:t>Worked as an Accountant in M/s. Electro Alloys Corp.</w:t>
                  </w:r>
                  <w:r w:rsidR="00B625F1">
                    <w:rPr>
                      <w:rFonts w:cs="Arial"/>
                      <w:sz w:val="20"/>
                      <w:szCs w:val="20"/>
                    </w:rPr>
                    <w:t xml:space="preserve"> (Manufacturing &amp; Trading of Automobile Spare Parts)</w:t>
                  </w:r>
                </w:p>
                <w:p w:rsidR="00B625F1" w:rsidRPr="00B625F1" w:rsidRDefault="00B625F1" w:rsidP="00B625F1">
                  <w:pPr>
                    <w:pStyle w:val="ListParagraph"/>
                    <w:spacing w:after="0"/>
                    <w:rPr>
                      <w:sz w:val="20"/>
                      <w:szCs w:val="20"/>
                    </w:rPr>
                  </w:pPr>
                </w:p>
                <w:p w:rsidR="00B625F1" w:rsidRPr="00B625F1" w:rsidRDefault="00E91FF3" w:rsidP="00B625F1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sz w:val="20"/>
                      <w:szCs w:val="20"/>
                    </w:rPr>
                  </w:pPr>
                  <w:r w:rsidRPr="00436697">
                    <w:rPr>
                      <w:rFonts w:cs="Arial"/>
                      <w:sz w:val="20"/>
                      <w:szCs w:val="20"/>
                    </w:rPr>
                    <w:t xml:space="preserve">Worked as an Accountant in M/s. </w:t>
                  </w:r>
                  <w:proofErr w:type="spellStart"/>
                  <w:r w:rsidRPr="00436697">
                    <w:rPr>
                      <w:rFonts w:cs="Arial"/>
                      <w:sz w:val="20"/>
                      <w:szCs w:val="20"/>
                    </w:rPr>
                    <w:t>Watertech</w:t>
                  </w:r>
                  <w:proofErr w:type="spellEnd"/>
                  <w:r w:rsidRPr="00436697">
                    <w:rPr>
                      <w:rFonts w:cs="Arial"/>
                      <w:sz w:val="20"/>
                      <w:szCs w:val="20"/>
                    </w:rPr>
                    <w:t xml:space="preserve"> Engineers Pvt. </w:t>
                  </w:r>
                  <w:proofErr w:type="gramStart"/>
                  <w:r w:rsidRPr="00436697">
                    <w:rPr>
                      <w:rFonts w:cs="Arial"/>
                      <w:sz w:val="20"/>
                      <w:szCs w:val="20"/>
                    </w:rPr>
                    <w:t>Ltd.</w:t>
                  </w:r>
                  <w:r w:rsidR="00373C75" w:rsidRPr="00436697">
                    <w:rPr>
                      <w:rFonts w:cs="Arial"/>
                      <w:sz w:val="20"/>
                      <w:szCs w:val="20"/>
                    </w:rPr>
                    <w:t>.</w:t>
                  </w:r>
                  <w:proofErr w:type="gramEnd"/>
                  <w:r w:rsidR="00B625F1">
                    <w:rPr>
                      <w:rFonts w:cs="Arial"/>
                      <w:sz w:val="20"/>
                      <w:szCs w:val="20"/>
                    </w:rPr>
                    <w:t xml:space="preserve"> (Manufacturing &amp; Trading of Pumps, Motors and Accessories)</w:t>
                  </w:r>
                </w:p>
                <w:p w:rsidR="004566D8" w:rsidRDefault="00E91FF3" w:rsidP="0027623F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sz w:val="20"/>
                      <w:szCs w:val="20"/>
                    </w:rPr>
                  </w:pPr>
                  <w:r w:rsidRPr="00B625F1">
                    <w:rPr>
                      <w:sz w:val="20"/>
                      <w:szCs w:val="20"/>
                    </w:rPr>
                    <w:t>Worked as Accounts Manager in M/s. Snowmasters Special Effects India Pvt. Ltd.</w:t>
                  </w:r>
                  <w:r w:rsidR="00B625F1" w:rsidRPr="00B625F1">
                    <w:rPr>
                      <w:sz w:val="20"/>
                      <w:szCs w:val="20"/>
                    </w:rPr>
                    <w:t xml:space="preserve"> (Deals with Special Effects Items/Events)</w:t>
                  </w:r>
                </w:p>
                <w:p w:rsidR="00B625F1" w:rsidRPr="00B625F1" w:rsidRDefault="00B625F1" w:rsidP="00B625F1">
                  <w:pPr>
                    <w:pStyle w:val="ListParagraph"/>
                    <w:spacing w:after="0"/>
                    <w:rPr>
                      <w:sz w:val="20"/>
                      <w:szCs w:val="20"/>
                    </w:rPr>
                  </w:pPr>
                </w:p>
                <w:p w:rsidR="004566D8" w:rsidRDefault="00E91FF3" w:rsidP="00F91008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bCs/>
                      <w:sz w:val="20"/>
                      <w:szCs w:val="20"/>
                    </w:rPr>
                  </w:pPr>
                  <w:r w:rsidRPr="00436697">
                    <w:rPr>
                      <w:bCs/>
                      <w:sz w:val="20"/>
                      <w:szCs w:val="20"/>
                    </w:rPr>
                    <w:t>Work</w:t>
                  </w:r>
                  <w:r w:rsidR="00436697">
                    <w:rPr>
                      <w:bCs/>
                      <w:sz w:val="20"/>
                      <w:szCs w:val="20"/>
                    </w:rPr>
                    <w:t>ed</w:t>
                  </w:r>
                  <w:r w:rsidRPr="00436697">
                    <w:rPr>
                      <w:bCs/>
                      <w:sz w:val="20"/>
                      <w:szCs w:val="20"/>
                    </w:rPr>
                    <w:t xml:space="preserve"> as Accounts Manager in M/s. Sanjeevani Health &amp; Lifestyle Pvt. Ltd</w:t>
                  </w:r>
                  <w:r w:rsidRPr="00B15737">
                    <w:rPr>
                      <w:b/>
                      <w:bCs/>
                      <w:sz w:val="20"/>
                      <w:szCs w:val="20"/>
                    </w:rPr>
                    <w:t>. (Apollo Clinic, Saltlake)</w:t>
                  </w:r>
                  <w:r w:rsidR="00F91008" w:rsidRPr="00436697">
                    <w:rPr>
                      <w:bCs/>
                      <w:sz w:val="20"/>
                      <w:szCs w:val="20"/>
                    </w:rPr>
                    <w:t xml:space="preserve"> (under same group as M/s. Snowmasters)</w:t>
                  </w:r>
                </w:p>
                <w:p w:rsidR="00436697" w:rsidRPr="00436697" w:rsidRDefault="00436697" w:rsidP="00436697">
                  <w:pPr>
                    <w:pStyle w:val="ListParagraph"/>
                    <w:rPr>
                      <w:bCs/>
                      <w:sz w:val="20"/>
                      <w:szCs w:val="20"/>
                    </w:rPr>
                  </w:pPr>
                </w:p>
                <w:p w:rsidR="00436697" w:rsidRPr="00063DC6" w:rsidRDefault="00436697" w:rsidP="0043669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b/>
                      <w:bCs/>
                      <w:sz w:val="20"/>
                      <w:szCs w:val="20"/>
                    </w:rPr>
                  </w:pPr>
                  <w:r w:rsidRPr="00436697">
                    <w:rPr>
                      <w:bCs/>
                      <w:sz w:val="20"/>
                      <w:szCs w:val="20"/>
                    </w:rPr>
                    <w:t xml:space="preserve">Working as Accounts Manager in M/s. </w:t>
                  </w:r>
                  <w:r>
                    <w:rPr>
                      <w:bCs/>
                      <w:sz w:val="20"/>
                      <w:szCs w:val="20"/>
                    </w:rPr>
                    <w:t>Institute of Advanced Management</w:t>
                  </w:r>
                  <w:r w:rsidR="008F5AD4">
                    <w:rPr>
                      <w:bCs/>
                      <w:sz w:val="20"/>
                      <w:szCs w:val="20"/>
                    </w:rPr>
                    <w:t xml:space="preserve"> </w:t>
                  </w:r>
                  <w:r w:rsidR="008F5AD4" w:rsidRPr="008F5AD4">
                    <w:rPr>
                      <w:b/>
                      <w:bCs/>
                      <w:sz w:val="20"/>
                      <w:szCs w:val="20"/>
                    </w:rPr>
                    <w:t>(IAM)</w:t>
                  </w:r>
                  <w:r>
                    <w:rPr>
                      <w:bCs/>
                      <w:sz w:val="20"/>
                      <w:szCs w:val="20"/>
                    </w:rPr>
                    <w:t xml:space="preserve"> </w:t>
                  </w:r>
                  <w:r w:rsidR="00B15737" w:rsidRPr="00063DC6">
                    <w:rPr>
                      <w:b/>
                      <w:bCs/>
                      <w:sz w:val="20"/>
                      <w:szCs w:val="20"/>
                    </w:rPr>
                    <w:t>(Sister Concern of IIHM)</w:t>
                  </w:r>
                  <w:r w:rsidR="0095544E">
                    <w:rPr>
                      <w:b/>
                      <w:bCs/>
                      <w:sz w:val="20"/>
                      <w:szCs w:val="20"/>
                    </w:rPr>
                    <w:t xml:space="preserve"> under Indismart Group.</w:t>
                  </w:r>
                </w:p>
                <w:p w:rsidR="004566D8" w:rsidRPr="006507EA" w:rsidRDefault="004566D8" w:rsidP="004566D8">
                  <w:pPr>
                    <w:pStyle w:val="ListParagraph"/>
                    <w:rPr>
                      <w:color w:val="C0504D" w:themeColor="accent2"/>
                    </w:rPr>
                  </w:pPr>
                </w:p>
                <w:p w:rsidR="00EB6FDD" w:rsidRPr="00373C75" w:rsidRDefault="00EB6FDD" w:rsidP="00EB6FDD">
                  <w:pPr>
                    <w:pStyle w:val="ListParagraph"/>
                    <w:rPr>
                      <w:color w:val="595959" w:themeColor="text1" w:themeTint="A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margin-left:-29.3pt;margin-top:-603.85pt;width:130.1pt;height:0;z-index:251659264" o:connectortype="straight" strokecolor="white [3212]"/>
        </w:pict>
      </w:r>
      <w:r>
        <w:rPr>
          <w:noProof/>
        </w:rPr>
        <w:pict>
          <v:shape id="_x0000_s1031" type="#_x0000_t120" style="position:absolute;margin-left:-40.35pt;margin-top:-622.5pt;width:11.2pt;height:11.3pt;z-index:25166131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>
        <w:rPr>
          <w:noProof/>
        </w:rPr>
        <w:pict>
          <v:rect id="_x0000_s1030" style="position:absolute;margin-left:-29.15pt;margin-top:-626.25pt;width:136.75pt;height:22.65pt;z-index:251660288" filled="f" stroked="f">
            <v:textbox style="mso-next-textbox:#_x0000_s1030">
              <w:txbxContent>
                <w:p w:rsidR="00FB0291" w:rsidRPr="00FB0291" w:rsidRDefault="004566D8" w:rsidP="00FB0291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Working</w:t>
                  </w:r>
                  <w:r w:rsidR="00373C75">
                    <w:rPr>
                      <w:color w:val="FFFFFF" w:themeColor="background1"/>
                      <w:sz w:val="24"/>
                    </w:rPr>
                    <w:t xml:space="preserve"> Experience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3" type="#_x0000_t32" style="position:absolute;margin-left:-43.4pt;margin-top:-381.1pt;width:130.1pt;height:0;z-index:251641856" o:connectortype="straight" strokecolor="white [3212]"/>
        </w:pict>
      </w:r>
      <w:r>
        <w:rPr>
          <w:noProof/>
        </w:rPr>
        <w:pict>
          <v:shape id="_x0000_s1133" type="#_x0000_t32" style="position:absolute;margin-left:134.35pt;margin-top:-381.75pt;width:382.6pt;height:0;z-index:251667456" o:connectortype="straight" strokecolor="black [3213]"/>
        </w:pict>
      </w:r>
      <w:r>
        <w:rPr>
          <w:noProof/>
        </w:rPr>
        <w:pict>
          <v:rect id="_x0000_s1141" style="position:absolute;margin-left:113.1pt;margin-top:-677.45pt;width:228.9pt;height:37.5pt;z-index:251673600" filled="f" stroked="f">
            <v:textbox style="mso-next-textbox:#_x0000_s1141">
              <w:txbxContent>
                <w:p w:rsidR="00D26EE3" w:rsidRPr="0083666D" w:rsidRDefault="00C06AEF" w:rsidP="00B502AE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</w:pPr>
                  <w:r>
                    <w:t>Photography,</w:t>
                  </w:r>
                  <w:r w:rsidR="00D26EE3" w:rsidRPr="0083666D">
                    <w:t xml:space="preserve"> </w:t>
                  </w:r>
                  <w:r>
                    <w:t>Trekking &amp; Climbing….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1" style="position:absolute;margin-left:123.95pt;margin-top:-374.35pt;width:400.75pt;height:322.95pt;z-index:251666432" filled="f" stroked="f">
            <v:textbox style="mso-next-textbox:#_x0000_s1131">
              <w:txbxContent>
                <w:p w:rsidR="00141514" w:rsidRPr="009E0694" w:rsidRDefault="00141514" w:rsidP="0083666D">
                  <w:pPr>
                    <w:numPr>
                      <w:ilvl w:val="0"/>
                      <w:numId w:val="5"/>
                    </w:numPr>
                    <w:tabs>
                      <w:tab w:val="left" w:pos="3600"/>
                    </w:tabs>
                    <w:spacing w:after="0" w:line="360" w:lineRule="auto"/>
                  </w:pPr>
                  <w:r w:rsidRPr="009E0694">
                    <w:t>Manage and oversee the daily operations of the Accounts Department.</w:t>
                  </w:r>
                </w:p>
                <w:p w:rsidR="00141514" w:rsidRPr="009E0694" w:rsidRDefault="00141514" w:rsidP="0083666D">
                  <w:pPr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ahoma"/>
                    </w:rPr>
                  </w:pPr>
                  <w:r w:rsidRPr="009E0694">
                    <w:t>M</w:t>
                  </w:r>
                  <w:r w:rsidRPr="009E0694">
                    <w:rPr>
                      <w:rFonts w:cs="Tahoma"/>
                    </w:rPr>
                    <w:t>onitor and analyze department work to develop more efficient procedures and use of resources</w:t>
                  </w:r>
                  <w:r w:rsidRPr="009E0694">
                    <w:t xml:space="preserve"> w</w:t>
                  </w:r>
                  <w:r w:rsidRPr="009E0694">
                    <w:rPr>
                      <w:rFonts w:cs="Tahoma"/>
                    </w:rPr>
                    <w:t>hile maintaining a high level of accuracy.</w:t>
                  </w:r>
                </w:p>
                <w:p w:rsidR="00141514" w:rsidRPr="009E0694" w:rsidRDefault="00141514" w:rsidP="0083666D">
                  <w:pPr>
                    <w:numPr>
                      <w:ilvl w:val="0"/>
                      <w:numId w:val="5"/>
                    </w:numPr>
                    <w:tabs>
                      <w:tab w:val="left" w:pos="3600"/>
                    </w:tabs>
                    <w:spacing w:after="0" w:line="360" w:lineRule="auto"/>
                  </w:pPr>
                  <w:r w:rsidRPr="009E0694">
                    <w:rPr>
                      <w:rFonts w:ascii="Calibri" w:eastAsia="Calibri" w:hAnsi="Calibri" w:cs="Arial"/>
                    </w:rPr>
                    <w:t>Banking</w:t>
                  </w:r>
                  <w:r w:rsidRPr="009E0694">
                    <w:t>, Maintain Relationship with Banks</w:t>
                  </w:r>
                  <w:r w:rsidR="008F5AD4">
                    <w:t xml:space="preserve"> as well as liaison with Govt. Dept.</w:t>
                  </w:r>
                  <w:r w:rsidRPr="009E0694">
                    <w:t xml:space="preserve"> </w:t>
                  </w:r>
                </w:p>
                <w:p w:rsidR="00141514" w:rsidRPr="009E0694" w:rsidRDefault="00141514" w:rsidP="0083666D">
                  <w:pPr>
                    <w:numPr>
                      <w:ilvl w:val="0"/>
                      <w:numId w:val="5"/>
                    </w:numPr>
                    <w:tabs>
                      <w:tab w:val="left" w:pos="3600"/>
                    </w:tabs>
                    <w:spacing w:after="0" w:line="360" w:lineRule="auto"/>
                    <w:rPr>
                      <w:rFonts w:cs="Times New Roman"/>
                    </w:rPr>
                  </w:pPr>
                  <w:r w:rsidRPr="009E0694">
                    <w:rPr>
                      <w:rFonts w:cs="Tahoma"/>
                    </w:rPr>
                    <w:t>Interface with other departments to verify transaction report data and issues.</w:t>
                  </w:r>
                </w:p>
                <w:p w:rsidR="00141514" w:rsidRPr="009E0694" w:rsidRDefault="00141514" w:rsidP="0083666D">
                  <w:pPr>
                    <w:numPr>
                      <w:ilvl w:val="0"/>
                      <w:numId w:val="5"/>
                    </w:numPr>
                    <w:tabs>
                      <w:tab w:val="left" w:pos="3600"/>
                    </w:tabs>
                    <w:spacing w:after="0" w:line="360" w:lineRule="auto"/>
                    <w:rPr>
                      <w:rFonts w:ascii="Calibri" w:eastAsia="Calibri" w:hAnsi="Calibri" w:cs="Arial"/>
                    </w:rPr>
                  </w:pPr>
                  <w:r w:rsidRPr="009E0694">
                    <w:rPr>
                      <w:rFonts w:eastAsia="Wingdings-Regular" w:cs="Tahoma"/>
                    </w:rPr>
                    <w:t>Provide training to new and existing staff as needed.</w:t>
                  </w:r>
                </w:p>
                <w:p w:rsidR="00141514" w:rsidRPr="009E0694" w:rsidRDefault="00141514" w:rsidP="00D26EE3">
                  <w:pPr>
                    <w:numPr>
                      <w:ilvl w:val="0"/>
                      <w:numId w:val="5"/>
                    </w:numPr>
                    <w:tabs>
                      <w:tab w:val="left" w:pos="3600"/>
                    </w:tabs>
                    <w:spacing w:after="0" w:line="360" w:lineRule="auto"/>
                  </w:pPr>
                  <w:r w:rsidRPr="009E0694">
                    <w:rPr>
                      <w:rFonts w:ascii="Calibri" w:eastAsia="Calibri" w:hAnsi="Calibri" w:cs="Arial"/>
                    </w:rPr>
                    <w:t>Outstanding Maintain</w:t>
                  </w:r>
                  <w:r w:rsidRPr="009E0694">
                    <w:t xml:space="preserve">, Accounts Payable/Receivable, </w:t>
                  </w:r>
                  <w:r w:rsidRPr="009E0694">
                    <w:rPr>
                      <w:rFonts w:ascii="Calibri" w:eastAsia="Calibri" w:hAnsi="Calibri" w:cs="Arial"/>
                    </w:rPr>
                    <w:t xml:space="preserve">Party A/c. reconciliation. &amp; </w:t>
                  </w:r>
                  <w:proofErr w:type="gramStart"/>
                  <w:r w:rsidRPr="009E0694">
                    <w:rPr>
                      <w:rFonts w:ascii="Calibri" w:eastAsia="Calibri" w:hAnsi="Calibri" w:cs="Arial"/>
                    </w:rPr>
                    <w:t xml:space="preserve">dealing </w:t>
                  </w:r>
                  <w:r w:rsidR="00D26EE3">
                    <w:t xml:space="preserve"> </w:t>
                  </w:r>
                  <w:r w:rsidRPr="009E0694">
                    <w:rPr>
                      <w:rFonts w:ascii="Calibri" w:eastAsia="Calibri" w:hAnsi="Calibri" w:cs="Arial"/>
                    </w:rPr>
                    <w:t>with</w:t>
                  </w:r>
                  <w:proofErr w:type="gramEnd"/>
                  <w:r w:rsidRPr="009E0694">
                    <w:rPr>
                      <w:rFonts w:ascii="Calibri" w:eastAsia="Calibri" w:hAnsi="Calibri" w:cs="Arial"/>
                    </w:rPr>
                    <w:t xml:space="preserve"> </w:t>
                  </w:r>
                  <w:r w:rsidRPr="009E0694">
                    <w:t>them</w:t>
                  </w:r>
                  <w:r w:rsidRPr="009E0694">
                    <w:rPr>
                      <w:rFonts w:ascii="Calibri" w:eastAsia="Calibri" w:hAnsi="Calibri" w:cs="Arial"/>
                    </w:rPr>
                    <w:t xml:space="preserve"> regarding the same.</w:t>
                  </w:r>
                </w:p>
                <w:p w:rsidR="00141514" w:rsidRPr="009E0694" w:rsidRDefault="00141514" w:rsidP="0083666D">
                  <w:pPr>
                    <w:numPr>
                      <w:ilvl w:val="0"/>
                      <w:numId w:val="5"/>
                    </w:numPr>
                    <w:tabs>
                      <w:tab w:val="left" w:pos="3600"/>
                    </w:tabs>
                    <w:spacing w:after="0" w:line="360" w:lineRule="auto"/>
                    <w:rPr>
                      <w:rFonts w:cs="Times New Roman"/>
                    </w:rPr>
                  </w:pPr>
                  <w:r w:rsidRPr="009E0694">
                    <w:rPr>
                      <w:rFonts w:cs="Tahoma"/>
                    </w:rPr>
                    <w:t xml:space="preserve">Handle customers’ grievance, if any, and convert the same into satisfaction. </w:t>
                  </w:r>
                </w:p>
                <w:p w:rsidR="00141514" w:rsidRPr="009E0694" w:rsidRDefault="00141514" w:rsidP="0083666D">
                  <w:pPr>
                    <w:numPr>
                      <w:ilvl w:val="0"/>
                      <w:numId w:val="5"/>
                    </w:numPr>
                    <w:tabs>
                      <w:tab w:val="left" w:pos="3600"/>
                    </w:tabs>
                    <w:spacing w:after="0" w:line="360" w:lineRule="auto"/>
                    <w:rPr>
                      <w:rFonts w:ascii="Calibri" w:eastAsia="Calibri" w:hAnsi="Calibri" w:cs="Arial"/>
                    </w:rPr>
                  </w:pPr>
                  <w:r w:rsidRPr="009E0694">
                    <w:rPr>
                      <w:rFonts w:cs="Tahoma"/>
                    </w:rPr>
                    <w:t>Ensure the timely reporting of all monthly financial information like MIS.</w:t>
                  </w:r>
                  <w:r w:rsidR="00F23174">
                    <w:rPr>
                      <w:rFonts w:cs="Tahoma"/>
                    </w:rPr>
                    <w:t xml:space="preserve"> Graphical representation of Misc. data.</w:t>
                  </w:r>
                </w:p>
                <w:p w:rsidR="00141514" w:rsidRPr="009E0694" w:rsidRDefault="00141514" w:rsidP="0083666D">
                  <w:pPr>
                    <w:numPr>
                      <w:ilvl w:val="0"/>
                      <w:numId w:val="5"/>
                    </w:numPr>
                    <w:tabs>
                      <w:tab w:val="left" w:pos="3600"/>
                    </w:tabs>
                    <w:spacing w:after="0" w:line="360" w:lineRule="auto"/>
                  </w:pPr>
                  <w:r w:rsidRPr="009E0694">
                    <w:t xml:space="preserve">Monitor all the assignments of </w:t>
                  </w:r>
                  <w:r w:rsidRPr="009E0694">
                    <w:rPr>
                      <w:rFonts w:ascii="Calibri" w:eastAsia="Calibri" w:hAnsi="Calibri" w:cs="Arial"/>
                    </w:rPr>
                    <w:t>TDS, Service Tax</w:t>
                  </w:r>
                  <w:r w:rsidRPr="009E0694">
                    <w:t>,</w:t>
                  </w:r>
                  <w:r w:rsidRPr="009E0694">
                    <w:rPr>
                      <w:rFonts w:ascii="Calibri" w:eastAsia="Calibri" w:hAnsi="Calibri" w:cs="Arial"/>
                    </w:rPr>
                    <w:t xml:space="preserve"> </w:t>
                  </w:r>
                  <w:r w:rsidRPr="009E0694">
                    <w:t>ESI,</w:t>
                  </w:r>
                  <w:r w:rsidRPr="009E0694">
                    <w:rPr>
                      <w:rFonts w:ascii="Calibri" w:eastAsia="Calibri" w:hAnsi="Calibri" w:cs="Arial"/>
                    </w:rPr>
                    <w:t xml:space="preserve"> </w:t>
                  </w:r>
                  <w:r w:rsidRPr="009E0694">
                    <w:t>PF</w:t>
                  </w:r>
                  <w:r w:rsidR="008F5AD4">
                    <w:t xml:space="preserve">. </w:t>
                  </w:r>
                  <w:proofErr w:type="spellStart"/>
                  <w:proofErr w:type="gramStart"/>
                  <w:r w:rsidR="008F5AD4">
                    <w:t>P.Tax</w:t>
                  </w:r>
                  <w:proofErr w:type="spellEnd"/>
                  <w:proofErr w:type="gramEnd"/>
                  <w:r w:rsidRPr="009E0694">
                    <w:t xml:space="preserve"> &amp; </w:t>
                  </w:r>
                  <w:r w:rsidR="008F5AD4">
                    <w:rPr>
                      <w:rFonts w:ascii="Calibri" w:eastAsia="Calibri" w:hAnsi="Calibri" w:cs="Arial"/>
                    </w:rPr>
                    <w:t>GST</w:t>
                  </w:r>
                </w:p>
                <w:p w:rsidR="00141514" w:rsidRPr="009E0694" w:rsidRDefault="008F5AD4" w:rsidP="0083666D">
                  <w:pPr>
                    <w:numPr>
                      <w:ilvl w:val="0"/>
                      <w:numId w:val="5"/>
                    </w:numPr>
                    <w:tabs>
                      <w:tab w:val="left" w:pos="3600"/>
                    </w:tabs>
                    <w:spacing w:after="0" w:line="360" w:lineRule="auto"/>
                  </w:pPr>
                  <w:r>
                    <w:rPr>
                      <w:rFonts w:ascii="Calibri" w:eastAsia="Calibri" w:hAnsi="Calibri" w:cs="Arial"/>
                    </w:rPr>
                    <w:t xml:space="preserve"> </w:t>
                  </w:r>
                  <w:r w:rsidR="00141514" w:rsidRPr="009E0694">
                    <w:rPr>
                      <w:rFonts w:ascii="Calibri" w:eastAsia="Calibri" w:hAnsi="Calibri" w:cs="Arial"/>
                    </w:rPr>
                    <w:t>Preparation of Finalization of Accounts.</w:t>
                  </w:r>
                </w:p>
                <w:p w:rsidR="00141514" w:rsidRPr="009E0694" w:rsidRDefault="008F5AD4" w:rsidP="0083666D">
                  <w:pPr>
                    <w:numPr>
                      <w:ilvl w:val="0"/>
                      <w:numId w:val="5"/>
                    </w:numPr>
                    <w:tabs>
                      <w:tab w:val="left" w:pos="3600"/>
                    </w:tabs>
                    <w:spacing w:after="0" w:line="360" w:lineRule="auto"/>
                    <w:rPr>
                      <w:rFonts w:ascii="Calibri" w:eastAsia="Calibri" w:hAnsi="Calibri" w:cs="Arial"/>
                    </w:rPr>
                  </w:pPr>
                  <w:r>
                    <w:t xml:space="preserve"> </w:t>
                  </w:r>
                  <w:r w:rsidR="00141514" w:rsidRPr="009E0694">
                    <w:t>Coordinate with CA in Internal Audit.</w:t>
                  </w:r>
                </w:p>
                <w:p w:rsidR="00141514" w:rsidRPr="009E0694" w:rsidRDefault="008F5AD4" w:rsidP="0083666D">
                  <w:pPr>
                    <w:numPr>
                      <w:ilvl w:val="0"/>
                      <w:numId w:val="5"/>
                    </w:numPr>
                    <w:tabs>
                      <w:tab w:val="left" w:pos="3600"/>
                    </w:tabs>
                    <w:spacing w:after="0" w:line="360" w:lineRule="auto"/>
                    <w:rPr>
                      <w:rFonts w:ascii="Calibri" w:eastAsia="Calibri" w:hAnsi="Calibri" w:cs="Arial"/>
                    </w:rPr>
                  </w:pPr>
                  <w:r>
                    <w:t xml:space="preserve"> Budget Preparation with the help of the Dept. </w:t>
                  </w:r>
                  <w:proofErr w:type="gramStart"/>
                  <w:r>
                    <w:t>Head  and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Comparism</w:t>
                  </w:r>
                  <w:proofErr w:type="spellEnd"/>
                  <w:r>
                    <w:t xml:space="preserve"> with Actuals.</w:t>
                  </w:r>
                </w:p>
                <w:p w:rsidR="00E2363F" w:rsidRPr="009E0694" w:rsidRDefault="00E2363F" w:rsidP="00E2363F">
                  <w:pPr>
                    <w:spacing w:after="0"/>
                    <w:ind w:left="720" w:hanging="330"/>
                  </w:pPr>
                </w:p>
                <w:p w:rsidR="00E2363F" w:rsidRPr="009E0694" w:rsidRDefault="00E2363F" w:rsidP="00E2363F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146" style="position:absolute;margin-left:-28pt;margin-top:-51.4pt;width:483.95pt;height:22.7pt;z-index:251677696" filled="f" stroked="f">
            <v:textbox style="mso-next-textbox:#_x0000_s1146">
              <w:txbxContent>
                <w:p w:rsidR="00B23493" w:rsidRPr="00B23493" w:rsidRDefault="00B23493" w:rsidP="00B23493">
                  <w:r w:rsidRPr="00B23493">
                    <w:t>I hereby declare that all information furnished here are true to the best of my knowledge and belief.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4" style="position:absolute;margin-left:316.75pt;margin-top:-5.75pt;width:158.1pt;height:22.7pt;z-index:251675648" filled="f" stroked="f">
            <v:textbox style="mso-next-textbox:#_x0000_s1144">
              <w:txbxContent>
                <w:p w:rsidR="00B502AE" w:rsidRPr="0083666D" w:rsidRDefault="00B502AE" w:rsidP="00B502AE">
                  <w:pPr>
                    <w:pStyle w:val="ListParagraph"/>
                    <w:spacing w:after="0"/>
                  </w:pPr>
                  <w:r>
                    <w:t>Anal Kumar Sanyal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5" type="#_x0000_t32" style="position:absolute;margin-left:342pt;margin-top:-5.75pt;width:120.85pt;height:0;z-index:251676672" o:connectortype="straight"/>
        </w:pict>
      </w:r>
      <w:r>
        <w:rPr>
          <w:noProof/>
        </w:rPr>
        <w:pict>
          <v:rect id="_x0000_s1143" style="position:absolute;margin-left:-29.4pt;margin-top:-28.7pt;width:142.95pt;height:49.25pt;z-index:251674624" filled="f" stroked="f">
            <v:textbox style="mso-next-textbox:#_x0000_s1143">
              <w:txbxContent>
                <w:p w:rsidR="00D26EE3" w:rsidRPr="0083666D" w:rsidRDefault="00D26EE3" w:rsidP="00D26EE3">
                  <w:pPr>
                    <w:spacing w:after="0" w:line="360" w:lineRule="auto"/>
                  </w:pPr>
                  <w:r>
                    <w:t xml:space="preserve">Date: </w:t>
                  </w:r>
                </w:p>
                <w:p w:rsidR="00B502AE" w:rsidRPr="0083666D" w:rsidRDefault="00B502AE" w:rsidP="00D26EE3">
                  <w:pPr>
                    <w:spacing w:after="0" w:line="360" w:lineRule="auto"/>
                  </w:pPr>
                  <w:r>
                    <w:t xml:space="preserve">Kolkata 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0" style="position:absolute;margin-left:-28.65pt;margin-top:-678.2pt;width:142.95pt;height:37.5pt;z-index:251672576" filled="f" stroked="f">
            <v:textbox style="mso-next-textbox:#_x0000_s1140">
              <w:txbxContent>
                <w:p w:rsidR="00D26EE3" w:rsidRPr="00D26EE3" w:rsidRDefault="00D26EE3" w:rsidP="00D26EE3">
                  <w:pPr>
                    <w:rPr>
                      <w:sz w:val="24"/>
                    </w:rPr>
                  </w:pPr>
                  <w:r w:rsidRPr="00D26EE3">
                    <w:rPr>
                      <w:sz w:val="24"/>
                    </w:rPr>
                    <w:t>Hobbies</w:t>
                  </w:r>
                  <w:r>
                    <w:rPr>
                      <w:sz w:val="24"/>
                    </w:rPr>
                    <w:t>:</w:t>
                  </w:r>
                </w:p>
                <w:p w:rsidR="00D26EE3" w:rsidRPr="0083666D" w:rsidRDefault="00D26EE3" w:rsidP="00B502AE">
                  <w:pPr>
                    <w:spacing w:after="0"/>
                  </w:pPr>
                </w:p>
              </w:txbxContent>
            </v:textbox>
          </v:rect>
        </w:pict>
      </w:r>
      <w:r>
        <w:rPr>
          <w:noProof/>
        </w:rPr>
        <w:pict>
          <v:shape id="_x0000_s1128" type="#_x0000_t120" style="position:absolute;margin-left:-41.2pt;margin-top:-368.1pt;width:11.2pt;height:11.3pt;z-index:25166438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>
        <w:rPr>
          <w:noProof/>
        </w:rPr>
        <w:pict>
          <v:rect id="_x0000_s1129" style="position:absolute;margin-left:-30pt;margin-top:-371.65pt;width:136.75pt;height:22.65pt;z-index:251665408" filled="f" stroked="f">
            <v:textbox style="mso-next-textbox:#_x0000_s1129">
              <w:txbxContent>
                <w:p w:rsidR="00E2363F" w:rsidRPr="00FB0291" w:rsidRDefault="00E2363F" w:rsidP="00E2363F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Job profile</w:t>
                  </w:r>
                </w:p>
              </w:txbxContent>
            </v:textbox>
          </v:rect>
        </w:pict>
      </w:r>
      <w:r w:rsidR="007E5FAC">
        <w:rPr>
          <w:noProof/>
          <w:lang w:val="en-IN" w:eastAsia="en-IN"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margin">
              <wp:posOffset>-784225</wp:posOffset>
            </wp:positionH>
            <wp:positionV relativeFrom="margin">
              <wp:posOffset>-1818005</wp:posOffset>
            </wp:positionV>
            <wp:extent cx="7681595" cy="11153140"/>
            <wp:effectExtent l="19050" t="0" r="0" b="0"/>
            <wp:wrapSquare wrapText="bothSides"/>
            <wp:docPr id="1" name="Picture 0" descr="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1595" cy="11153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54" style="position:absolute;margin-left:-42.4pt;margin-top:-177.7pt;width:11pt;height:6.8pt;z-index:251640832;mso-position-horizontal-relative:text;mso-position-vertical-relative:text" filled="f" stroked="f">
            <v:textbox style="mso-next-textbox:#_x0000_s1054">
              <w:txbxContent>
                <w:p w:rsidR="00E15502" w:rsidRPr="00F159DC" w:rsidRDefault="00E15502" w:rsidP="0003192C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-42.4pt;margin-top:-352.95pt;width:5.9pt;height:3.55pt;z-index:251639808;mso-position-horizontal-relative:text;mso-position-vertical-relative:text" filled="f" stroked="f">
            <v:textbox style="mso-next-textbox:#_x0000_s1041">
              <w:txbxContent>
                <w:p w:rsidR="00DB3032" w:rsidRPr="00EB6FDD" w:rsidRDefault="00DB3032" w:rsidP="00EB6FDD"/>
              </w:txbxContent>
            </v:textbox>
          </v:rect>
        </w:pict>
      </w:r>
      <w:r>
        <w:rPr>
          <w:noProof/>
        </w:rPr>
        <w:pict>
          <v:rect id="_x0000_s1044" style="position:absolute;margin-left:-42.4pt;margin-top:-219.25pt;width:142.95pt;height:3.95pt;flip:y;z-index:251637760;mso-position-horizontal-relative:text;mso-position-vertical-relative:text" filled="f" stroked="f">
            <v:textbox style="mso-next-textbox:#_x0000_s1044">
              <w:txbxContent>
                <w:p w:rsidR="002A35E2" w:rsidRPr="00EB6FDD" w:rsidRDefault="002A35E2" w:rsidP="002A35E2">
                  <w:pPr>
                    <w:rPr>
                      <w:rFonts w:cs="Arial"/>
                      <w:color w:val="FFFFFF" w:themeColor="background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112.15pt;margin-top:-223.65pt;width:314.15pt;height:4.4pt;z-index:251638784;mso-position-horizontal-relative:text;mso-position-vertical-relative:text" filled="f" stroked="f">
            <v:textbox style="mso-next-textbox:#_x0000_s1045">
              <w:txbxContent>
                <w:p w:rsidR="002A35E2" w:rsidRPr="004566D8" w:rsidRDefault="002A35E2" w:rsidP="004566D8">
                  <w:pPr>
                    <w:spacing w:after="0" w:line="240" w:lineRule="auto"/>
                    <w:rPr>
                      <w:rFonts w:cs="Arial"/>
                      <w:color w:val="595959" w:themeColor="text1" w:themeTint="A6"/>
                    </w:rPr>
                  </w:pPr>
                </w:p>
              </w:txbxContent>
            </v:textbox>
          </v:rect>
        </w:pict>
      </w:r>
    </w:p>
    <w:sectPr w:rsidR="007356B1" w:rsidSect="0083666D">
      <w:pgSz w:w="12240" w:h="15840"/>
      <w:pgMar w:top="116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ker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40D1"/>
    <w:multiLevelType w:val="hybridMultilevel"/>
    <w:tmpl w:val="476433DE"/>
    <w:lvl w:ilvl="0" w:tplc="C4DA77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4D9C"/>
    <w:multiLevelType w:val="hybridMultilevel"/>
    <w:tmpl w:val="3FA06BD6"/>
    <w:lvl w:ilvl="0" w:tplc="D60AD5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604E6"/>
    <w:multiLevelType w:val="hybridMultilevel"/>
    <w:tmpl w:val="138C5C88"/>
    <w:lvl w:ilvl="0" w:tplc="D4B4BBEA">
      <w:start w:val="1"/>
      <w:numFmt w:val="decimal"/>
      <w:lvlText w:val="%1."/>
      <w:lvlJc w:val="left"/>
      <w:pPr>
        <w:tabs>
          <w:tab w:val="num" w:pos="792"/>
        </w:tabs>
        <w:ind w:left="72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4EA8"/>
    <w:multiLevelType w:val="hybridMultilevel"/>
    <w:tmpl w:val="876CDEF6"/>
    <w:lvl w:ilvl="0" w:tplc="D4B4BBEA">
      <w:start w:val="1"/>
      <w:numFmt w:val="decimal"/>
      <w:lvlText w:val="%1."/>
      <w:lvlJc w:val="left"/>
      <w:pPr>
        <w:tabs>
          <w:tab w:val="num" w:pos="792"/>
        </w:tabs>
        <w:ind w:left="720" w:hanging="288"/>
      </w:pPr>
      <w:rPr>
        <w:rFonts w:hint="default"/>
      </w:rPr>
    </w:lvl>
    <w:lvl w:ilvl="1" w:tplc="989AD630">
      <w:start w:val="1"/>
      <w:numFmt w:val="bullet"/>
      <w:lvlText w:val="o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202AD8"/>
    <w:multiLevelType w:val="hybridMultilevel"/>
    <w:tmpl w:val="7D58124A"/>
    <w:lvl w:ilvl="0" w:tplc="0C8A508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254F8"/>
    <w:multiLevelType w:val="hybridMultilevel"/>
    <w:tmpl w:val="EA7C1DA6"/>
    <w:lvl w:ilvl="0" w:tplc="5204F6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4B13"/>
    <w:multiLevelType w:val="hybridMultilevel"/>
    <w:tmpl w:val="00761BB2"/>
    <w:lvl w:ilvl="0" w:tplc="EB6410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F1A88"/>
    <w:multiLevelType w:val="hybridMultilevel"/>
    <w:tmpl w:val="FABEE8AC"/>
    <w:lvl w:ilvl="0" w:tplc="90F484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321384"/>
    <w:rsid w:val="00015A56"/>
    <w:rsid w:val="000160F0"/>
    <w:rsid w:val="0003192C"/>
    <w:rsid w:val="0003233B"/>
    <w:rsid w:val="00063DC6"/>
    <w:rsid w:val="000648D7"/>
    <w:rsid w:val="0007469F"/>
    <w:rsid w:val="00082089"/>
    <w:rsid w:val="000A5435"/>
    <w:rsid w:val="000C3A32"/>
    <w:rsid w:val="001141A0"/>
    <w:rsid w:val="0011743F"/>
    <w:rsid w:val="00121855"/>
    <w:rsid w:val="00123633"/>
    <w:rsid w:val="00141514"/>
    <w:rsid w:val="00146532"/>
    <w:rsid w:val="00167E73"/>
    <w:rsid w:val="001A2027"/>
    <w:rsid w:val="001C6CB7"/>
    <w:rsid w:val="001E7827"/>
    <w:rsid w:val="001E7B4B"/>
    <w:rsid w:val="00200BBE"/>
    <w:rsid w:val="00226719"/>
    <w:rsid w:val="0024166C"/>
    <w:rsid w:val="00275386"/>
    <w:rsid w:val="002A2BC9"/>
    <w:rsid w:val="002A35E2"/>
    <w:rsid w:val="00312DD9"/>
    <w:rsid w:val="00321384"/>
    <w:rsid w:val="00326CE7"/>
    <w:rsid w:val="00340263"/>
    <w:rsid w:val="00360391"/>
    <w:rsid w:val="00373C75"/>
    <w:rsid w:val="003E7BB2"/>
    <w:rsid w:val="003F1F0D"/>
    <w:rsid w:val="00436697"/>
    <w:rsid w:val="004566D8"/>
    <w:rsid w:val="004C0240"/>
    <w:rsid w:val="004E20CC"/>
    <w:rsid w:val="004E7F9C"/>
    <w:rsid w:val="00571881"/>
    <w:rsid w:val="00582F6E"/>
    <w:rsid w:val="005875DE"/>
    <w:rsid w:val="005E07E3"/>
    <w:rsid w:val="005E7F21"/>
    <w:rsid w:val="00640F4B"/>
    <w:rsid w:val="006507EA"/>
    <w:rsid w:val="006B017F"/>
    <w:rsid w:val="006F23ED"/>
    <w:rsid w:val="00704AB7"/>
    <w:rsid w:val="0071104F"/>
    <w:rsid w:val="007210AF"/>
    <w:rsid w:val="007356B1"/>
    <w:rsid w:val="0074173C"/>
    <w:rsid w:val="00752BCD"/>
    <w:rsid w:val="0079016C"/>
    <w:rsid w:val="0079644D"/>
    <w:rsid w:val="007C7EEB"/>
    <w:rsid w:val="007D70F7"/>
    <w:rsid w:val="007E5FAC"/>
    <w:rsid w:val="0083666D"/>
    <w:rsid w:val="008547EA"/>
    <w:rsid w:val="008A1BAE"/>
    <w:rsid w:val="008F318E"/>
    <w:rsid w:val="008F5AD4"/>
    <w:rsid w:val="008F680D"/>
    <w:rsid w:val="00931BFA"/>
    <w:rsid w:val="00951E5B"/>
    <w:rsid w:val="0095544E"/>
    <w:rsid w:val="0095636A"/>
    <w:rsid w:val="00976645"/>
    <w:rsid w:val="009A1EB3"/>
    <w:rsid w:val="009A4F83"/>
    <w:rsid w:val="009D6B8F"/>
    <w:rsid w:val="009E0694"/>
    <w:rsid w:val="009E2CD6"/>
    <w:rsid w:val="009F0B55"/>
    <w:rsid w:val="00A80B3F"/>
    <w:rsid w:val="00A83DBB"/>
    <w:rsid w:val="00A9373F"/>
    <w:rsid w:val="00AE0174"/>
    <w:rsid w:val="00B15737"/>
    <w:rsid w:val="00B23493"/>
    <w:rsid w:val="00B308DA"/>
    <w:rsid w:val="00B4703D"/>
    <w:rsid w:val="00B502AE"/>
    <w:rsid w:val="00B625F1"/>
    <w:rsid w:val="00B63CAB"/>
    <w:rsid w:val="00B67968"/>
    <w:rsid w:val="00B74F1F"/>
    <w:rsid w:val="00BA69AC"/>
    <w:rsid w:val="00C06AEF"/>
    <w:rsid w:val="00C579FB"/>
    <w:rsid w:val="00C74070"/>
    <w:rsid w:val="00CB5747"/>
    <w:rsid w:val="00CC08B9"/>
    <w:rsid w:val="00CC4845"/>
    <w:rsid w:val="00CC4AB0"/>
    <w:rsid w:val="00D06C7F"/>
    <w:rsid w:val="00D176B7"/>
    <w:rsid w:val="00D26EE3"/>
    <w:rsid w:val="00D75D74"/>
    <w:rsid w:val="00D76C52"/>
    <w:rsid w:val="00DB3032"/>
    <w:rsid w:val="00DE1AEA"/>
    <w:rsid w:val="00E00F8E"/>
    <w:rsid w:val="00E15502"/>
    <w:rsid w:val="00E2363F"/>
    <w:rsid w:val="00E44852"/>
    <w:rsid w:val="00E4784E"/>
    <w:rsid w:val="00E508A1"/>
    <w:rsid w:val="00E53E63"/>
    <w:rsid w:val="00E73217"/>
    <w:rsid w:val="00E91FF3"/>
    <w:rsid w:val="00EB0A83"/>
    <w:rsid w:val="00EB4751"/>
    <w:rsid w:val="00EB6FDD"/>
    <w:rsid w:val="00EE1D8B"/>
    <w:rsid w:val="00EF4AC8"/>
    <w:rsid w:val="00F159DC"/>
    <w:rsid w:val="00F22D19"/>
    <w:rsid w:val="00F23174"/>
    <w:rsid w:val="00F43E0A"/>
    <w:rsid w:val="00F52F75"/>
    <w:rsid w:val="00F73327"/>
    <w:rsid w:val="00F85512"/>
    <w:rsid w:val="00F85BA0"/>
    <w:rsid w:val="00F91008"/>
    <w:rsid w:val="00FA5222"/>
    <w:rsid w:val="00FB0291"/>
    <w:rsid w:val="00FE08F5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2"/>
    <o:shapelayout v:ext="edit">
      <o:idmap v:ext="edit" data="1"/>
      <o:rules v:ext="edit">
        <o:r id="V:Rule1" type="connector" idref="#_x0000_s1123"/>
        <o:r id="V:Rule2" type="connector" idref="#_x0000_s1136"/>
        <o:r id="V:Rule3" type="connector" idref="#_x0000_s1110"/>
        <o:r id="V:Rule4" type="connector" idref="#_x0000_s1118"/>
        <o:r id="V:Rule5" type="connector" idref="#_x0000_s1033"/>
        <o:r id="V:Rule6" type="connector" idref="#_x0000_s1145"/>
        <o:r id="V:Rule7" type="connector" idref="#_x0000_s1133"/>
        <o:r id="V:Rule8" type="connector" idref="#_x0000_s1053"/>
        <o:r id="V:Rule9" type="connector" idref="#_x0000_s1148"/>
      </o:rules>
    </o:shapelayout>
  </w:shapeDefaults>
  <w:decimalSymbol w:val="."/>
  <w:listSeparator w:val=","/>
  <w14:docId w14:val="1C184A9E"/>
  <w15:docId w15:val="{3F5BB4BE-FAB6-4862-BDC0-283B047F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4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mailto:anal.sanya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%20K%20BHATTACHARJEE\AppData\Roaming\Microsoft\Templates\TP102017648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7921374-AD66-4DDB-9A52-58C7F509AF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TP102017648_template</Template>
  <TotalTime>261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Bhattacharjee</dc:creator>
  <cp:lastModifiedBy>Windows User</cp:lastModifiedBy>
  <cp:revision>47</cp:revision>
  <cp:lastPrinted>2020-06-23T05:43:00Z</cp:lastPrinted>
  <dcterms:created xsi:type="dcterms:W3CDTF">2012-08-12T07:16:00Z</dcterms:created>
  <dcterms:modified xsi:type="dcterms:W3CDTF">2020-10-15T09:11:00Z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TC020176499991</vt:lpwstr>
  </property>
</Properties>
</file>